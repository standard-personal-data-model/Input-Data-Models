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BD3C1" w14:textId="00E48C17" w:rsidR="00EA52C9" w:rsidRDefault="000D3424" w:rsidP="00900F5E">
      <w:pPr>
        <w:pStyle w:val="Ttulo1"/>
        <w:rPr>
          <w:highlight w:val="lightGray"/>
          <w:lang w:eastAsia="es-ES"/>
        </w:rPr>
      </w:pPr>
      <w:bookmarkStart w:id="0" w:name="_Toc114214295"/>
      <w:r>
        <w:rPr>
          <w:highlight w:val="lightGray"/>
          <w:lang w:eastAsia="es-ES"/>
        </w:rPr>
        <w:t>UN POCO SOBRE MÍ</w:t>
      </w:r>
    </w:p>
    <w:p w14:paraId="5ADEFEE8" w14:textId="37E5FF19" w:rsidR="00FC7850" w:rsidRDefault="00FC7850" w:rsidP="00FC7850">
      <w:pPr>
        <w:rPr>
          <w:highlight w:val="lightGray"/>
          <w:lang w:eastAsia="es-ES"/>
        </w:rPr>
      </w:pPr>
    </w:p>
    <w:p w14:paraId="0D7827D8" w14:textId="7191F1DB" w:rsidR="00FC7850" w:rsidRPr="00FC7850" w:rsidRDefault="00FC7850" w:rsidP="00FC7850">
      <w:pPr>
        <w:rPr>
          <w:highlight w:val="lightGray"/>
          <w:lang w:eastAsia="es-ES"/>
        </w:rPr>
      </w:pPr>
      <w:r w:rsidRPr="00FC7850">
        <w:rPr>
          <w:lang w:eastAsia="es-ES"/>
        </w:rPr>
        <w:t>Para comenzar nos gustaría hacerte unas preguntas generales para conocerte un poco mejor.</w:t>
      </w:r>
    </w:p>
    <w:bookmarkEnd w:id="0"/>
    <w:p w14:paraId="1F1FE0FD" w14:textId="6E3776A1" w:rsidR="009561A6" w:rsidRDefault="009561A6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AC0DF1">
        <w:rPr>
          <w:rFonts w:ascii="Calibri" w:hAnsi="Calibri" w:cs="Calibri"/>
          <w:b/>
          <w:color w:val="000000"/>
          <w:sz w:val="22"/>
          <w:szCs w:val="22"/>
        </w:rPr>
        <w:t xml:space="preserve">¿Cuántas personas viven </w:t>
      </w:r>
      <w:r w:rsidR="00AD4A7B" w:rsidRPr="00AC0DF1">
        <w:rPr>
          <w:rFonts w:ascii="Calibri" w:hAnsi="Calibri" w:cs="Calibri"/>
          <w:b/>
          <w:color w:val="000000"/>
          <w:sz w:val="22"/>
          <w:szCs w:val="22"/>
        </w:rPr>
        <w:t>en total en tu hogar</w:t>
      </w:r>
      <w:r w:rsidRPr="00AC0DF1">
        <w:rPr>
          <w:rFonts w:ascii="Calibri" w:hAnsi="Calibri" w:cs="Calibri"/>
          <w:b/>
          <w:color w:val="000000"/>
          <w:sz w:val="22"/>
          <w:szCs w:val="22"/>
        </w:rPr>
        <w:t>?</w:t>
      </w:r>
      <w:r w:rsidR="00E56FEC" w:rsidRPr="00AC0DF1">
        <w:rPr>
          <w:rFonts w:ascii="Calibri" w:hAnsi="Calibri" w:cs="Calibri"/>
          <w:b/>
          <w:color w:val="000000"/>
          <w:sz w:val="22"/>
          <w:szCs w:val="22"/>
        </w:rPr>
        <w:t xml:space="preserve"> I</w:t>
      </w:r>
      <w:r w:rsidRPr="00AC0DF1">
        <w:rPr>
          <w:rFonts w:ascii="Calibri" w:hAnsi="Calibri" w:cs="Calibri"/>
          <w:b/>
          <w:color w:val="000000"/>
          <w:sz w:val="22"/>
          <w:szCs w:val="22"/>
        </w:rPr>
        <w:t xml:space="preserve">ndica el número </w:t>
      </w:r>
      <w:r w:rsidR="00E56FEC" w:rsidRPr="00AC0DF1">
        <w:rPr>
          <w:rFonts w:ascii="Calibri" w:hAnsi="Calibri" w:cs="Calibri"/>
          <w:b/>
          <w:color w:val="000000"/>
          <w:sz w:val="22"/>
          <w:szCs w:val="22"/>
        </w:rPr>
        <w:t xml:space="preserve">de personas </w:t>
      </w:r>
      <w:r w:rsidRPr="00AC0DF1">
        <w:rPr>
          <w:rFonts w:ascii="Calibri" w:hAnsi="Calibri" w:cs="Calibri"/>
          <w:b/>
          <w:color w:val="000000"/>
          <w:sz w:val="22"/>
          <w:szCs w:val="22"/>
        </w:rPr>
        <w:t>contándote a ti</w:t>
      </w:r>
      <w:r w:rsidR="00E56FEC" w:rsidRPr="00AC0DF1">
        <w:rPr>
          <w:rFonts w:ascii="Calibri" w:hAnsi="Calibri" w:cs="Calibri"/>
          <w:b/>
          <w:color w:val="000000"/>
          <w:sz w:val="22"/>
          <w:szCs w:val="22"/>
        </w:rPr>
        <w:t xml:space="preserve">. </w:t>
      </w:r>
    </w:p>
    <w:p w14:paraId="60CEEFEE" w14:textId="4993C71C" w:rsidR="006B781E" w:rsidRDefault="006B781E" w:rsidP="00900F5E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6B781E">
        <w:rPr>
          <w:rFonts w:ascii="Calibri" w:hAnsi="Calibri" w:cs="Calibri"/>
          <w:i/>
          <w:iCs/>
          <w:color w:val="7030A0"/>
          <w:sz w:val="22"/>
          <w:szCs w:val="22"/>
        </w:rPr>
        <w:t xml:space="preserve">Respuesta </w:t>
      </w:r>
      <w:r w:rsidR="00C17D2E" w:rsidRPr="006B781E">
        <w:rPr>
          <w:rFonts w:ascii="Calibri" w:hAnsi="Calibri" w:cs="Calibri"/>
          <w:color w:val="7030A0"/>
          <w:sz w:val="22"/>
          <w:szCs w:val="22"/>
        </w:rPr>
        <w:t>tipo casilla de verificación</w:t>
      </w:r>
    </w:p>
    <w:p w14:paraId="25071AE9" w14:textId="77777777" w:rsidR="009561A6" w:rsidRPr="00933CA1" w:rsidRDefault="009561A6" w:rsidP="00900F5E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933CA1">
        <w:rPr>
          <w:rFonts w:ascii="Calibri" w:hAnsi="Calibri" w:cs="Calibri"/>
          <w:color w:val="000000"/>
          <w:sz w:val="22"/>
          <w:szCs w:val="22"/>
        </w:rPr>
        <w:t>1</w:t>
      </w:r>
    </w:p>
    <w:p w14:paraId="1CA01DAF" w14:textId="77777777" w:rsidR="009561A6" w:rsidRPr="00933CA1" w:rsidRDefault="009561A6" w:rsidP="00900F5E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933CA1">
        <w:rPr>
          <w:rFonts w:ascii="Calibri" w:hAnsi="Calibri" w:cs="Calibri"/>
          <w:color w:val="000000"/>
          <w:sz w:val="22"/>
          <w:szCs w:val="22"/>
        </w:rPr>
        <w:t>2</w:t>
      </w:r>
    </w:p>
    <w:p w14:paraId="459F8F87" w14:textId="77777777" w:rsidR="009561A6" w:rsidRPr="00933CA1" w:rsidRDefault="009561A6" w:rsidP="00900F5E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933CA1">
        <w:rPr>
          <w:rFonts w:ascii="Calibri" w:hAnsi="Calibri" w:cs="Calibri"/>
          <w:color w:val="000000"/>
          <w:sz w:val="22"/>
          <w:szCs w:val="22"/>
        </w:rPr>
        <w:t>3</w:t>
      </w:r>
    </w:p>
    <w:p w14:paraId="1551F66D" w14:textId="77777777" w:rsidR="009561A6" w:rsidRPr="00933CA1" w:rsidRDefault="009561A6" w:rsidP="00900F5E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933CA1">
        <w:rPr>
          <w:rFonts w:ascii="Calibri" w:hAnsi="Calibri" w:cs="Calibri"/>
          <w:color w:val="000000"/>
          <w:sz w:val="22"/>
          <w:szCs w:val="22"/>
        </w:rPr>
        <w:t>4</w:t>
      </w:r>
    </w:p>
    <w:p w14:paraId="046778E9" w14:textId="77777777" w:rsidR="009561A6" w:rsidRPr="00933CA1" w:rsidRDefault="009561A6" w:rsidP="00900F5E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933CA1">
        <w:rPr>
          <w:rFonts w:ascii="Calibri" w:hAnsi="Calibri" w:cs="Calibri"/>
          <w:color w:val="000000"/>
          <w:sz w:val="22"/>
          <w:szCs w:val="22"/>
        </w:rPr>
        <w:t>5</w:t>
      </w:r>
    </w:p>
    <w:p w14:paraId="109636CC" w14:textId="77777777" w:rsidR="009561A6" w:rsidRPr="00933CA1" w:rsidRDefault="009561A6" w:rsidP="00900F5E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933CA1">
        <w:rPr>
          <w:rFonts w:ascii="Calibri" w:hAnsi="Calibri" w:cs="Calibri"/>
          <w:color w:val="000000"/>
          <w:sz w:val="22"/>
          <w:szCs w:val="22"/>
        </w:rPr>
        <w:t>6</w:t>
      </w:r>
    </w:p>
    <w:p w14:paraId="0299F653" w14:textId="6DC0F3C4" w:rsidR="009561A6" w:rsidRPr="00933CA1" w:rsidRDefault="009561A6" w:rsidP="00900F5E">
      <w:pPr>
        <w:pStyle w:val="NormalWeb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933CA1">
        <w:rPr>
          <w:rFonts w:ascii="Calibri" w:hAnsi="Calibri" w:cs="Calibri"/>
          <w:color w:val="000000"/>
          <w:sz w:val="22"/>
          <w:szCs w:val="22"/>
        </w:rPr>
        <w:t>7 o más</w:t>
      </w:r>
    </w:p>
    <w:p w14:paraId="086C0E7F" w14:textId="77777777" w:rsidR="00FF1A9D" w:rsidRPr="00933CA1" w:rsidRDefault="00FF1A9D" w:rsidP="00900F5E">
      <w:pPr>
        <w:pStyle w:val="NormalWeb"/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30A0542E" w14:textId="509B4039" w:rsidR="009561A6" w:rsidRPr="00AC0DF1" w:rsidRDefault="00FF1A9D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AC0DF1">
        <w:rPr>
          <w:rFonts w:ascii="Calibri" w:hAnsi="Calibri" w:cs="Calibri"/>
          <w:b/>
          <w:color w:val="000000"/>
          <w:sz w:val="22"/>
          <w:szCs w:val="22"/>
        </w:rPr>
        <w:t>¿Tiene hijos/</w:t>
      </w:r>
      <w:r w:rsidR="00E56FEC" w:rsidRPr="00AC0DF1">
        <w:rPr>
          <w:rFonts w:ascii="Calibri" w:hAnsi="Calibri" w:cs="Calibri"/>
          <w:b/>
          <w:color w:val="000000"/>
          <w:sz w:val="22"/>
          <w:szCs w:val="22"/>
        </w:rPr>
        <w:t>as</w:t>
      </w:r>
      <w:r w:rsidRPr="00AC0DF1">
        <w:rPr>
          <w:rFonts w:ascii="Calibri" w:hAnsi="Calibri" w:cs="Calibri"/>
          <w:b/>
          <w:color w:val="000000"/>
          <w:sz w:val="22"/>
          <w:szCs w:val="22"/>
        </w:rPr>
        <w:t xml:space="preserve">? </w:t>
      </w:r>
    </w:p>
    <w:p w14:paraId="1B97345C" w14:textId="00E2C248" w:rsidR="00FF1A9D" w:rsidRPr="00933CA1" w:rsidRDefault="00FF1A9D" w:rsidP="00900F5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i/>
          <w:iCs/>
          <w:color w:val="7030A0"/>
          <w:sz w:val="22"/>
          <w:szCs w:val="22"/>
        </w:rPr>
      </w:pPr>
      <w:r w:rsidRPr="00933CA1">
        <w:rPr>
          <w:rFonts w:ascii="Calibri" w:hAnsi="Calibri" w:cs="Calibri"/>
          <w:i/>
          <w:iCs/>
          <w:color w:val="7030A0"/>
          <w:sz w:val="22"/>
          <w:szCs w:val="22"/>
        </w:rPr>
        <w:t xml:space="preserve">Respuesta </w:t>
      </w:r>
      <w:r w:rsidR="00C17D2E" w:rsidRPr="006B781E">
        <w:rPr>
          <w:rFonts w:ascii="Calibri" w:hAnsi="Calibri" w:cs="Calibri"/>
          <w:color w:val="7030A0"/>
          <w:sz w:val="22"/>
          <w:szCs w:val="22"/>
        </w:rPr>
        <w:t>tipo casilla de verificación</w:t>
      </w:r>
      <w:r w:rsidR="006B781E">
        <w:rPr>
          <w:rFonts w:ascii="Calibri" w:hAnsi="Calibri" w:cs="Calibri"/>
          <w:i/>
          <w:iCs/>
          <w:color w:val="7030A0"/>
          <w:sz w:val="22"/>
          <w:szCs w:val="22"/>
        </w:rPr>
        <w:t>.</w:t>
      </w:r>
      <w:r w:rsidRPr="00933CA1">
        <w:rPr>
          <w:rFonts w:ascii="Calibri" w:hAnsi="Calibri" w:cs="Calibri"/>
          <w:i/>
          <w:iCs/>
          <w:color w:val="7030A0"/>
          <w:sz w:val="22"/>
          <w:szCs w:val="22"/>
        </w:rPr>
        <w:t xml:space="preserve"> Respuestas ordenadas de forma horizontal.</w:t>
      </w:r>
      <w:r w:rsidRPr="00933CA1">
        <w:rPr>
          <w:rFonts w:ascii="Calibri" w:hAnsi="Calibri" w:cs="Calibri"/>
          <w:color w:val="7030A0"/>
          <w:sz w:val="22"/>
          <w:szCs w:val="22"/>
        </w:rPr>
        <w:t xml:space="preserve"> Con regla lógica de respuesta indicadas en texto verde al lado de la respuesta correspondiente</w:t>
      </w:r>
    </w:p>
    <w:p w14:paraId="12C0658C" w14:textId="77777777" w:rsidR="00FF1A9D" w:rsidRPr="00933CA1" w:rsidRDefault="00FF1A9D" w:rsidP="00900F5E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933CA1">
        <w:rPr>
          <w:rFonts w:ascii="Calibri" w:hAnsi="Calibri" w:cs="Calibri"/>
          <w:color w:val="000000"/>
          <w:sz w:val="22"/>
          <w:szCs w:val="22"/>
        </w:rPr>
        <w:t>Sí</w:t>
      </w:r>
    </w:p>
    <w:p w14:paraId="7A046135" w14:textId="08AAEECB" w:rsidR="00FF1A9D" w:rsidRPr="00933CA1" w:rsidRDefault="00FF1A9D" w:rsidP="00900F5E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933CA1">
        <w:rPr>
          <w:rFonts w:ascii="Calibri" w:hAnsi="Calibri" w:cs="Calibri"/>
          <w:color w:val="000000"/>
          <w:sz w:val="22"/>
          <w:szCs w:val="22"/>
        </w:rPr>
        <w:t xml:space="preserve">No </w:t>
      </w:r>
      <w:r w:rsidRPr="00933CA1">
        <w:rPr>
          <w:rFonts w:ascii="Calibri" w:hAnsi="Calibri" w:cs="Calibri"/>
          <w:color w:val="00B050"/>
          <w:sz w:val="22"/>
          <w:szCs w:val="22"/>
        </w:rPr>
        <w:t xml:space="preserve">(pasar a pregunta </w:t>
      </w:r>
      <w:r w:rsidR="002F5B3E">
        <w:rPr>
          <w:rFonts w:ascii="Calibri" w:hAnsi="Calibri" w:cs="Calibri"/>
          <w:color w:val="00B050"/>
          <w:sz w:val="22"/>
          <w:szCs w:val="22"/>
        </w:rPr>
        <w:fldChar w:fldCharType="begin"/>
      </w:r>
      <w:r w:rsidR="002F5B3E">
        <w:rPr>
          <w:rFonts w:ascii="Calibri" w:hAnsi="Calibri" w:cs="Calibri"/>
          <w:color w:val="00B050"/>
          <w:sz w:val="22"/>
          <w:szCs w:val="22"/>
        </w:rPr>
        <w:instrText xml:space="preserve"> REF _Ref114213833 \r \h </w:instrText>
      </w:r>
      <w:r w:rsidR="002F5B3E">
        <w:rPr>
          <w:rFonts w:ascii="Calibri" w:hAnsi="Calibri" w:cs="Calibri"/>
          <w:color w:val="00B050"/>
          <w:sz w:val="22"/>
          <w:szCs w:val="22"/>
        </w:rPr>
      </w:r>
      <w:r w:rsidR="002F5B3E">
        <w:rPr>
          <w:rFonts w:ascii="Calibri" w:hAnsi="Calibri" w:cs="Calibri"/>
          <w:color w:val="00B050"/>
          <w:sz w:val="22"/>
          <w:szCs w:val="22"/>
        </w:rPr>
        <w:fldChar w:fldCharType="separate"/>
      </w:r>
      <w:r w:rsidR="002F5B3E">
        <w:rPr>
          <w:rFonts w:ascii="Calibri" w:hAnsi="Calibri" w:cs="Calibri"/>
          <w:color w:val="00B050"/>
          <w:sz w:val="22"/>
          <w:szCs w:val="22"/>
        </w:rPr>
        <w:t>4</w:t>
      </w:r>
      <w:r w:rsidR="002F5B3E">
        <w:rPr>
          <w:rFonts w:ascii="Calibri" w:hAnsi="Calibri" w:cs="Calibri"/>
          <w:color w:val="00B050"/>
          <w:sz w:val="22"/>
          <w:szCs w:val="22"/>
        </w:rPr>
        <w:fldChar w:fldCharType="end"/>
      </w:r>
      <w:r w:rsidRPr="00933CA1">
        <w:rPr>
          <w:rFonts w:ascii="Calibri" w:hAnsi="Calibri" w:cs="Calibri"/>
          <w:color w:val="00B050"/>
          <w:sz w:val="22"/>
          <w:szCs w:val="22"/>
        </w:rPr>
        <w:t>)</w:t>
      </w:r>
    </w:p>
    <w:p w14:paraId="5AE9EC79" w14:textId="77777777" w:rsidR="00CC4073" w:rsidRPr="00933CA1" w:rsidRDefault="00CC4073" w:rsidP="00900F5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655E6B8" w14:textId="77777777" w:rsidR="009561A6" w:rsidRPr="00AC0DF1" w:rsidRDefault="00CC4073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AC0DF1">
        <w:rPr>
          <w:rFonts w:ascii="Calibri" w:hAnsi="Calibri" w:cs="Calibri"/>
          <w:b/>
          <w:color w:val="000000"/>
          <w:sz w:val="22"/>
          <w:szCs w:val="22"/>
        </w:rPr>
        <w:t>Si tienes hijos/as menores de 18 años indica su/s fecha/s de nacimiento</w:t>
      </w:r>
      <w:r w:rsidR="00FF1A9D" w:rsidRPr="00AC0DF1">
        <w:rPr>
          <w:rFonts w:ascii="Calibri" w:hAnsi="Calibri" w:cs="Calibri"/>
          <w:b/>
          <w:color w:val="000000"/>
          <w:sz w:val="22"/>
          <w:szCs w:val="22"/>
        </w:rPr>
        <w:t xml:space="preserve">: </w:t>
      </w:r>
    </w:p>
    <w:p w14:paraId="5BCF8432" w14:textId="77777777" w:rsidR="00EA52C9" w:rsidRPr="00933CA1" w:rsidRDefault="00EA52C9" w:rsidP="00900F5E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i/>
          <w:iCs/>
          <w:color w:val="7030A0"/>
          <w:sz w:val="22"/>
          <w:szCs w:val="22"/>
        </w:rPr>
      </w:pPr>
      <w:r w:rsidRPr="00933CA1">
        <w:rPr>
          <w:rFonts w:ascii="Calibri" w:hAnsi="Calibri" w:cs="Calibri"/>
          <w:i/>
          <w:iCs/>
          <w:color w:val="7030A0"/>
          <w:sz w:val="22"/>
          <w:szCs w:val="22"/>
        </w:rPr>
        <w:t>Respuesta tipo fecha </w:t>
      </w:r>
    </w:p>
    <w:p w14:paraId="430F68A0" w14:textId="77777777" w:rsidR="00EA52C9" w:rsidRPr="00933CA1" w:rsidRDefault="00EA52C9" w:rsidP="00900F5E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i/>
          <w:iCs/>
          <w:color w:val="7030A0"/>
          <w:sz w:val="22"/>
          <w:szCs w:val="22"/>
        </w:rPr>
      </w:pPr>
      <w:r w:rsidRPr="00933CA1">
        <w:rPr>
          <w:rFonts w:ascii="Calibri" w:hAnsi="Calibri" w:cs="Calibri"/>
          <w:i/>
          <w:iCs/>
          <w:color w:val="7030A0"/>
          <w:sz w:val="22"/>
          <w:szCs w:val="22"/>
        </w:rPr>
        <w:t>Añadir opción de mis hijos son mayores de 18 años y entonces no meto ninguna fecha</w:t>
      </w:r>
    </w:p>
    <w:p w14:paraId="33C9B272" w14:textId="77777777" w:rsidR="00EA52C9" w:rsidRDefault="00EA52C9" w:rsidP="00900F5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</w:p>
    <w:p w14:paraId="0E8BEA3A" w14:textId="34C63AC7" w:rsidR="00933CA1" w:rsidRDefault="00DE216D" w:rsidP="00900F5E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933CA1">
        <w:rPr>
          <w:rFonts w:ascii="Calibri" w:hAnsi="Calibri" w:cs="Calibri"/>
          <w:color w:val="000000"/>
          <w:sz w:val="22"/>
          <w:szCs w:val="22"/>
        </w:rPr>
        <w:t>Hijo</w:t>
      </w:r>
      <w:r w:rsidR="00933CA1">
        <w:rPr>
          <w:rFonts w:ascii="Calibri" w:hAnsi="Calibri" w:cs="Calibri"/>
          <w:color w:val="000000"/>
          <w:sz w:val="22"/>
          <w:szCs w:val="22"/>
        </w:rPr>
        <w:t>/a</w:t>
      </w:r>
      <w:r w:rsidRPr="00933CA1">
        <w:rPr>
          <w:rFonts w:ascii="Calibri" w:hAnsi="Calibri" w:cs="Calibri"/>
          <w:color w:val="000000"/>
          <w:sz w:val="22"/>
          <w:szCs w:val="22"/>
        </w:rPr>
        <w:t xml:space="preserve"> 1</w:t>
      </w:r>
      <w:r w:rsidR="00933CA1">
        <w:rPr>
          <w:rFonts w:ascii="Calibri" w:hAnsi="Calibri" w:cs="Calibri"/>
          <w:color w:val="000000"/>
          <w:sz w:val="22"/>
          <w:szCs w:val="22"/>
        </w:rPr>
        <w:t xml:space="preserve">. </w:t>
      </w:r>
      <w:r w:rsidRPr="00933CA1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FF1A9D" w:rsidRPr="00933CA1">
        <w:rPr>
          <w:rFonts w:ascii="Calibri" w:hAnsi="Calibri" w:cs="Calibri"/>
          <w:color w:val="000000"/>
          <w:sz w:val="22"/>
          <w:szCs w:val="22"/>
        </w:rPr>
        <w:t>DD/MM/YYYY</w:t>
      </w:r>
    </w:p>
    <w:p w14:paraId="1BDA76A8" w14:textId="7AD8B161" w:rsidR="00933CA1" w:rsidRPr="00933CA1" w:rsidRDefault="00933CA1" w:rsidP="00900F5E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933CA1">
        <w:rPr>
          <w:rFonts w:ascii="Calibri" w:hAnsi="Calibri" w:cs="Calibri"/>
          <w:color w:val="000000"/>
          <w:sz w:val="22"/>
          <w:szCs w:val="22"/>
        </w:rPr>
        <w:t xml:space="preserve">Hijo/a </w:t>
      </w:r>
      <w:r>
        <w:rPr>
          <w:rFonts w:ascii="Calibri" w:hAnsi="Calibri" w:cs="Calibri"/>
          <w:color w:val="000000"/>
          <w:sz w:val="22"/>
          <w:szCs w:val="22"/>
        </w:rPr>
        <w:t>2</w:t>
      </w:r>
      <w:r w:rsidRPr="00933CA1">
        <w:rPr>
          <w:rFonts w:ascii="Calibri" w:hAnsi="Calibri" w:cs="Calibri"/>
          <w:color w:val="000000"/>
          <w:sz w:val="22"/>
          <w:szCs w:val="22"/>
        </w:rPr>
        <w:t>.  DD/MM/YYYY</w:t>
      </w:r>
      <w:r w:rsidRPr="00933CA1">
        <w:rPr>
          <w:rFonts w:ascii="Calibri" w:hAnsi="Calibri" w:cs="Calibri"/>
          <w:i/>
          <w:iCs/>
          <w:color w:val="7030A0"/>
          <w:sz w:val="22"/>
          <w:szCs w:val="22"/>
        </w:rPr>
        <w:t xml:space="preserve"> </w:t>
      </w:r>
    </w:p>
    <w:p w14:paraId="5C2D7E25" w14:textId="4219DEE9" w:rsidR="00933CA1" w:rsidRDefault="00933CA1" w:rsidP="00900F5E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933CA1">
        <w:rPr>
          <w:rFonts w:ascii="Calibri" w:hAnsi="Calibri" w:cs="Calibri"/>
          <w:color w:val="000000"/>
          <w:sz w:val="22"/>
          <w:szCs w:val="22"/>
        </w:rPr>
        <w:t>Hijo</w:t>
      </w:r>
      <w:r>
        <w:rPr>
          <w:rFonts w:ascii="Calibri" w:hAnsi="Calibri" w:cs="Calibri"/>
          <w:color w:val="000000"/>
          <w:sz w:val="22"/>
          <w:szCs w:val="22"/>
        </w:rPr>
        <w:t>/a</w:t>
      </w:r>
      <w:r w:rsidRPr="00933CA1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3. </w:t>
      </w:r>
      <w:r w:rsidRPr="00933CA1">
        <w:rPr>
          <w:rFonts w:ascii="Calibri" w:hAnsi="Calibri" w:cs="Calibri"/>
          <w:color w:val="000000"/>
          <w:sz w:val="22"/>
          <w:szCs w:val="22"/>
        </w:rPr>
        <w:t xml:space="preserve"> DD/MM/YYYY</w:t>
      </w:r>
    </w:p>
    <w:p w14:paraId="584D3745" w14:textId="35453785" w:rsidR="00933CA1" w:rsidRPr="00933CA1" w:rsidRDefault="00933CA1" w:rsidP="00900F5E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933CA1">
        <w:rPr>
          <w:rFonts w:ascii="Calibri" w:hAnsi="Calibri" w:cs="Calibri"/>
          <w:color w:val="000000"/>
          <w:sz w:val="22"/>
          <w:szCs w:val="22"/>
        </w:rPr>
        <w:t xml:space="preserve">Hijo/a </w:t>
      </w:r>
      <w:r>
        <w:rPr>
          <w:rFonts w:ascii="Calibri" w:hAnsi="Calibri" w:cs="Calibri"/>
          <w:color w:val="000000"/>
          <w:sz w:val="22"/>
          <w:szCs w:val="22"/>
        </w:rPr>
        <w:t>4</w:t>
      </w:r>
      <w:r w:rsidRPr="00933CA1">
        <w:rPr>
          <w:rFonts w:ascii="Calibri" w:hAnsi="Calibri" w:cs="Calibri"/>
          <w:color w:val="000000"/>
          <w:sz w:val="22"/>
          <w:szCs w:val="22"/>
        </w:rPr>
        <w:t>.  DD/MM/YYYY</w:t>
      </w:r>
      <w:r w:rsidRPr="00933CA1">
        <w:rPr>
          <w:rFonts w:ascii="Calibri" w:hAnsi="Calibri" w:cs="Calibri"/>
          <w:i/>
          <w:iCs/>
          <w:color w:val="7030A0"/>
          <w:sz w:val="22"/>
          <w:szCs w:val="22"/>
        </w:rPr>
        <w:t xml:space="preserve"> </w:t>
      </w:r>
    </w:p>
    <w:p w14:paraId="3B6FB7C4" w14:textId="147BAC90" w:rsidR="00933CA1" w:rsidRDefault="00933CA1" w:rsidP="00900F5E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933CA1">
        <w:rPr>
          <w:rFonts w:ascii="Calibri" w:hAnsi="Calibri" w:cs="Calibri"/>
          <w:color w:val="000000"/>
          <w:sz w:val="22"/>
          <w:szCs w:val="22"/>
        </w:rPr>
        <w:t>Hijo</w:t>
      </w:r>
      <w:r>
        <w:rPr>
          <w:rFonts w:ascii="Calibri" w:hAnsi="Calibri" w:cs="Calibri"/>
          <w:color w:val="000000"/>
          <w:sz w:val="22"/>
          <w:szCs w:val="22"/>
        </w:rPr>
        <w:t>/a</w:t>
      </w:r>
      <w:r w:rsidRPr="00933CA1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5. </w:t>
      </w:r>
      <w:r w:rsidRPr="00933CA1">
        <w:rPr>
          <w:rFonts w:ascii="Calibri" w:hAnsi="Calibri" w:cs="Calibri"/>
          <w:color w:val="000000"/>
          <w:sz w:val="22"/>
          <w:szCs w:val="22"/>
        </w:rPr>
        <w:t xml:space="preserve"> DD/MM/YYYY</w:t>
      </w:r>
    </w:p>
    <w:p w14:paraId="47E9BADC" w14:textId="2729BCB5" w:rsidR="00933CA1" w:rsidRPr="00933CA1" w:rsidRDefault="00933CA1" w:rsidP="00900F5E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Añadir + hijos/as</w:t>
      </w:r>
      <w:r w:rsidRPr="00933CA1">
        <w:rPr>
          <w:rFonts w:ascii="Calibri" w:hAnsi="Calibri" w:cs="Calibri"/>
          <w:i/>
          <w:iCs/>
          <w:color w:val="7030A0"/>
          <w:sz w:val="22"/>
          <w:szCs w:val="22"/>
        </w:rPr>
        <w:t xml:space="preserve"> </w:t>
      </w:r>
    </w:p>
    <w:p w14:paraId="6619E307" w14:textId="41DEDDBD" w:rsidR="00933CA1" w:rsidRDefault="00933CA1" w:rsidP="00900F5E">
      <w:pPr>
        <w:pStyle w:val="NormalWeb"/>
        <w:numPr>
          <w:ilvl w:val="0"/>
          <w:numId w:val="33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Mi hijo/s son mayores de 18 años.</w:t>
      </w:r>
    </w:p>
    <w:p w14:paraId="1DED6B03" w14:textId="77777777" w:rsidR="00C476E8" w:rsidRDefault="00C476E8" w:rsidP="00900F5E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D0BF84D" w14:textId="77777777" w:rsidR="00C476E8" w:rsidRPr="00933CA1" w:rsidRDefault="00C476E8" w:rsidP="00900F5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</w:p>
    <w:p w14:paraId="67147606" w14:textId="2CA763EC" w:rsidR="009561A6" w:rsidRPr="00AC0DF1" w:rsidRDefault="00AD104B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bookmarkStart w:id="1" w:name="_Ref114213833"/>
      <w:r w:rsidRPr="00AC0DF1">
        <w:rPr>
          <w:rFonts w:ascii="Calibri" w:hAnsi="Calibri" w:cs="Calibri"/>
          <w:b/>
          <w:color w:val="000000"/>
          <w:sz w:val="22"/>
          <w:szCs w:val="22"/>
        </w:rPr>
        <w:t>Selecciona tu</w:t>
      </w:r>
      <w:r w:rsidR="00FF1A9D" w:rsidRPr="00AC0DF1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bookmarkEnd w:id="1"/>
      <w:r w:rsidR="00DF2D83">
        <w:rPr>
          <w:rFonts w:ascii="Calibri" w:hAnsi="Calibri" w:cs="Calibri"/>
          <w:b/>
          <w:color w:val="000000"/>
          <w:sz w:val="22"/>
          <w:szCs w:val="22"/>
        </w:rPr>
        <w:t>país de origen:</w:t>
      </w:r>
      <w:r w:rsidR="00FF1A9D" w:rsidRPr="00AC0DF1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</w:p>
    <w:p w14:paraId="39FD302D" w14:textId="166919D6" w:rsidR="00FF1A9D" w:rsidRPr="00AC0DF1" w:rsidRDefault="00FF1A9D" w:rsidP="00900F5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7030A0"/>
          <w:sz w:val="22"/>
          <w:szCs w:val="22"/>
        </w:rPr>
      </w:pPr>
      <w:r w:rsidRPr="00AC0DF1">
        <w:rPr>
          <w:rFonts w:ascii="Calibri" w:hAnsi="Calibri" w:cs="Calibri"/>
          <w:i/>
          <w:iCs/>
          <w:color w:val="7030A0"/>
          <w:sz w:val="22"/>
          <w:szCs w:val="22"/>
        </w:rPr>
        <w:t xml:space="preserve">Respuesta múltiple en formato desplegable. Respuestas ordenadas en formato desplegable. </w:t>
      </w:r>
      <w:r w:rsidRPr="00AC0DF1">
        <w:rPr>
          <w:rFonts w:ascii="Calibri" w:hAnsi="Calibri" w:cs="Calibri"/>
          <w:color w:val="7030A0"/>
          <w:sz w:val="22"/>
          <w:szCs w:val="22"/>
        </w:rPr>
        <w:t>Incluir listado de nacionalidades, con lenguaje inclusivo, solo se han indicado algunos ejemplos, es necesario ampliar el listado. Incluir respuesta otros, con espacio para especificar. </w:t>
      </w:r>
    </w:p>
    <w:p w14:paraId="2925AEBA" w14:textId="262CDC05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E0752">
        <w:rPr>
          <w:rFonts w:ascii="Calibri" w:hAnsi="Calibri" w:cs="Calibri"/>
          <w:color w:val="000000"/>
          <w:sz w:val="22"/>
          <w:szCs w:val="22"/>
        </w:rPr>
        <w:t>Alemania</w:t>
      </w:r>
    </w:p>
    <w:p w14:paraId="25ACEAEA" w14:textId="2BCDF99B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E0752">
        <w:rPr>
          <w:rFonts w:ascii="Calibri" w:hAnsi="Calibri" w:cs="Calibri"/>
          <w:color w:val="000000"/>
          <w:sz w:val="22"/>
          <w:szCs w:val="22"/>
        </w:rPr>
        <w:t>Argentina</w:t>
      </w:r>
    </w:p>
    <w:p w14:paraId="75BCE893" w14:textId="0D829630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E0752">
        <w:rPr>
          <w:rFonts w:ascii="Calibri" w:hAnsi="Calibri" w:cs="Calibri"/>
          <w:color w:val="000000"/>
          <w:sz w:val="22"/>
          <w:szCs w:val="22"/>
        </w:rPr>
        <w:t>Australia</w:t>
      </w:r>
    </w:p>
    <w:p w14:paraId="6B3339E0" w14:textId="55AF63D9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E0752">
        <w:rPr>
          <w:rFonts w:ascii="Calibri" w:hAnsi="Calibri" w:cs="Calibri"/>
          <w:color w:val="000000"/>
          <w:sz w:val="22"/>
          <w:szCs w:val="22"/>
        </w:rPr>
        <w:t>Austria</w:t>
      </w:r>
    </w:p>
    <w:p w14:paraId="27402490" w14:textId="366B2E70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B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e</w:t>
      </w:r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lgica</w:t>
      </w:r>
      <w:proofErr w:type="spellEnd"/>
    </w:p>
    <w:p w14:paraId="62C76839" w14:textId="32418DAD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Bolivia</w:t>
      </w:r>
    </w:p>
    <w:p w14:paraId="16F65097" w14:textId="44A831D6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E0752">
        <w:rPr>
          <w:rFonts w:ascii="Calibri" w:hAnsi="Calibri" w:cs="Calibri"/>
          <w:color w:val="000000"/>
          <w:sz w:val="22"/>
          <w:szCs w:val="22"/>
        </w:rPr>
        <w:t>Brasil</w:t>
      </w:r>
    </w:p>
    <w:p w14:paraId="027E6A54" w14:textId="4A18EC36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E0752">
        <w:rPr>
          <w:rFonts w:ascii="Calibri" w:hAnsi="Calibri" w:cs="Calibri"/>
          <w:color w:val="000000"/>
          <w:sz w:val="22"/>
          <w:szCs w:val="22"/>
        </w:rPr>
        <w:t>Bulgaria</w:t>
      </w:r>
    </w:p>
    <w:p w14:paraId="46C1D834" w14:textId="377ADA16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Canada</w:t>
      </w:r>
    </w:p>
    <w:p w14:paraId="15902BDF" w14:textId="3EC9CE39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Chile</w:t>
      </w:r>
    </w:p>
    <w:p w14:paraId="56EFC07C" w14:textId="194AE9EA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China</w:t>
      </w:r>
    </w:p>
    <w:p w14:paraId="46B830E9" w14:textId="15F12E7E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Chipre</w:t>
      </w:r>
      <w:proofErr w:type="spellEnd"/>
    </w:p>
    <w:p w14:paraId="233928A6" w14:textId="4516F8D9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E0752">
        <w:rPr>
          <w:rFonts w:ascii="Calibri" w:hAnsi="Calibri" w:cs="Calibri"/>
          <w:color w:val="000000"/>
          <w:sz w:val="22"/>
          <w:szCs w:val="22"/>
        </w:rPr>
        <w:lastRenderedPageBreak/>
        <w:t>Colombia</w:t>
      </w:r>
    </w:p>
    <w:p w14:paraId="62D91F27" w14:textId="4E08C146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E0752">
        <w:rPr>
          <w:rFonts w:ascii="Calibri" w:hAnsi="Calibri" w:cs="Calibri"/>
          <w:color w:val="000000"/>
          <w:sz w:val="22"/>
          <w:szCs w:val="22"/>
        </w:rPr>
        <w:t>Costa rica</w:t>
      </w:r>
    </w:p>
    <w:p w14:paraId="3E8CF382" w14:textId="24A4638F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E0752">
        <w:rPr>
          <w:rFonts w:ascii="Calibri" w:hAnsi="Calibri" w:cs="Calibri"/>
          <w:color w:val="000000"/>
          <w:sz w:val="22"/>
          <w:szCs w:val="22"/>
        </w:rPr>
        <w:t>Cuba</w:t>
      </w:r>
    </w:p>
    <w:p w14:paraId="4066A1FC" w14:textId="08A5A759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E0752">
        <w:rPr>
          <w:rFonts w:ascii="Calibri" w:hAnsi="Calibri" w:cs="Calibri"/>
          <w:color w:val="000000"/>
          <w:sz w:val="22"/>
          <w:szCs w:val="22"/>
        </w:rPr>
        <w:t>Dinamarca</w:t>
      </w:r>
    </w:p>
    <w:p w14:paraId="3C611FA2" w14:textId="00FBD33F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E0752">
        <w:rPr>
          <w:rFonts w:ascii="Calibri" w:hAnsi="Calibri" w:cs="Calibri"/>
          <w:color w:val="000000"/>
          <w:sz w:val="22"/>
          <w:szCs w:val="22"/>
        </w:rPr>
        <w:t>Ecuador</w:t>
      </w:r>
    </w:p>
    <w:p w14:paraId="75075095" w14:textId="56FAF79B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E0752">
        <w:rPr>
          <w:rFonts w:ascii="Calibri" w:hAnsi="Calibri" w:cs="Calibri"/>
          <w:color w:val="000000"/>
          <w:sz w:val="22"/>
          <w:szCs w:val="22"/>
        </w:rPr>
        <w:t>El salvador</w:t>
      </w:r>
    </w:p>
    <w:p w14:paraId="34AB4FF4" w14:textId="31839456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E0752">
        <w:rPr>
          <w:rFonts w:ascii="Calibri" w:hAnsi="Calibri" w:cs="Calibri"/>
          <w:color w:val="000000"/>
          <w:sz w:val="22"/>
          <w:szCs w:val="22"/>
        </w:rPr>
        <w:t>Eslovenia</w:t>
      </w:r>
    </w:p>
    <w:p w14:paraId="2B2705CE" w14:textId="33EE6C9D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E0752">
        <w:rPr>
          <w:rFonts w:ascii="Calibri" w:hAnsi="Calibri" w:cs="Calibri"/>
          <w:color w:val="000000"/>
          <w:sz w:val="22"/>
          <w:szCs w:val="22"/>
        </w:rPr>
        <w:t>España</w:t>
      </w:r>
    </w:p>
    <w:p w14:paraId="1316723A" w14:textId="60E53A67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E0752">
        <w:rPr>
          <w:rFonts w:ascii="Calibri" w:hAnsi="Calibri" w:cs="Calibri"/>
          <w:color w:val="000000"/>
          <w:sz w:val="22"/>
          <w:szCs w:val="22"/>
        </w:rPr>
        <w:t xml:space="preserve">Estados unidos de </w:t>
      </w:r>
      <w:r>
        <w:rPr>
          <w:rFonts w:ascii="Calibri" w:hAnsi="Calibri" w:cs="Calibri"/>
          <w:color w:val="000000"/>
          <w:sz w:val="22"/>
          <w:szCs w:val="22"/>
        </w:rPr>
        <w:t>A</w:t>
      </w:r>
      <w:r w:rsidRPr="00DE0752">
        <w:rPr>
          <w:rFonts w:ascii="Calibri" w:hAnsi="Calibri" w:cs="Calibri"/>
          <w:color w:val="000000"/>
          <w:sz w:val="22"/>
          <w:szCs w:val="22"/>
        </w:rPr>
        <w:t>m</w:t>
      </w:r>
      <w:r>
        <w:rPr>
          <w:rFonts w:ascii="Calibri" w:hAnsi="Calibri" w:cs="Calibri"/>
          <w:color w:val="000000"/>
          <w:sz w:val="22"/>
          <w:szCs w:val="22"/>
        </w:rPr>
        <w:t>é</w:t>
      </w:r>
      <w:r w:rsidRPr="00DE0752">
        <w:rPr>
          <w:rFonts w:ascii="Calibri" w:hAnsi="Calibri" w:cs="Calibri"/>
          <w:color w:val="000000"/>
          <w:sz w:val="22"/>
          <w:szCs w:val="22"/>
        </w:rPr>
        <w:t>rica</w:t>
      </w:r>
    </w:p>
    <w:p w14:paraId="5F28CBFF" w14:textId="2B51BF09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Estonia</w:t>
      </w:r>
    </w:p>
    <w:p w14:paraId="3B26E6EE" w14:textId="69090153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Filipinas</w:t>
      </w:r>
    </w:p>
    <w:p w14:paraId="5E760483" w14:textId="14430AB4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Finlandia</w:t>
      </w:r>
    </w:p>
    <w:p w14:paraId="7097FD70" w14:textId="396F28F5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Francia</w:t>
      </w:r>
    </w:p>
    <w:p w14:paraId="11E2A874" w14:textId="597C5B35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Granada,</w:t>
      </w:r>
    </w:p>
    <w:p w14:paraId="3F6519DF" w14:textId="00028BD7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Grecia</w:t>
      </w:r>
    </w:p>
    <w:p w14:paraId="249E4E8A" w14:textId="3E535806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Guatemala</w:t>
      </w:r>
    </w:p>
    <w:p w14:paraId="6837C565" w14:textId="1A5E9932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E0752">
        <w:rPr>
          <w:rFonts w:ascii="Calibri" w:hAnsi="Calibri" w:cs="Calibri"/>
          <w:color w:val="000000"/>
          <w:sz w:val="22"/>
          <w:szCs w:val="22"/>
        </w:rPr>
        <w:t>Guinea</w:t>
      </w:r>
    </w:p>
    <w:p w14:paraId="3E9C958C" w14:textId="3DB7BC5F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E0752">
        <w:rPr>
          <w:rFonts w:ascii="Calibri" w:hAnsi="Calibri" w:cs="Calibri"/>
          <w:color w:val="000000"/>
          <w:sz w:val="22"/>
          <w:szCs w:val="22"/>
        </w:rPr>
        <w:t>Hait</w:t>
      </w:r>
      <w:r>
        <w:rPr>
          <w:rFonts w:ascii="Calibri" w:hAnsi="Calibri" w:cs="Calibri"/>
          <w:color w:val="000000"/>
          <w:sz w:val="22"/>
          <w:szCs w:val="22"/>
        </w:rPr>
        <w:t>í</w:t>
      </w:r>
    </w:p>
    <w:p w14:paraId="1821FE3E" w14:textId="7278EBD8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Honduras</w:t>
      </w:r>
    </w:p>
    <w:p w14:paraId="6B2356F4" w14:textId="3A47A31E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Hungr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i</w:t>
      </w:r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a</w:t>
      </w:r>
      <w:proofErr w:type="spellEnd"/>
    </w:p>
    <w:p w14:paraId="45CBC4F4" w14:textId="6FFB34E8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India</w:t>
      </w:r>
    </w:p>
    <w:p w14:paraId="354F974A" w14:textId="3F59D86B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Iran</w:t>
      </w:r>
    </w:p>
    <w:p w14:paraId="496BB2C5" w14:textId="7876E6D0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Iraq</w:t>
      </w:r>
    </w:p>
    <w:p w14:paraId="43B614F2" w14:textId="7CFD45C3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Irlanda</w:t>
      </w:r>
      <w:proofErr w:type="spellEnd"/>
    </w:p>
    <w:p w14:paraId="3B4E588A" w14:textId="55545470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Israel</w:t>
      </w:r>
    </w:p>
    <w:p w14:paraId="47A76AB1" w14:textId="49756BD8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Italia</w:t>
      </w:r>
    </w:p>
    <w:p w14:paraId="7CB4E9DB" w14:textId="60EC7B8E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Japon</w:t>
      </w:r>
      <w:proofErr w:type="spellEnd"/>
    </w:p>
    <w:p w14:paraId="437C636E" w14:textId="7D54D239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Jordania</w:t>
      </w:r>
      <w:proofErr w:type="spellEnd"/>
    </w:p>
    <w:p w14:paraId="15FF49F5" w14:textId="57FC8D95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Letonia</w:t>
      </w:r>
      <w:proofErr w:type="spellEnd"/>
    </w:p>
    <w:p w14:paraId="7DC4EB0E" w14:textId="6CC5E15B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Lituania</w:t>
      </w:r>
      <w:proofErr w:type="spellEnd"/>
    </w:p>
    <w:p w14:paraId="067A7AFD" w14:textId="45795BC6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Luxemburgo</w:t>
      </w:r>
      <w:proofErr w:type="spellEnd"/>
    </w:p>
    <w:p w14:paraId="23CCFBFA" w14:textId="34580EB1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Malta</w:t>
      </w:r>
    </w:p>
    <w:p w14:paraId="09EB64EA" w14:textId="5F0A89E3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Marruecos</w:t>
      </w:r>
      <w:proofErr w:type="spellEnd"/>
    </w:p>
    <w:p w14:paraId="268B163D" w14:textId="0D49FB57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DE0752">
        <w:rPr>
          <w:rFonts w:ascii="Calibri" w:hAnsi="Calibri" w:cs="Calibri"/>
          <w:color w:val="000000"/>
          <w:sz w:val="22"/>
          <w:szCs w:val="22"/>
        </w:rPr>
        <w:t>Mexico</w:t>
      </w:r>
      <w:proofErr w:type="spellEnd"/>
    </w:p>
    <w:p w14:paraId="40E0E299" w14:textId="1769B87A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E0752">
        <w:rPr>
          <w:rFonts w:ascii="Calibri" w:hAnsi="Calibri" w:cs="Calibri"/>
          <w:color w:val="000000"/>
          <w:sz w:val="22"/>
          <w:szCs w:val="22"/>
        </w:rPr>
        <w:t>Nicaragua</w:t>
      </w:r>
    </w:p>
    <w:p w14:paraId="0E61E984" w14:textId="472BB7E6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E0752">
        <w:rPr>
          <w:rFonts w:ascii="Calibri" w:hAnsi="Calibri" w:cs="Calibri"/>
          <w:color w:val="000000"/>
          <w:sz w:val="22"/>
          <w:szCs w:val="22"/>
        </w:rPr>
        <w:t>Noruega</w:t>
      </w:r>
    </w:p>
    <w:p w14:paraId="5D482FF0" w14:textId="33807C31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E0752">
        <w:rPr>
          <w:rFonts w:ascii="Calibri" w:hAnsi="Calibri" w:cs="Calibri"/>
          <w:color w:val="000000"/>
          <w:sz w:val="22"/>
          <w:szCs w:val="22"/>
        </w:rPr>
        <w:t xml:space="preserve">Nueva </w:t>
      </w:r>
      <w:proofErr w:type="spellStart"/>
      <w:r w:rsidRPr="00DE0752">
        <w:rPr>
          <w:rFonts w:ascii="Calibri" w:hAnsi="Calibri" w:cs="Calibri"/>
          <w:color w:val="000000"/>
          <w:sz w:val="22"/>
          <w:szCs w:val="22"/>
        </w:rPr>
        <w:t>zelanda</w:t>
      </w:r>
      <w:proofErr w:type="spellEnd"/>
    </w:p>
    <w:p w14:paraId="3563F2DD" w14:textId="3BC7C0F2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DE0752">
        <w:rPr>
          <w:rFonts w:ascii="Calibri" w:hAnsi="Calibri" w:cs="Calibri"/>
          <w:color w:val="000000"/>
          <w:sz w:val="22"/>
          <w:szCs w:val="22"/>
        </w:rPr>
        <w:t>Paises</w:t>
      </w:r>
      <w:proofErr w:type="spellEnd"/>
      <w:r w:rsidRPr="00DE0752">
        <w:rPr>
          <w:rFonts w:ascii="Calibri" w:hAnsi="Calibri" w:cs="Calibri"/>
          <w:color w:val="000000"/>
          <w:sz w:val="22"/>
          <w:szCs w:val="22"/>
        </w:rPr>
        <w:t xml:space="preserve"> bajos</w:t>
      </w:r>
    </w:p>
    <w:p w14:paraId="5668D89B" w14:textId="6F74C051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Pakistan</w:t>
      </w:r>
    </w:p>
    <w:p w14:paraId="0F4AA7B9" w14:textId="20B00296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Panama</w:t>
      </w:r>
    </w:p>
    <w:p w14:paraId="3E112FE3" w14:textId="4AA057C3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Paraguay</w:t>
      </w:r>
    </w:p>
    <w:p w14:paraId="3466DC7A" w14:textId="1C42DAF8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Peru</w:t>
      </w:r>
    </w:p>
    <w:p w14:paraId="6924F2F5" w14:textId="146626C0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Polonia</w:t>
      </w:r>
    </w:p>
    <w:p w14:paraId="49899B83" w14:textId="687E17D4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Portugal</w:t>
      </w:r>
    </w:p>
    <w:p w14:paraId="3F1FC9C1" w14:textId="66EE7FEA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E0752">
        <w:rPr>
          <w:rFonts w:ascii="Calibri" w:hAnsi="Calibri" w:cs="Calibri"/>
          <w:color w:val="000000"/>
          <w:sz w:val="22"/>
          <w:szCs w:val="22"/>
        </w:rPr>
        <w:t>Puerto rico</w:t>
      </w:r>
    </w:p>
    <w:p w14:paraId="418BD0CC" w14:textId="42E51AFF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E0752">
        <w:rPr>
          <w:rFonts w:ascii="Calibri" w:hAnsi="Calibri" w:cs="Calibri"/>
          <w:color w:val="000000"/>
          <w:sz w:val="22"/>
          <w:szCs w:val="22"/>
        </w:rPr>
        <w:t>Reino unido</w:t>
      </w:r>
    </w:p>
    <w:p w14:paraId="2BD5FA3A" w14:textId="23473B2A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Republica</w:t>
      </w:r>
      <w:proofErr w:type="spellEnd"/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proofErr w:type="spellStart"/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checa</w:t>
      </w:r>
      <w:proofErr w:type="spellEnd"/>
    </w:p>
    <w:p w14:paraId="4AED4DEC" w14:textId="13563EEB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Republica</w:t>
      </w:r>
      <w:proofErr w:type="spellEnd"/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proofErr w:type="spellStart"/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eslovaca</w:t>
      </w:r>
      <w:proofErr w:type="spellEnd"/>
    </w:p>
    <w:p w14:paraId="0CD3422F" w14:textId="34D985FD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Rumania</w:t>
      </w:r>
    </w:p>
    <w:p w14:paraId="1F9ECAAF" w14:textId="5402F864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Rusia</w:t>
      </w:r>
      <w:proofErr w:type="spellEnd"/>
    </w:p>
    <w:p w14:paraId="29D26B99" w14:textId="45AB75EE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Sahara occidental</w:t>
      </w:r>
    </w:p>
    <w:p w14:paraId="0876A620" w14:textId="446F9FB6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lastRenderedPageBreak/>
        <w:t>Senegal</w:t>
      </w:r>
    </w:p>
    <w:p w14:paraId="4ACFCF6C" w14:textId="33CFD262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Serbia</w:t>
      </w:r>
    </w:p>
    <w:p w14:paraId="21554C1C" w14:textId="03EAEC09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Suecia</w:t>
      </w:r>
      <w:proofErr w:type="spellEnd"/>
    </w:p>
    <w:p w14:paraId="60559AE6" w14:textId="1EA982D1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Suiza</w:t>
      </w:r>
      <w:proofErr w:type="spellEnd"/>
    </w:p>
    <w:p w14:paraId="4F244365" w14:textId="3BDA4235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Tunez</w:t>
      </w:r>
      <w:proofErr w:type="spellEnd"/>
    </w:p>
    <w:p w14:paraId="3D3A4B5D" w14:textId="65F205BC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Turquia</w:t>
      </w:r>
      <w:proofErr w:type="spellEnd"/>
    </w:p>
    <w:p w14:paraId="006A082E" w14:textId="06ECC4DA" w:rsidR="00DE0752" w:rsidRPr="00DE0752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 w:rsidRPr="00DE0752">
        <w:rPr>
          <w:rFonts w:ascii="Calibri" w:hAnsi="Calibri" w:cs="Calibri"/>
          <w:color w:val="000000"/>
          <w:sz w:val="22"/>
          <w:szCs w:val="22"/>
          <w:lang w:val="en-GB"/>
        </w:rPr>
        <w:t>Ucrania</w:t>
      </w:r>
      <w:proofErr w:type="spellEnd"/>
    </w:p>
    <w:p w14:paraId="7EC87492" w14:textId="2F0D23B6" w:rsidR="00DE0752" w:rsidRPr="00D52E5D" w:rsidRDefault="0056083A" w:rsidP="00900F5E">
      <w:pPr>
        <w:pStyle w:val="NormalWeb"/>
        <w:numPr>
          <w:ilvl w:val="2"/>
          <w:numId w:val="34"/>
        </w:numPr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r w:rsidRPr="00D52E5D">
        <w:rPr>
          <w:rFonts w:ascii="Calibri" w:hAnsi="Calibri" w:cs="Calibri"/>
          <w:color w:val="000000"/>
          <w:sz w:val="22"/>
          <w:szCs w:val="22"/>
          <w:lang w:val="en-GB"/>
        </w:rPr>
        <w:t>Uruguay</w:t>
      </w:r>
    </w:p>
    <w:p w14:paraId="5CF3A577" w14:textId="00B94F4F" w:rsidR="00A946DC" w:rsidRPr="005E15A8" w:rsidRDefault="0056083A" w:rsidP="00900F5E">
      <w:pPr>
        <w:pStyle w:val="NormalWeb"/>
        <w:numPr>
          <w:ilvl w:val="2"/>
          <w:numId w:val="34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2"/>
          <w:szCs w:val="22"/>
          <w:lang w:val="en-GB"/>
        </w:rPr>
      </w:pPr>
      <w:r w:rsidRPr="00D52E5D">
        <w:rPr>
          <w:rFonts w:ascii="Calibri" w:hAnsi="Calibri" w:cs="Calibri"/>
          <w:color w:val="000000"/>
          <w:sz w:val="22"/>
          <w:szCs w:val="22"/>
          <w:lang w:val="en-GB"/>
        </w:rPr>
        <w:t>Venezuela</w:t>
      </w:r>
    </w:p>
    <w:p w14:paraId="60243AC7" w14:textId="7EEF8A22" w:rsidR="005E15A8" w:rsidRPr="005E15A8" w:rsidRDefault="005E15A8" w:rsidP="00900F5E">
      <w:pPr>
        <w:pStyle w:val="NormalWeb"/>
        <w:numPr>
          <w:ilvl w:val="2"/>
          <w:numId w:val="34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 w:rsidRPr="005E15A8">
        <w:rPr>
          <w:rFonts w:ascii="Calibri" w:hAnsi="Calibri" w:cs="Calibri"/>
          <w:color w:val="000000"/>
          <w:sz w:val="22"/>
          <w:szCs w:val="22"/>
          <w:lang w:val="en-GB"/>
        </w:rPr>
        <w:t>Otro</w:t>
      </w:r>
      <w:proofErr w:type="spellEnd"/>
      <w:r w:rsidRPr="005E15A8"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proofErr w:type="spellStart"/>
      <w:r w:rsidRPr="005E15A8">
        <w:rPr>
          <w:rFonts w:ascii="Calibri" w:hAnsi="Calibri" w:cs="Calibri"/>
          <w:color w:val="000000"/>
          <w:sz w:val="22"/>
          <w:szCs w:val="22"/>
          <w:lang w:val="en-GB"/>
        </w:rPr>
        <w:t>país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GB"/>
        </w:rPr>
        <w:t>_____________</w:t>
      </w:r>
    </w:p>
    <w:p w14:paraId="10119801" w14:textId="6817255E" w:rsidR="00A22E0D" w:rsidRPr="006B781E" w:rsidRDefault="00A22E0D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bookmarkStart w:id="2" w:name="_Ref109730477"/>
      <w:r w:rsidRPr="006B781E">
        <w:rPr>
          <w:rFonts w:ascii="Calibri" w:hAnsi="Calibri" w:cs="Calibri"/>
          <w:b/>
          <w:color w:val="000000"/>
          <w:sz w:val="22"/>
          <w:szCs w:val="22"/>
        </w:rPr>
        <w:t xml:space="preserve">Indica el área </w:t>
      </w:r>
      <w:r w:rsidR="00DD672B" w:rsidRPr="006B781E">
        <w:rPr>
          <w:rFonts w:ascii="Calibri" w:hAnsi="Calibri" w:cs="Calibri"/>
          <w:b/>
          <w:color w:val="000000"/>
          <w:sz w:val="22"/>
          <w:szCs w:val="22"/>
        </w:rPr>
        <w:t>geográfica de procedencia de tu fam</w:t>
      </w:r>
      <w:r w:rsidR="005E15A8">
        <w:rPr>
          <w:rFonts w:ascii="Calibri" w:hAnsi="Calibri" w:cs="Calibri"/>
          <w:b/>
          <w:color w:val="000000"/>
          <w:sz w:val="22"/>
          <w:szCs w:val="22"/>
        </w:rPr>
        <w:t>i</w:t>
      </w:r>
      <w:r w:rsidR="00DD672B" w:rsidRPr="006B781E">
        <w:rPr>
          <w:rFonts w:ascii="Calibri" w:hAnsi="Calibri" w:cs="Calibri"/>
          <w:b/>
          <w:color w:val="000000"/>
          <w:sz w:val="22"/>
          <w:szCs w:val="22"/>
        </w:rPr>
        <w:t>lia:</w:t>
      </w:r>
      <w:bookmarkEnd w:id="2"/>
    </w:p>
    <w:p w14:paraId="74B29614" w14:textId="77EDCAEF" w:rsidR="00306BD8" w:rsidRDefault="00306BD8" w:rsidP="00900F5E">
      <w:pPr>
        <w:pStyle w:val="NormalWeb"/>
        <w:spacing w:before="0" w:beforeAutospacing="0" w:after="0" w:afterAutospacing="0"/>
        <w:ind w:left="644"/>
        <w:textAlignment w:val="baseline"/>
        <w:rPr>
          <w:rFonts w:ascii="Calibri" w:hAnsi="Calibri" w:cs="Calibri"/>
          <w:i/>
          <w:iCs/>
          <w:color w:val="7030A0"/>
          <w:sz w:val="22"/>
          <w:szCs w:val="22"/>
        </w:rPr>
      </w:pPr>
      <w:r w:rsidRPr="00257835">
        <w:rPr>
          <w:rFonts w:ascii="Calibri" w:hAnsi="Calibri" w:cs="Calibri"/>
          <w:i/>
          <w:iCs/>
          <w:color w:val="7030A0"/>
          <w:sz w:val="22"/>
          <w:szCs w:val="22"/>
        </w:rPr>
        <w:t>Opciones de respuesta</w:t>
      </w:r>
      <w:r>
        <w:rPr>
          <w:rFonts w:ascii="Calibri" w:hAnsi="Calibri" w:cs="Calibri"/>
          <w:i/>
          <w:iCs/>
          <w:color w:val="7030A0"/>
          <w:sz w:val="22"/>
          <w:szCs w:val="22"/>
        </w:rPr>
        <w:t xml:space="preserve"> única, tipo casilla verificación </w:t>
      </w:r>
      <w:r w:rsidRPr="00257835">
        <w:rPr>
          <w:rFonts w:ascii="Calibri" w:hAnsi="Calibri" w:cs="Calibri"/>
          <w:i/>
          <w:iCs/>
          <w:color w:val="7030A0"/>
          <w:sz w:val="22"/>
          <w:szCs w:val="22"/>
        </w:rPr>
        <w:t xml:space="preserve">para cada una de las </w:t>
      </w:r>
      <w:r>
        <w:rPr>
          <w:rFonts w:ascii="Calibri" w:hAnsi="Calibri" w:cs="Calibri"/>
          <w:i/>
          <w:iCs/>
          <w:color w:val="7030A0"/>
          <w:sz w:val="22"/>
          <w:szCs w:val="22"/>
        </w:rPr>
        <w:t>filas</w:t>
      </w:r>
    </w:p>
    <w:p w14:paraId="788F2191" w14:textId="2607A380" w:rsidR="00306BD8" w:rsidRDefault="00306BD8" w:rsidP="00900F5E">
      <w:pPr>
        <w:pStyle w:val="NormalWeb"/>
        <w:spacing w:before="0" w:beforeAutospacing="0" w:after="0" w:afterAutospacing="0"/>
        <w:ind w:left="644"/>
        <w:textAlignment w:val="baseline"/>
        <w:rPr>
          <w:rFonts w:ascii="Calibri" w:hAnsi="Calibri" w:cs="Calibri"/>
          <w:i/>
          <w:iCs/>
          <w:color w:val="7030A0"/>
          <w:sz w:val="22"/>
          <w:szCs w:val="22"/>
        </w:rPr>
      </w:pPr>
    </w:p>
    <w:tbl>
      <w:tblPr>
        <w:tblStyle w:val="Tablaconcuadrcula"/>
        <w:tblW w:w="0" w:type="auto"/>
        <w:tblInd w:w="644" w:type="dxa"/>
        <w:tblLook w:val="04A0" w:firstRow="1" w:lastRow="0" w:firstColumn="1" w:lastColumn="0" w:noHBand="0" w:noVBand="1"/>
      </w:tblPr>
      <w:tblGrid>
        <w:gridCol w:w="1212"/>
        <w:gridCol w:w="1101"/>
        <w:gridCol w:w="1201"/>
        <w:gridCol w:w="1201"/>
        <w:gridCol w:w="1034"/>
        <w:gridCol w:w="1154"/>
        <w:gridCol w:w="947"/>
      </w:tblGrid>
      <w:tr w:rsidR="001D739F" w14:paraId="35782B90" w14:textId="1AE0BC20" w:rsidTr="001D739F">
        <w:tc>
          <w:tcPr>
            <w:tcW w:w="1212" w:type="dxa"/>
          </w:tcPr>
          <w:p w14:paraId="6EB80351" w14:textId="77777777" w:rsidR="001D739F" w:rsidRDefault="001D739F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i/>
                <w:iCs/>
                <w:color w:val="7030A0"/>
                <w:sz w:val="22"/>
                <w:szCs w:val="22"/>
              </w:rPr>
            </w:pPr>
          </w:p>
        </w:tc>
        <w:tc>
          <w:tcPr>
            <w:tcW w:w="1102" w:type="dxa"/>
          </w:tcPr>
          <w:p w14:paraId="24642DDB" w14:textId="114E01E5" w:rsidR="001D739F" w:rsidRDefault="001D739F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i/>
                <w:iCs/>
                <w:color w:val="7030A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7030A0"/>
                <w:sz w:val="22"/>
                <w:szCs w:val="22"/>
              </w:rPr>
              <w:t>África</w:t>
            </w:r>
          </w:p>
        </w:tc>
        <w:tc>
          <w:tcPr>
            <w:tcW w:w="1202" w:type="dxa"/>
          </w:tcPr>
          <w:p w14:paraId="323FEA53" w14:textId="0E60BE99" w:rsidR="001D739F" w:rsidRDefault="001D739F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i/>
                <w:iCs/>
                <w:color w:val="7030A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7030A0"/>
                <w:sz w:val="22"/>
                <w:szCs w:val="22"/>
              </w:rPr>
              <w:t>América del norte</w:t>
            </w:r>
          </w:p>
        </w:tc>
        <w:tc>
          <w:tcPr>
            <w:tcW w:w="1202" w:type="dxa"/>
          </w:tcPr>
          <w:p w14:paraId="590D3BBB" w14:textId="46F28D90" w:rsidR="001D739F" w:rsidRDefault="001D739F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i/>
                <w:iCs/>
                <w:color w:val="7030A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7030A0"/>
                <w:sz w:val="22"/>
                <w:szCs w:val="22"/>
              </w:rPr>
              <w:t>América del sur</w:t>
            </w:r>
          </w:p>
        </w:tc>
        <w:tc>
          <w:tcPr>
            <w:tcW w:w="1035" w:type="dxa"/>
          </w:tcPr>
          <w:p w14:paraId="6BB95D02" w14:textId="56664BBE" w:rsidR="001D739F" w:rsidRDefault="001D739F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i/>
                <w:iCs/>
                <w:color w:val="7030A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7030A0"/>
                <w:sz w:val="22"/>
                <w:szCs w:val="22"/>
              </w:rPr>
              <w:t>Asia</w:t>
            </w:r>
          </w:p>
        </w:tc>
        <w:tc>
          <w:tcPr>
            <w:tcW w:w="1155" w:type="dxa"/>
          </w:tcPr>
          <w:p w14:paraId="4131FB08" w14:textId="6AF23B34" w:rsidR="001D739F" w:rsidRDefault="001D739F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i/>
                <w:iCs/>
                <w:color w:val="7030A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7030A0"/>
                <w:sz w:val="22"/>
                <w:szCs w:val="22"/>
              </w:rPr>
              <w:t>Europa</w:t>
            </w:r>
          </w:p>
        </w:tc>
        <w:tc>
          <w:tcPr>
            <w:tcW w:w="942" w:type="dxa"/>
          </w:tcPr>
          <w:p w14:paraId="3A9DD5D1" w14:textId="1404CDB3" w:rsidR="001D739F" w:rsidRDefault="001D739F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i/>
                <w:iCs/>
                <w:color w:val="7030A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7030A0"/>
                <w:sz w:val="22"/>
                <w:szCs w:val="22"/>
              </w:rPr>
              <w:t>Oceanía</w:t>
            </w:r>
          </w:p>
        </w:tc>
      </w:tr>
      <w:tr w:rsidR="001D739F" w14:paraId="78831DAE" w14:textId="5420839F" w:rsidTr="001D739F">
        <w:tc>
          <w:tcPr>
            <w:tcW w:w="1212" w:type="dxa"/>
          </w:tcPr>
          <w:p w14:paraId="5E2BFBFE" w14:textId="76E0009A" w:rsidR="001D739F" w:rsidRDefault="001D739F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i/>
                <w:iCs/>
                <w:color w:val="7030A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Familia materna</w:t>
            </w:r>
          </w:p>
        </w:tc>
        <w:tc>
          <w:tcPr>
            <w:tcW w:w="1102" w:type="dxa"/>
          </w:tcPr>
          <w:p w14:paraId="586F2074" w14:textId="77777777" w:rsidR="001D739F" w:rsidRDefault="001D739F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i/>
                <w:iCs/>
                <w:color w:val="7030A0"/>
                <w:sz w:val="22"/>
                <w:szCs w:val="22"/>
              </w:rPr>
            </w:pPr>
          </w:p>
        </w:tc>
        <w:tc>
          <w:tcPr>
            <w:tcW w:w="1202" w:type="dxa"/>
          </w:tcPr>
          <w:p w14:paraId="3A3CF289" w14:textId="77777777" w:rsidR="001D739F" w:rsidRDefault="001D739F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i/>
                <w:iCs/>
                <w:color w:val="7030A0"/>
                <w:sz w:val="22"/>
                <w:szCs w:val="22"/>
              </w:rPr>
            </w:pPr>
          </w:p>
        </w:tc>
        <w:tc>
          <w:tcPr>
            <w:tcW w:w="1202" w:type="dxa"/>
          </w:tcPr>
          <w:p w14:paraId="4F3136EE" w14:textId="77777777" w:rsidR="001D739F" w:rsidRDefault="001D739F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i/>
                <w:iCs/>
                <w:color w:val="7030A0"/>
                <w:sz w:val="22"/>
                <w:szCs w:val="22"/>
              </w:rPr>
            </w:pPr>
          </w:p>
        </w:tc>
        <w:tc>
          <w:tcPr>
            <w:tcW w:w="1035" w:type="dxa"/>
          </w:tcPr>
          <w:p w14:paraId="2E15150A" w14:textId="77777777" w:rsidR="001D739F" w:rsidRDefault="001D739F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i/>
                <w:iCs/>
                <w:color w:val="7030A0"/>
                <w:sz w:val="22"/>
                <w:szCs w:val="22"/>
              </w:rPr>
            </w:pPr>
          </w:p>
        </w:tc>
        <w:tc>
          <w:tcPr>
            <w:tcW w:w="1155" w:type="dxa"/>
          </w:tcPr>
          <w:p w14:paraId="79D4EC88" w14:textId="77777777" w:rsidR="001D739F" w:rsidRDefault="001D739F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i/>
                <w:iCs/>
                <w:color w:val="7030A0"/>
                <w:sz w:val="22"/>
                <w:szCs w:val="22"/>
              </w:rPr>
            </w:pPr>
          </w:p>
        </w:tc>
        <w:tc>
          <w:tcPr>
            <w:tcW w:w="942" w:type="dxa"/>
          </w:tcPr>
          <w:p w14:paraId="7E665CA6" w14:textId="77777777" w:rsidR="001D739F" w:rsidRDefault="001D739F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i/>
                <w:iCs/>
                <w:color w:val="7030A0"/>
                <w:sz w:val="22"/>
                <w:szCs w:val="22"/>
              </w:rPr>
            </w:pPr>
          </w:p>
        </w:tc>
      </w:tr>
      <w:tr w:rsidR="001D739F" w14:paraId="104AAF09" w14:textId="37FD501B" w:rsidTr="001D739F">
        <w:tc>
          <w:tcPr>
            <w:tcW w:w="1212" w:type="dxa"/>
          </w:tcPr>
          <w:p w14:paraId="59169B37" w14:textId="2364BEC7" w:rsidR="001D739F" w:rsidRDefault="001D739F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i/>
                <w:iCs/>
                <w:color w:val="7030A0"/>
                <w:sz w:val="22"/>
                <w:szCs w:val="22"/>
              </w:rPr>
            </w:pPr>
            <w:r w:rsidRPr="00306BD8">
              <w:rPr>
                <w:rFonts w:ascii="Calibri" w:hAnsi="Calibri" w:cs="Calibri"/>
                <w:color w:val="000000"/>
                <w:sz w:val="22"/>
                <w:szCs w:val="22"/>
              </w:rPr>
              <w:t>Familia paterna</w:t>
            </w:r>
          </w:p>
        </w:tc>
        <w:tc>
          <w:tcPr>
            <w:tcW w:w="1102" w:type="dxa"/>
          </w:tcPr>
          <w:p w14:paraId="534D6253" w14:textId="77777777" w:rsidR="001D739F" w:rsidRDefault="001D739F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i/>
                <w:iCs/>
                <w:color w:val="7030A0"/>
                <w:sz w:val="22"/>
                <w:szCs w:val="22"/>
              </w:rPr>
            </w:pPr>
          </w:p>
        </w:tc>
        <w:tc>
          <w:tcPr>
            <w:tcW w:w="1202" w:type="dxa"/>
          </w:tcPr>
          <w:p w14:paraId="5AC1DFB8" w14:textId="77777777" w:rsidR="001D739F" w:rsidRDefault="001D739F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i/>
                <w:iCs/>
                <w:color w:val="7030A0"/>
                <w:sz w:val="22"/>
                <w:szCs w:val="22"/>
              </w:rPr>
            </w:pPr>
          </w:p>
        </w:tc>
        <w:tc>
          <w:tcPr>
            <w:tcW w:w="1202" w:type="dxa"/>
          </w:tcPr>
          <w:p w14:paraId="5AB08051" w14:textId="77777777" w:rsidR="001D739F" w:rsidRDefault="001D739F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i/>
                <w:iCs/>
                <w:color w:val="7030A0"/>
                <w:sz w:val="22"/>
                <w:szCs w:val="22"/>
              </w:rPr>
            </w:pPr>
          </w:p>
        </w:tc>
        <w:tc>
          <w:tcPr>
            <w:tcW w:w="1035" w:type="dxa"/>
          </w:tcPr>
          <w:p w14:paraId="40378189" w14:textId="77777777" w:rsidR="001D739F" w:rsidRDefault="001D739F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i/>
                <w:iCs/>
                <w:color w:val="7030A0"/>
                <w:sz w:val="22"/>
                <w:szCs w:val="22"/>
              </w:rPr>
            </w:pPr>
          </w:p>
        </w:tc>
        <w:tc>
          <w:tcPr>
            <w:tcW w:w="1155" w:type="dxa"/>
          </w:tcPr>
          <w:p w14:paraId="2C714401" w14:textId="77777777" w:rsidR="001D739F" w:rsidRDefault="001D739F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i/>
                <w:iCs/>
                <w:color w:val="7030A0"/>
                <w:sz w:val="22"/>
                <w:szCs w:val="22"/>
              </w:rPr>
            </w:pPr>
          </w:p>
        </w:tc>
        <w:tc>
          <w:tcPr>
            <w:tcW w:w="942" w:type="dxa"/>
          </w:tcPr>
          <w:p w14:paraId="0BF6E2C5" w14:textId="77777777" w:rsidR="001D739F" w:rsidRDefault="001D739F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i/>
                <w:iCs/>
                <w:color w:val="7030A0"/>
                <w:sz w:val="22"/>
                <w:szCs w:val="22"/>
              </w:rPr>
            </w:pPr>
          </w:p>
        </w:tc>
      </w:tr>
    </w:tbl>
    <w:p w14:paraId="1057BD2E" w14:textId="22A8608A" w:rsidR="001D739F" w:rsidRDefault="001D739F" w:rsidP="00900F5E">
      <w:pPr>
        <w:pStyle w:val="NormalWeb"/>
        <w:spacing w:before="0" w:beforeAutospacing="0" w:after="0" w:afterAutospacing="0"/>
        <w:ind w:left="644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</w:p>
    <w:p w14:paraId="31F50329" w14:textId="77777777" w:rsidR="006200DA" w:rsidRDefault="006200DA" w:rsidP="00900F5E">
      <w:pPr>
        <w:pStyle w:val="NormalWeb"/>
        <w:spacing w:before="0" w:beforeAutospacing="0" w:after="0" w:afterAutospacing="0"/>
        <w:ind w:left="644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</w:p>
    <w:p w14:paraId="5310857F" w14:textId="17541935" w:rsidR="00160A2B" w:rsidRDefault="00097711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6B781E">
        <w:rPr>
          <w:rFonts w:ascii="Calibri" w:hAnsi="Calibri" w:cs="Calibri"/>
          <w:b/>
          <w:color w:val="000000"/>
          <w:sz w:val="22"/>
          <w:szCs w:val="22"/>
        </w:rPr>
        <w:t>Contando todos los ingresos de diferentes personas que conviven en tu hogar, ¿cuáles son los ingresos</w:t>
      </w:r>
      <w:r w:rsidR="00F06706" w:rsidRPr="006B781E">
        <w:rPr>
          <w:rFonts w:ascii="Calibri" w:hAnsi="Calibri" w:cs="Calibri"/>
          <w:b/>
          <w:color w:val="000000"/>
          <w:sz w:val="22"/>
          <w:szCs w:val="22"/>
        </w:rPr>
        <w:t xml:space="preserve"> brutos</w:t>
      </w:r>
      <w:r w:rsidRPr="006B781E">
        <w:rPr>
          <w:rFonts w:ascii="Calibri" w:hAnsi="Calibri" w:cs="Calibri"/>
          <w:b/>
          <w:color w:val="000000"/>
          <w:sz w:val="22"/>
          <w:szCs w:val="22"/>
        </w:rPr>
        <w:t xml:space="preserve"> medios </w:t>
      </w:r>
      <w:r w:rsidR="001E7DA9" w:rsidRPr="006B781E">
        <w:rPr>
          <w:rFonts w:ascii="Calibri" w:hAnsi="Calibri" w:cs="Calibri"/>
          <w:b/>
          <w:color w:val="000000"/>
          <w:sz w:val="22"/>
          <w:szCs w:val="22"/>
        </w:rPr>
        <w:t xml:space="preserve">anuales </w:t>
      </w:r>
      <w:r w:rsidRPr="006B781E">
        <w:rPr>
          <w:rFonts w:ascii="Calibri" w:hAnsi="Calibri" w:cs="Calibri"/>
          <w:b/>
          <w:color w:val="000000"/>
          <w:sz w:val="22"/>
          <w:szCs w:val="22"/>
        </w:rPr>
        <w:t>de tu hogar?</w:t>
      </w:r>
    </w:p>
    <w:p w14:paraId="67E886EF" w14:textId="542C867A" w:rsidR="00C17D2E" w:rsidRPr="006B781E" w:rsidRDefault="00C17D2E" w:rsidP="00900F5E">
      <w:pPr>
        <w:pStyle w:val="NormalWeb"/>
        <w:spacing w:before="0" w:beforeAutospacing="0" w:after="0" w:afterAutospacing="0"/>
        <w:ind w:left="644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color w:val="7030A0"/>
          <w:sz w:val="22"/>
          <w:szCs w:val="22"/>
        </w:rPr>
        <w:t xml:space="preserve">Respuesta </w:t>
      </w:r>
      <w:r w:rsidRPr="006B781E">
        <w:rPr>
          <w:rFonts w:ascii="Calibri" w:hAnsi="Calibri" w:cs="Calibri"/>
          <w:color w:val="7030A0"/>
          <w:sz w:val="22"/>
          <w:szCs w:val="22"/>
        </w:rPr>
        <w:t>tipo casilla de verificación</w:t>
      </w:r>
    </w:p>
    <w:p w14:paraId="658ACEC8" w14:textId="75C332C9" w:rsidR="00097711" w:rsidRPr="00933CA1" w:rsidRDefault="00097711" w:rsidP="00900F5E">
      <w:pPr>
        <w:pStyle w:val="Prrafodelista"/>
        <w:numPr>
          <w:ilvl w:val="1"/>
          <w:numId w:val="3"/>
        </w:numPr>
      </w:pPr>
      <w:r w:rsidRPr="00933CA1">
        <w:t>Menos de 12</w:t>
      </w:r>
      <w:r w:rsidR="0082530A" w:rsidRPr="00933CA1">
        <w:t>.</w:t>
      </w:r>
      <w:r w:rsidRPr="00933CA1">
        <w:t>000</w:t>
      </w:r>
      <w:r w:rsidR="0082530A" w:rsidRPr="00933CA1">
        <w:t>€</w:t>
      </w:r>
    </w:p>
    <w:p w14:paraId="192BB888" w14:textId="2E550767" w:rsidR="00097711" w:rsidRPr="00933CA1" w:rsidRDefault="00097711" w:rsidP="00900F5E">
      <w:pPr>
        <w:pStyle w:val="Prrafodelista"/>
        <w:numPr>
          <w:ilvl w:val="1"/>
          <w:numId w:val="3"/>
        </w:numPr>
      </w:pPr>
      <w:r w:rsidRPr="00933CA1">
        <w:t>12</w:t>
      </w:r>
      <w:r w:rsidR="0082530A" w:rsidRPr="00933CA1">
        <w:t>.</w:t>
      </w:r>
      <w:r w:rsidRPr="00933CA1">
        <w:t>000</w:t>
      </w:r>
      <w:r w:rsidR="0082530A" w:rsidRPr="00933CA1">
        <w:t xml:space="preserve">€ </w:t>
      </w:r>
      <w:r w:rsidRPr="00933CA1">
        <w:t>-</w:t>
      </w:r>
      <w:r w:rsidR="0082530A" w:rsidRPr="00933CA1">
        <w:t xml:space="preserve"> </w:t>
      </w:r>
      <w:r w:rsidRPr="00933CA1">
        <w:t>20</w:t>
      </w:r>
      <w:r w:rsidR="0082530A" w:rsidRPr="00933CA1">
        <w:t>.</w:t>
      </w:r>
      <w:r w:rsidRPr="00933CA1">
        <w:t>000</w:t>
      </w:r>
      <w:r w:rsidR="0082530A" w:rsidRPr="00933CA1">
        <w:t>€</w:t>
      </w:r>
    </w:p>
    <w:p w14:paraId="3D530622" w14:textId="38F974A9" w:rsidR="00097711" w:rsidRPr="00933CA1" w:rsidRDefault="00097711" w:rsidP="00900F5E">
      <w:pPr>
        <w:pStyle w:val="Prrafodelista"/>
        <w:numPr>
          <w:ilvl w:val="1"/>
          <w:numId w:val="3"/>
        </w:numPr>
      </w:pPr>
      <w:r w:rsidRPr="00933CA1">
        <w:t>20</w:t>
      </w:r>
      <w:r w:rsidR="0082530A" w:rsidRPr="00933CA1">
        <w:t>.</w:t>
      </w:r>
      <w:r w:rsidRPr="00933CA1">
        <w:t>000</w:t>
      </w:r>
      <w:r w:rsidR="0082530A" w:rsidRPr="00933CA1">
        <w:t xml:space="preserve">€ </w:t>
      </w:r>
      <w:r w:rsidRPr="00933CA1">
        <w:t>-</w:t>
      </w:r>
      <w:r w:rsidR="0082530A" w:rsidRPr="00933CA1">
        <w:t xml:space="preserve"> </w:t>
      </w:r>
      <w:r w:rsidRPr="00933CA1">
        <w:t>45</w:t>
      </w:r>
      <w:r w:rsidR="0082530A" w:rsidRPr="00933CA1">
        <w:t>.</w:t>
      </w:r>
      <w:r w:rsidRPr="00933CA1">
        <w:t>000</w:t>
      </w:r>
      <w:r w:rsidR="0082530A" w:rsidRPr="00933CA1">
        <w:t>€</w:t>
      </w:r>
    </w:p>
    <w:p w14:paraId="351F2031" w14:textId="687CBAB0" w:rsidR="00097711" w:rsidRPr="00933CA1" w:rsidRDefault="00097711" w:rsidP="00900F5E">
      <w:pPr>
        <w:pStyle w:val="Prrafodelista"/>
        <w:numPr>
          <w:ilvl w:val="1"/>
          <w:numId w:val="3"/>
        </w:numPr>
      </w:pPr>
      <w:r w:rsidRPr="00933CA1">
        <w:t>45</w:t>
      </w:r>
      <w:r w:rsidR="0082530A" w:rsidRPr="00933CA1">
        <w:t>.</w:t>
      </w:r>
      <w:r w:rsidRPr="00933CA1">
        <w:t>000</w:t>
      </w:r>
      <w:r w:rsidR="0082530A" w:rsidRPr="00933CA1">
        <w:t xml:space="preserve">€ </w:t>
      </w:r>
      <w:r w:rsidRPr="00933CA1">
        <w:t>-</w:t>
      </w:r>
      <w:r w:rsidR="0082530A" w:rsidRPr="00933CA1">
        <w:t xml:space="preserve"> </w:t>
      </w:r>
      <w:r w:rsidRPr="00933CA1">
        <w:t>70</w:t>
      </w:r>
      <w:r w:rsidR="0082530A" w:rsidRPr="00933CA1">
        <w:t>.</w:t>
      </w:r>
      <w:r w:rsidRPr="00933CA1">
        <w:t>000</w:t>
      </w:r>
      <w:r w:rsidR="0082530A" w:rsidRPr="00933CA1">
        <w:t>€</w:t>
      </w:r>
    </w:p>
    <w:p w14:paraId="0622C97A" w14:textId="42AF4C37" w:rsidR="00097711" w:rsidRPr="00933CA1" w:rsidRDefault="00097711" w:rsidP="00900F5E">
      <w:pPr>
        <w:pStyle w:val="Prrafodelista"/>
        <w:numPr>
          <w:ilvl w:val="1"/>
          <w:numId w:val="3"/>
        </w:numPr>
      </w:pPr>
      <w:r w:rsidRPr="00933CA1">
        <w:t>Más de 70</w:t>
      </w:r>
      <w:r w:rsidR="0082530A" w:rsidRPr="00933CA1">
        <w:t>.</w:t>
      </w:r>
      <w:r w:rsidRPr="00933CA1">
        <w:t>000</w:t>
      </w:r>
      <w:r w:rsidR="0082530A" w:rsidRPr="00933CA1">
        <w:t>€</w:t>
      </w:r>
    </w:p>
    <w:p w14:paraId="23167BF8" w14:textId="5B2A50BD" w:rsidR="006B781E" w:rsidRDefault="00097711" w:rsidP="00900F5E">
      <w:pPr>
        <w:pStyle w:val="Prrafodelista"/>
        <w:numPr>
          <w:ilvl w:val="1"/>
          <w:numId w:val="3"/>
        </w:numPr>
      </w:pPr>
      <w:r w:rsidRPr="00933CA1">
        <w:t>Prefiero no decirlo</w:t>
      </w:r>
    </w:p>
    <w:p w14:paraId="01684A24" w14:textId="77777777" w:rsidR="006B781E" w:rsidRPr="006B781E" w:rsidRDefault="006B781E" w:rsidP="00900F5E">
      <w:pPr>
        <w:pStyle w:val="Prrafodelista"/>
        <w:ind w:left="1440"/>
      </w:pPr>
    </w:p>
    <w:p w14:paraId="023B7A82" w14:textId="6B3E8AB6" w:rsidR="006B781E" w:rsidRPr="006B781E" w:rsidRDefault="00EA52C9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i/>
          <w:iCs/>
          <w:color w:val="7030A0"/>
          <w:sz w:val="22"/>
          <w:szCs w:val="22"/>
        </w:rPr>
      </w:pPr>
      <w:bookmarkStart w:id="3" w:name="_Ref109633762"/>
      <w:r w:rsidRPr="006B781E">
        <w:rPr>
          <w:rFonts w:ascii="Calibri" w:hAnsi="Calibri" w:cs="Calibri"/>
          <w:b/>
          <w:color w:val="000000"/>
          <w:sz w:val="22"/>
          <w:szCs w:val="22"/>
        </w:rPr>
        <w:t>Indica nivel de estudios terminados</w:t>
      </w:r>
      <w:r w:rsidRPr="006B781E">
        <w:rPr>
          <w:rFonts w:ascii="Calibri" w:hAnsi="Calibri" w:cs="Calibri"/>
          <w:color w:val="000000"/>
          <w:sz w:val="22"/>
          <w:szCs w:val="22"/>
        </w:rPr>
        <w:t>:</w:t>
      </w:r>
      <w:r w:rsidRPr="006B781E">
        <w:rPr>
          <w:i/>
          <w:color w:val="4472C4" w:themeColor="accent1"/>
        </w:rPr>
        <w:t xml:space="preserve"> </w:t>
      </w:r>
    </w:p>
    <w:p w14:paraId="6EC1244D" w14:textId="568A300C" w:rsidR="00EA52C9" w:rsidRPr="006B781E" w:rsidRDefault="00EA52C9" w:rsidP="00900F5E">
      <w:pPr>
        <w:pStyle w:val="NormalWeb"/>
        <w:spacing w:before="0" w:beforeAutospacing="0" w:after="0" w:afterAutospacing="0"/>
        <w:ind w:left="644"/>
        <w:textAlignment w:val="baseline"/>
        <w:rPr>
          <w:rFonts w:ascii="Calibri" w:hAnsi="Calibri" w:cs="Calibri"/>
          <w:i/>
          <w:iCs/>
          <w:color w:val="7030A0"/>
          <w:sz w:val="22"/>
          <w:szCs w:val="22"/>
        </w:rPr>
      </w:pPr>
      <w:r w:rsidRPr="006B781E">
        <w:rPr>
          <w:rFonts w:ascii="Calibri" w:hAnsi="Calibri" w:cs="Calibri"/>
          <w:i/>
          <w:iCs/>
          <w:color w:val="7030A0"/>
          <w:sz w:val="22"/>
          <w:szCs w:val="22"/>
        </w:rPr>
        <w:t xml:space="preserve">Respuesta </w:t>
      </w:r>
      <w:r w:rsidR="00C17D2E" w:rsidRPr="006B781E">
        <w:rPr>
          <w:rFonts w:ascii="Calibri" w:hAnsi="Calibri" w:cs="Calibri"/>
          <w:color w:val="7030A0"/>
          <w:sz w:val="22"/>
          <w:szCs w:val="22"/>
        </w:rPr>
        <w:t>tipo casilla de verificación</w:t>
      </w:r>
      <w:r w:rsidRPr="006B781E">
        <w:rPr>
          <w:rFonts w:ascii="Calibri" w:hAnsi="Calibri" w:cs="Calibri"/>
          <w:i/>
          <w:iCs/>
          <w:color w:val="7030A0"/>
          <w:sz w:val="22"/>
          <w:szCs w:val="22"/>
        </w:rPr>
        <w:t>. Respuestas ordenadas en dos columnas Incluir</w:t>
      </w:r>
      <w:r w:rsidRPr="006B781E">
        <w:rPr>
          <w:rFonts w:ascii="Calibri" w:hAnsi="Calibri" w:cs="Calibri"/>
          <w:color w:val="7030A0"/>
          <w:sz w:val="22"/>
          <w:szCs w:val="22"/>
        </w:rPr>
        <w:t xml:space="preserve"> respuesta otros, con espacio para especificar. Con regla lógica de respuesta indicadas en texto verde al lado de la respuesta correspondiente</w:t>
      </w:r>
      <w:bookmarkEnd w:id="3"/>
    </w:p>
    <w:p w14:paraId="029A9350" w14:textId="5356DF75" w:rsidR="00EA52C9" w:rsidRPr="006B781E" w:rsidRDefault="00EA52C9" w:rsidP="00900F5E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B781E">
        <w:rPr>
          <w:rFonts w:ascii="Calibri" w:hAnsi="Calibri" w:cs="Calibri"/>
          <w:color w:val="000000"/>
          <w:sz w:val="22"/>
          <w:szCs w:val="22"/>
        </w:rPr>
        <w:t xml:space="preserve">Sin estudios primarios finalizados </w:t>
      </w:r>
      <w:r w:rsidRPr="006B781E">
        <w:rPr>
          <w:rFonts w:ascii="Calibri" w:hAnsi="Calibri" w:cs="Calibri"/>
          <w:color w:val="00B050"/>
          <w:sz w:val="22"/>
          <w:szCs w:val="22"/>
        </w:rPr>
        <w:t>(</w:t>
      </w:r>
      <w:r w:rsidR="006B781E">
        <w:rPr>
          <w:rFonts w:ascii="Calibri" w:hAnsi="Calibri" w:cs="Calibri"/>
          <w:color w:val="00B050"/>
          <w:sz w:val="22"/>
          <w:szCs w:val="22"/>
        </w:rPr>
        <w:t xml:space="preserve">pasar a </w:t>
      </w:r>
      <w:r w:rsidR="009812F8">
        <w:rPr>
          <w:rFonts w:ascii="Calibri" w:hAnsi="Calibri" w:cs="Calibri"/>
          <w:color w:val="00B050"/>
          <w:sz w:val="22"/>
          <w:szCs w:val="22"/>
        </w:rPr>
        <w:t xml:space="preserve">pregunta </w:t>
      </w:r>
      <w:r w:rsidR="009812F8">
        <w:rPr>
          <w:rFonts w:ascii="Calibri" w:hAnsi="Calibri" w:cs="Calibri"/>
          <w:color w:val="00B050"/>
          <w:sz w:val="22"/>
          <w:szCs w:val="22"/>
        </w:rPr>
        <w:fldChar w:fldCharType="begin"/>
      </w:r>
      <w:r w:rsidR="009812F8">
        <w:rPr>
          <w:rFonts w:ascii="Calibri" w:hAnsi="Calibri" w:cs="Calibri"/>
          <w:color w:val="00B050"/>
          <w:sz w:val="22"/>
          <w:szCs w:val="22"/>
        </w:rPr>
        <w:instrText xml:space="preserve"> REF _Ref109633542 \r \h </w:instrText>
      </w:r>
      <w:r w:rsidR="009812F8">
        <w:rPr>
          <w:rFonts w:ascii="Calibri" w:hAnsi="Calibri" w:cs="Calibri"/>
          <w:color w:val="00B050"/>
          <w:sz w:val="22"/>
          <w:szCs w:val="22"/>
        </w:rPr>
      </w:r>
      <w:r w:rsidR="009812F8">
        <w:rPr>
          <w:rFonts w:ascii="Calibri" w:hAnsi="Calibri" w:cs="Calibri"/>
          <w:color w:val="00B050"/>
          <w:sz w:val="22"/>
          <w:szCs w:val="22"/>
        </w:rPr>
        <w:fldChar w:fldCharType="separate"/>
      </w:r>
      <w:r w:rsidR="009812F8">
        <w:rPr>
          <w:rFonts w:ascii="Calibri" w:hAnsi="Calibri" w:cs="Calibri"/>
          <w:color w:val="00B050"/>
          <w:sz w:val="22"/>
          <w:szCs w:val="22"/>
        </w:rPr>
        <w:t>9</w:t>
      </w:r>
      <w:r w:rsidR="009812F8">
        <w:rPr>
          <w:rFonts w:ascii="Calibri" w:hAnsi="Calibri" w:cs="Calibri"/>
          <w:color w:val="00B050"/>
          <w:sz w:val="22"/>
          <w:szCs w:val="22"/>
        </w:rPr>
        <w:fldChar w:fldCharType="end"/>
      </w:r>
      <w:r w:rsidRPr="006B781E">
        <w:rPr>
          <w:rFonts w:ascii="Calibri" w:hAnsi="Calibri" w:cs="Calibri"/>
          <w:color w:val="00B050"/>
          <w:sz w:val="22"/>
          <w:szCs w:val="22"/>
        </w:rPr>
        <w:t>)</w:t>
      </w:r>
    </w:p>
    <w:p w14:paraId="7F1228EB" w14:textId="6EB1F784" w:rsidR="00EA52C9" w:rsidRPr="006B781E" w:rsidRDefault="00EA52C9" w:rsidP="00900F5E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B781E">
        <w:rPr>
          <w:rFonts w:ascii="Calibri" w:hAnsi="Calibri" w:cs="Calibri"/>
          <w:color w:val="000000"/>
          <w:sz w:val="22"/>
          <w:szCs w:val="22"/>
        </w:rPr>
        <w:t xml:space="preserve">Educación primaria obligatoria (o EGB) </w:t>
      </w:r>
      <w:r w:rsidR="009812F8" w:rsidRPr="006B781E">
        <w:rPr>
          <w:rFonts w:ascii="Calibri" w:hAnsi="Calibri" w:cs="Calibri"/>
          <w:color w:val="00B050"/>
          <w:sz w:val="22"/>
          <w:szCs w:val="22"/>
        </w:rPr>
        <w:t>(</w:t>
      </w:r>
      <w:r w:rsidR="009812F8">
        <w:rPr>
          <w:rFonts w:ascii="Calibri" w:hAnsi="Calibri" w:cs="Calibri"/>
          <w:color w:val="00B050"/>
          <w:sz w:val="22"/>
          <w:szCs w:val="22"/>
        </w:rPr>
        <w:t xml:space="preserve">pasar a pregunta </w:t>
      </w:r>
      <w:r w:rsidR="009812F8">
        <w:rPr>
          <w:rFonts w:ascii="Calibri" w:hAnsi="Calibri" w:cs="Calibri"/>
          <w:color w:val="00B050"/>
          <w:sz w:val="22"/>
          <w:szCs w:val="22"/>
        </w:rPr>
        <w:fldChar w:fldCharType="begin"/>
      </w:r>
      <w:r w:rsidR="009812F8">
        <w:rPr>
          <w:rFonts w:ascii="Calibri" w:hAnsi="Calibri" w:cs="Calibri"/>
          <w:color w:val="00B050"/>
          <w:sz w:val="22"/>
          <w:szCs w:val="22"/>
        </w:rPr>
        <w:instrText xml:space="preserve"> REF _Ref109633542 \r \h </w:instrText>
      </w:r>
      <w:r w:rsidR="009812F8">
        <w:rPr>
          <w:rFonts w:ascii="Calibri" w:hAnsi="Calibri" w:cs="Calibri"/>
          <w:color w:val="00B050"/>
          <w:sz w:val="22"/>
          <w:szCs w:val="22"/>
        </w:rPr>
      </w:r>
      <w:r w:rsidR="009812F8">
        <w:rPr>
          <w:rFonts w:ascii="Calibri" w:hAnsi="Calibri" w:cs="Calibri"/>
          <w:color w:val="00B050"/>
          <w:sz w:val="22"/>
          <w:szCs w:val="22"/>
        </w:rPr>
        <w:fldChar w:fldCharType="separate"/>
      </w:r>
      <w:r w:rsidR="009812F8">
        <w:rPr>
          <w:rFonts w:ascii="Calibri" w:hAnsi="Calibri" w:cs="Calibri"/>
          <w:color w:val="00B050"/>
          <w:sz w:val="22"/>
          <w:szCs w:val="22"/>
        </w:rPr>
        <w:t>9</w:t>
      </w:r>
      <w:r w:rsidR="009812F8">
        <w:rPr>
          <w:rFonts w:ascii="Calibri" w:hAnsi="Calibri" w:cs="Calibri"/>
          <w:color w:val="00B050"/>
          <w:sz w:val="22"/>
          <w:szCs w:val="22"/>
        </w:rPr>
        <w:fldChar w:fldCharType="end"/>
      </w:r>
      <w:r w:rsidR="009812F8" w:rsidRPr="006B781E">
        <w:rPr>
          <w:rFonts w:ascii="Calibri" w:hAnsi="Calibri" w:cs="Calibri"/>
          <w:color w:val="00B050"/>
          <w:sz w:val="22"/>
          <w:szCs w:val="22"/>
        </w:rPr>
        <w:t>)</w:t>
      </w:r>
    </w:p>
    <w:p w14:paraId="76B8BCCD" w14:textId="77777777" w:rsidR="00EA52C9" w:rsidRPr="006B781E" w:rsidRDefault="00EA52C9" w:rsidP="00900F5E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B781E">
        <w:rPr>
          <w:rFonts w:ascii="Calibri" w:hAnsi="Calibri" w:cs="Calibri"/>
          <w:color w:val="000000"/>
          <w:sz w:val="22"/>
          <w:szCs w:val="22"/>
        </w:rPr>
        <w:t>Educación secundaria obligatoria (o EGB + 2ºbachillerato / o FP primer grado)</w:t>
      </w:r>
    </w:p>
    <w:p w14:paraId="282FF7F0" w14:textId="77777777" w:rsidR="00EA52C9" w:rsidRPr="006B781E" w:rsidRDefault="00EA52C9" w:rsidP="00900F5E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B781E">
        <w:rPr>
          <w:rFonts w:ascii="Calibri" w:hAnsi="Calibri" w:cs="Calibri"/>
          <w:color w:val="000000"/>
          <w:sz w:val="22"/>
          <w:szCs w:val="22"/>
        </w:rPr>
        <w:t>Bachillerato completo/Ciclo formativo grado medio/curso acceso a ciclo formativo grado superior</w:t>
      </w:r>
    </w:p>
    <w:p w14:paraId="53478894" w14:textId="77777777" w:rsidR="00EA52C9" w:rsidRPr="006B781E" w:rsidRDefault="00EA52C9" w:rsidP="00900F5E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B781E">
        <w:rPr>
          <w:rFonts w:ascii="Calibri" w:hAnsi="Calibri" w:cs="Calibri"/>
          <w:color w:val="000000"/>
          <w:sz w:val="22"/>
          <w:szCs w:val="22"/>
        </w:rPr>
        <w:t>Ciclo formativo de grado superior (o COU)</w:t>
      </w:r>
    </w:p>
    <w:p w14:paraId="7A4F8029" w14:textId="77777777" w:rsidR="00EA52C9" w:rsidRPr="006B781E" w:rsidRDefault="00EA52C9" w:rsidP="00900F5E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B781E">
        <w:rPr>
          <w:rFonts w:ascii="Calibri" w:hAnsi="Calibri" w:cs="Calibri"/>
          <w:color w:val="000000"/>
          <w:sz w:val="22"/>
          <w:szCs w:val="22"/>
        </w:rPr>
        <w:t>Grado Universitario (o Diplomatura / Licenciatura)</w:t>
      </w:r>
    </w:p>
    <w:p w14:paraId="56F4A266" w14:textId="77777777" w:rsidR="00EA52C9" w:rsidRPr="006B781E" w:rsidRDefault="00EA52C9" w:rsidP="00900F5E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B781E">
        <w:rPr>
          <w:rFonts w:ascii="Calibri" w:hAnsi="Calibri" w:cs="Calibri"/>
          <w:color w:val="000000"/>
          <w:sz w:val="22"/>
          <w:szCs w:val="22"/>
        </w:rPr>
        <w:t>Máster universitario y grados/licenciatura en farmacia/medicina/veterinaria</w:t>
      </w:r>
    </w:p>
    <w:p w14:paraId="0207067D" w14:textId="77777777" w:rsidR="00EA52C9" w:rsidRPr="006B781E" w:rsidRDefault="00EA52C9" w:rsidP="00900F5E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B781E">
        <w:rPr>
          <w:rFonts w:ascii="Calibri" w:hAnsi="Calibri" w:cs="Calibri"/>
          <w:color w:val="000000"/>
          <w:sz w:val="22"/>
          <w:szCs w:val="22"/>
        </w:rPr>
        <w:t>Doctorado</w:t>
      </w:r>
    </w:p>
    <w:p w14:paraId="62909E4F" w14:textId="26783E3E" w:rsidR="00EA52C9" w:rsidRPr="00823366" w:rsidRDefault="00EA52C9" w:rsidP="00900F5E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6B781E">
        <w:rPr>
          <w:rFonts w:ascii="Calibri" w:hAnsi="Calibri" w:cs="Calibri"/>
          <w:color w:val="000000"/>
          <w:sz w:val="22"/>
          <w:szCs w:val="22"/>
        </w:rPr>
        <w:t>Otro, por favor especificar cual: ................................</w:t>
      </w:r>
    </w:p>
    <w:p w14:paraId="6DF896F4" w14:textId="77777777" w:rsidR="00823366" w:rsidRPr="006B781E" w:rsidRDefault="00823366" w:rsidP="00900F5E">
      <w:pPr>
        <w:pStyle w:val="NormalWeb"/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61161FAE" w14:textId="77777777" w:rsidR="00EA52C9" w:rsidRPr="006B781E" w:rsidRDefault="00EA52C9" w:rsidP="00900F5E">
      <w:pPr>
        <w:pStyle w:val="NormalWeb"/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41D0B894" w14:textId="77777777" w:rsidR="006B781E" w:rsidRDefault="00EA52C9" w:rsidP="00900F5E">
      <w:pPr>
        <w:pStyle w:val="NormalWeb"/>
        <w:numPr>
          <w:ilvl w:val="0"/>
          <w:numId w:val="18"/>
        </w:numPr>
        <w:spacing w:before="0" w:beforeAutospacing="0" w:after="160" w:afterAutospacing="0"/>
        <w:textAlignment w:val="baseline"/>
      </w:pPr>
      <w:r w:rsidRPr="006B781E">
        <w:rPr>
          <w:rFonts w:ascii="Calibri" w:hAnsi="Calibri" w:cs="Calibri"/>
          <w:b/>
          <w:color w:val="000000"/>
          <w:sz w:val="22"/>
          <w:szCs w:val="22"/>
        </w:rPr>
        <w:t>Indica tu titulación:</w:t>
      </w:r>
      <w:r w:rsidRPr="006B781E">
        <w:rPr>
          <w:i/>
          <w:color w:val="4472C4" w:themeColor="accent1"/>
        </w:rPr>
        <w:t xml:space="preserve"> </w:t>
      </w:r>
      <w:r w:rsidR="006B781E" w:rsidRPr="006B781E">
        <w:rPr>
          <w:i/>
          <w:color w:val="4472C4" w:themeColor="accent1"/>
        </w:rPr>
        <w:t>_________________________</w:t>
      </w:r>
    </w:p>
    <w:p w14:paraId="72C7102E" w14:textId="4B20BBC8" w:rsidR="00EA52C9" w:rsidRPr="006B781E" w:rsidRDefault="00EA52C9" w:rsidP="00900F5E">
      <w:pPr>
        <w:pStyle w:val="NormalWeb"/>
        <w:spacing w:before="0" w:beforeAutospacing="0" w:after="160" w:afterAutospacing="0"/>
        <w:ind w:left="720"/>
        <w:textAlignment w:val="baseline"/>
      </w:pPr>
      <w:r w:rsidRPr="006B781E">
        <w:rPr>
          <w:rFonts w:ascii="Calibri" w:hAnsi="Calibri" w:cs="Calibri"/>
          <w:i/>
          <w:iCs/>
          <w:color w:val="7030A0"/>
          <w:sz w:val="22"/>
          <w:szCs w:val="22"/>
        </w:rPr>
        <w:t>Respuesta tipo texto abierto, con máximo de 50 caracteres. </w:t>
      </w:r>
    </w:p>
    <w:p w14:paraId="69D90CB4" w14:textId="0C9CEEC9" w:rsidR="00EA52C9" w:rsidRPr="006B781E" w:rsidRDefault="00EA52C9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bookmarkStart w:id="4" w:name="_Ref109633542"/>
      <w:r w:rsidRPr="006B781E">
        <w:rPr>
          <w:rFonts w:ascii="Calibri" w:hAnsi="Calibri" w:cs="Calibri"/>
          <w:b/>
          <w:color w:val="000000"/>
          <w:sz w:val="22"/>
          <w:szCs w:val="22"/>
        </w:rPr>
        <w:lastRenderedPageBreak/>
        <w:t xml:space="preserve">¿Cuál es </w:t>
      </w:r>
      <w:r w:rsidR="006B781E" w:rsidRPr="006B781E">
        <w:rPr>
          <w:rFonts w:ascii="Calibri" w:hAnsi="Calibri" w:cs="Calibri"/>
          <w:b/>
          <w:color w:val="000000"/>
          <w:sz w:val="22"/>
          <w:szCs w:val="22"/>
        </w:rPr>
        <w:t>t</w:t>
      </w:r>
      <w:r w:rsidRPr="006B781E">
        <w:rPr>
          <w:rFonts w:ascii="Calibri" w:hAnsi="Calibri" w:cs="Calibri"/>
          <w:b/>
          <w:color w:val="000000"/>
          <w:sz w:val="22"/>
          <w:szCs w:val="22"/>
        </w:rPr>
        <w:t>u estado laboral/ocupacional actual?:</w:t>
      </w:r>
      <w:bookmarkEnd w:id="4"/>
    </w:p>
    <w:p w14:paraId="2FC994BC" w14:textId="12BD3094" w:rsidR="00EA52C9" w:rsidRPr="006B781E" w:rsidRDefault="00EA52C9" w:rsidP="00900F5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7030A0"/>
          <w:sz w:val="22"/>
          <w:szCs w:val="22"/>
        </w:rPr>
      </w:pPr>
      <w:r w:rsidRPr="006B781E">
        <w:rPr>
          <w:rFonts w:ascii="Calibri" w:hAnsi="Calibri" w:cs="Calibri"/>
          <w:i/>
          <w:iCs/>
          <w:color w:val="7030A0"/>
          <w:sz w:val="22"/>
          <w:szCs w:val="22"/>
        </w:rPr>
        <w:t xml:space="preserve">Respuesta </w:t>
      </w:r>
      <w:r w:rsidR="00C17D2E" w:rsidRPr="006B781E">
        <w:rPr>
          <w:rFonts w:ascii="Calibri" w:hAnsi="Calibri" w:cs="Calibri"/>
          <w:color w:val="7030A0"/>
          <w:sz w:val="22"/>
          <w:szCs w:val="22"/>
        </w:rPr>
        <w:t>tipo casilla de verificación</w:t>
      </w:r>
      <w:r w:rsidRPr="006B781E">
        <w:rPr>
          <w:rFonts w:ascii="Calibri" w:hAnsi="Calibri" w:cs="Calibri"/>
          <w:i/>
          <w:iCs/>
          <w:color w:val="7030A0"/>
          <w:sz w:val="22"/>
          <w:szCs w:val="22"/>
        </w:rPr>
        <w:t>. Respuestas ordenadas en dos columnas. Incluir</w:t>
      </w:r>
      <w:r w:rsidRPr="006B781E">
        <w:rPr>
          <w:rFonts w:ascii="Calibri" w:hAnsi="Calibri" w:cs="Calibri"/>
          <w:color w:val="7030A0"/>
          <w:sz w:val="22"/>
          <w:szCs w:val="22"/>
        </w:rPr>
        <w:t xml:space="preserve"> respuesta otros, con espacio para especificar. Con regla de respuesta indicadas en texto verde al lado de la respuesta correspondiente.  Colocar respuesta en dos columnas</w:t>
      </w:r>
    </w:p>
    <w:p w14:paraId="635BC4F7" w14:textId="77777777" w:rsidR="00EA52C9" w:rsidRPr="006B781E" w:rsidRDefault="00EA52C9" w:rsidP="00900F5E">
      <w:pPr>
        <w:pStyle w:val="NormalWeb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B781E">
        <w:rPr>
          <w:rFonts w:ascii="Calibri" w:hAnsi="Calibri" w:cs="Calibri"/>
          <w:color w:val="000000"/>
          <w:sz w:val="22"/>
          <w:szCs w:val="22"/>
        </w:rPr>
        <w:t>Jubilado</w:t>
      </w:r>
    </w:p>
    <w:p w14:paraId="52A01B4F" w14:textId="77777777" w:rsidR="00EA52C9" w:rsidRPr="006B781E" w:rsidRDefault="00EA52C9" w:rsidP="00900F5E">
      <w:pPr>
        <w:pStyle w:val="NormalWeb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B781E">
        <w:rPr>
          <w:rFonts w:ascii="Calibri" w:hAnsi="Calibri" w:cs="Calibri"/>
          <w:color w:val="000000"/>
          <w:sz w:val="22"/>
          <w:szCs w:val="22"/>
        </w:rPr>
        <w:t>Pensionista</w:t>
      </w:r>
    </w:p>
    <w:p w14:paraId="63448EE6" w14:textId="77777777" w:rsidR="00EA52C9" w:rsidRPr="006B781E" w:rsidRDefault="00EA52C9" w:rsidP="00900F5E">
      <w:pPr>
        <w:pStyle w:val="NormalWeb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B781E">
        <w:rPr>
          <w:rFonts w:ascii="Calibri" w:hAnsi="Calibri" w:cs="Calibri"/>
          <w:color w:val="000000"/>
          <w:sz w:val="22"/>
          <w:szCs w:val="22"/>
        </w:rPr>
        <w:t>Desempleado</w:t>
      </w:r>
    </w:p>
    <w:p w14:paraId="582AE84B" w14:textId="77777777" w:rsidR="00EA52C9" w:rsidRPr="006B781E" w:rsidRDefault="00EA52C9" w:rsidP="00900F5E">
      <w:pPr>
        <w:pStyle w:val="NormalWeb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B781E">
        <w:rPr>
          <w:rFonts w:ascii="Calibri" w:hAnsi="Calibri" w:cs="Calibri"/>
          <w:color w:val="000000"/>
          <w:sz w:val="22"/>
          <w:szCs w:val="22"/>
        </w:rPr>
        <w:t>Trabajo por cuenta ajena en activo (empresa y función pública)</w:t>
      </w:r>
    </w:p>
    <w:p w14:paraId="011E5DD1" w14:textId="77777777" w:rsidR="00EA52C9" w:rsidRPr="006B781E" w:rsidRDefault="00EA52C9" w:rsidP="00900F5E">
      <w:pPr>
        <w:pStyle w:val="NormalWeb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B781E">
        <w:rPr>
          <w:rFonts w:ascii="Calibri" w:hAnsi="Calibri" w:cs="Calibri"/>
          <w:color w:val="000000"/>
          <w:sz w:val="22"/>
          <w:szCs w:val="22"/>
        </w:rPr>
        <w:t>Autónomo/a en activo</w:t>
      </w:r>
    </w:p>
    <w:p w14:paraId="0501C2DE" w14:textId="6092A5A2" w:rsidR="00EA52C9" w:rsidRPr="006B781E" w:rsidRDefault="00EA52C9" w:rsidP="00900F5E">
      <w:pPr>
        <w:pStyle w:val="NormalWeb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B050"/>
          <w:sz w:val="22"/>
          <w:szCs w:val="22"/>
        </w:rPr>
      </w:pPr>
      <w:r w:rsidRPr="006B781E">
        <w:rPr>
          <w:rFonts w:ascii="Calibri" w:hAnsi="Calibri" w:cs="Calibri"/>
          <w:color w:val="000000"/>
          <w:sz w:val="22"/>
          <w:szCs w:val="22"/>
        </w:rPr>
        <w:t xml:space="preserve">Estudiante </w:t>
      </w:r>
      <w:r w:rsidRPr="006B781E">
        <w:rPr>
          <w:rFonts w:ascii="Calibri" w:hAnsi="Calibri" w:cs="Calibri"/>
          <w:color w:val="00B050"/>
          <w:sz w:val="22"/>
          <w:szCs w:val="22"/>
        </w:rPr>
        <w:t>(</w:t>
      </w:r>
      <w:r w:rsidR="006B781E">
        <w:rPr>
          <w:rFonts w:ascii="Calibri" w:hAnsi="Calibri" w:cs="Calibri"/>
          <w:color w:val="00B050"/>
          <w:sz w:val="22"/>
          <w:szCs w:val="22"/>
        </w:rPr>
        <w:t>finaliza boque</w:t>
      </w:r>
      <w:r w:rsidRPr="006B781E">
        <w:rPr>
          <w:rFonts w:ascii="Calibri" w:hAnsi="Calibri" w:cs="Calibri"/>
          <w:color w:val="00B050"/>
          <w:sz w:val="22"/>
          <w:szCs w:val="22"/>
        </w:rPr>
        <w:t>) </w:t>
      </w:r>
    </w:p>
    <w:p w14:paraId="2F9D6B02" w14:textId="77777777" w:rsidR="00EA52C9" w:rsidRPr="006B781E" w:rsidRDefault="00EA52C9" w:rsidP="00900F5E">
      <w:pPr>
        <w:pStyle w:val="NormalWeb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B781E">
        <w:rPr>
          <w:rFonts w:ascii="Calibri" w:hAnsi="Calibri" w:cs="Calibri"/>
          <w:color w:val="000000"/>
          <w:sz w:val="22"/>
          <w:szCs w:val="22"/>
        </w:rPr>
        <w:t>Búsqueda activa de empleo</w:t>
      </w:r>
    </w:p>
    <w:p w14:paraId="451EFF14" w14:textId="77777777" w:rsidR="00EA52C9" w:rsidRPr="006B781E" w:rsidRDefault="00EA52C9" w:rsidP="00900F5E">
      <w:pPr>
        <w:pStyle w:val="NormalWeb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B781E">
        <w:rPr>
          <w:rFonts w:ascii="Calibri" w:hAnsi="Calibri" w:cs="Calibri"/>
          <w:color w:val="000000"/>
          <w:sz w:val="22"/>
          <w:szCs w:val="22"/>
        </w:rPr>
        <w:t>Tareas del hogar</w:t>
      </w:r>
    </w:p>
    <w:p w14:paraId="512C8A87" w14:textId="77777777" w:rsidR="00EA52C9" w:rsidRPr="006B781E" w:rsidRDefault="00EA52C9" w:rsidP="00900F5E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6B781E">
        <w:rPr>
          <w:rFonts w:ascii="Calibri" w:hAnsi="Calibri" w:cs="Calibri"/>
          <w:color w:val="000000"/>
          <w:sz w:val="22"/>
          <w:szCs w:val="22"/>
        </w:rPr>
        <w:t>Otro (especifique): ................................</w:t>
      </w:r>
    </w:p>
    <w:p w14:paraId="34CB408C" w14:textId="1EFED74A" w:rsidR="00EA52C9" w:rsidRDefault="00EA52C9" w:rsidP="00900F5E">
      <w:pPr>
        <w:pStyle w:val="NormalWeb"/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3195F2D9" w14:textId="77777777" w:rsidR="00823366" w:rsidRPr="006B781E" w:rsidRDefault="00823366" w:rsidP="00900F5E">
      <w:pPr>
        <w:pStyle w:val="NormalWeb"/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0D6DF6CF" w14:textId="77777777" w:rsidR="00C17D2E" w:rsidRDefault="00EA52C9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17D2E">
        <w:rPr>
          <w:rFonts w:ascii="Calibri" w:hAnsi="Calibri" w:cs="Calibri"/>
          <w:b/>
          <w:color w:val="000000"/>
          <w:sz w:val="22"/>
          <w:szCs w:val="22"/>
        </w:rPr>
        <w:t>¿Trabajas o has trabajado a turnos</w:t>
      </w:r>
      <w:r w:rsidRPr="006B781E">
        <w:rPr>
          <w:rFonts w:ascii="Calibri" w:hAnsi="Calibri" w:cs="Calibri"/>
          <w:color w:val="000000"/>
          <w:sz w:val="22"/>
          <w:szCs w:val="22"/>
        </w:rPr>
        <w:t xml:space="preserve">? </w:t>
      </w:r>
    </w:p>
    <w:p w14:paraId="74781D16" w14:textId="581DE1D8" w:rsidR="00EA52C9" w:rsidRPr="006B781E" w:rsidRDefault="00EA52C9" w:rsidP="00900F5E">
      <w:pPr>
        <w:pStyle w:val="NormalWeb"/>
        <w:spacing w:before="0" w:beforeAutospacing="0" w:after="0" w:afterAutospacing="0"/>
        <w:ind w:left="644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B781E">
        <w:rPr>
          <w:rFonts w:ascii="Calibri" w:hAnsi="Calibri" w:cs="Calibri"/>
          <w:color w:val="7030A0"/>
          <w:sz w:val="22"/>
          <w:szCs w:val="22"/>
        </w:rPr>
        <w:t>Respuesta tipo casilla de verificación. Respuestas ordenadas de forma horizontal.</w:t>
      </w:r>
      <w:r w:rsidRPr="006B781E">
        <w:rPr>
          <w:rFonts w:ascii="Calibri" w:hAnsi="Calibri" w:cs="Calibri"/>
          <w:color w:val="000000"/>
          <w:sz w:val="22"/>
          <w:szCs w:val="22"/>
        </w:rPr>
        <w:t>  </w:t>
      </w:r>
    </w:p>
    <w:p w14:paraId="3F00DA37" w14:textId="77777777" w:rsidR="00EA52C9" w:rsidRPr="006B781E" w:rsidRDefault="00EA52C9" w:rsidP="00900F5E">
      <w:pPr>
        <w:pStyle w:val="NormalWeb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6B781E">
        <w:rPr>
          <w:rFonts w:ascii="Calibri" w:hAnsi="Calibri" w:cs="Calibri"/>
          <w:color w:val="000000"/>
          <w:sz w:val="22"/>
          <w:szCs w:val="22"/>
        </w:rPr>
        <w:t>Sí</w:t>
      </w:r>
    </w:p>
    <w:p w14:paraId="1EC04853" w14:textId="77777777" w:rsidR="00EA52C9" w:rsidRPr="006B781E" w:rsidRDefault="00EA52C9" w:rsidP="00900F5E">
      <w:pPr>
        <w:pStyle w:val="NormalWeb"/>
        <w:numPr>
          <w:ilvl w:val="0"/>
          <w:numId w:val="10"/>
        </w:numPr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6B781E">
        <w:rPr>
          <w:rFonts w:ascii="Calibri" w:hAnsi="Calibri" w:cs="Calibri"/>
          <w:color w:val="000000"/>
          <w:sz w:val="22"/>
          <w:szCs w:val="22"/>
        </w:rPr>
        <w:t>No</w:t>
      </w:r>
    </w:p>
    <w:p w14:paraId="51A3518C" w14:textId="0418A257" w:rsidR="00EA52C9" w:rsidRPr="006B781E" w:rsidRDefault="00EA52C9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C17D2E">
        <w:rPr>
          <w:rFonts w:ascii="Calibri" w:hAnsi="Calibri" w:cs="Calibri"/>
          <w:b/>
          <w:color w:val="000000"/>
          <w:sz w:val="22"/>
          <w:szCs w:val="22"/>
        </w:rPr>
        <w:t>Indica tu profesión:</w:t>
      </w:r>
      <w:r w:rsidRPr="006B781E">
        <w:rPr>
          <w:rFonts w:ascii="Calibri" w:hAnsi="Calibri" w:cs="Calibri"/>
          <w:color w:val="000000"/>
          <w:sz w:val="22"/>
          <w:szCs w:val="22"/>
        </w:rPr>
        <w:t xml:space="preserve"> ___</w:t>
      </w:r>
      <w:r w:rsidR="00C17D2E">
        <w:rPr>
          <w:rFonts w:ascii="Calibri" w:hAnsi="Calibri" w:cs="Calibri"/>
          <w:color w:val="000000"/>
          <w:sz w:val="22"/>
          <w:szCs w:val="22"/>
        </w:rPr>
        <w:t>_________________________</w:t>
      </w:r>
      <w:r w:rsidRPr="006B781E">
        <w:rPr>
          <w:rFonts w:ascii="Calibri" w:hAnsi="Calibri" w:cs="Calibri"/>
          <w:color w:val="000000"/>
          <w:sz w:val="22"/>
          <w:szCs w:val="22"/>
        </w:rPr>
        <w:t>________</w:t>
      </w:r>
    </w:p>
    <w:p w14:paraId="017C46F3" w14:textId="3F2C2DDC" w:rsidR="00EA52C9" w:rsidRDefault="00EA52C9" w:rsidP="00900F5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i/>
          <w:iCs/>
          <w:color w:val="7030A0"/>
          <w:sz w:val="22"/>
          <w:szCs w:val="22"/>
        </w:rPr>
      </w:pPr>
      <w:r w:rsidRPr="006B781E">
        <w:rPr>
          <w:rFonts w:ascii="Calibri" w:hAnsi="Calibri" w:cs="Calibri"/>
          <w:i/>
          <w:iCs/>
          <w:color w:val="7030A0"/>
          <w:sz w:val="22"/>
          <w:szCs w:val="22"/>
        </w:rPr>
        <w:t>Respuesta tipo texto abierto, con máximo de 50 caracteres. </w:t>
      </w:r>
    </w:p>
    <w:p w14:paraId="3B4C8C04" w14:textId="77777777" w:rsidR="00C17D2E" w:rsidRDefault="00C17D2E" w:rsidP="00900F5E">
      <w:pPr>
        <w:pStyle w:val="Prrafodelista"/>
        <w:ind w:left="1080"/>
        <w:rPr>
          <w:b/>
          <w:sz w:val="28"/>
          <w:lang w:eastAsia="es-ES"/>
        </w:rPr>
      </w:pPr>
    </w:p>
    <w:p w14:paraId="5FC22538" w14:textId="42BEDA0D" w:rsidR="00C17D2E" w:rsidRPr="006C21AB" w:rsidRDefault="00C17D2E" w:rsidP="00900F5E">
      <w:pPr>
        <w:pStyle w:val="Ttulo1"/>
        <w:rPr>
          <w:highlight w:val="lightGray"/>
          <w:lang w:eastAsia="es-ES"/>
        </w:rPr>
      </w:pPr>
      <w:r w:rsidRPr="006C21AB">
        <w:rPr>
          <w:highlight w:val="lightGray"/>
          <w:lang w:eastAsia="es-ES"/>
        </w:rPr>
        <w:t xml:space="preserve">DISPONIBILIDAD </w:t>
      </w:r>
      <w:r w:rsidR="000D3424" w:rsidRPr="006C21AB">
        <w:rPr>
          <w:highlight w:val="lightGray"/>
          <w:lang w:eastAsia="es-ES"/>
        </w:rPr>
        <w:t>PARA PARTICIPA</w:t>
      </w:r>
      <w:r w:rsidR="00900F5E">
        <w:rPr>
          <w:highlight w:val="lightGray"/>
          <w:lang w:eastAsia="es-ES"/>
        </w:rPr>
        <w:t xml:space="preserve"> EN ENSAYOS</w:t>
      </w:r>
      <w:r w:rsidRPr="006C21AB">
        <w:rPr>
          <w:highlight w:val="lightGray"/>
          <w:lang w:eastAsia="es-ES"/>
        </w:rPr>
        <w:t xml:space="preserve"> </w:t>
      </w:r>
    </w:p>
    <w:p w14:paraId="19234DE6" w14:textId="77777777" w:rsidR="00823366" w:rsidRDefault="00823366" w:rsidP="00900F5E">
      <w:pPr>
        <w:rPr>
          <w:i/>
        </w:rPr>
      </w:pPr>
    </w:p>
    <w:p w14:paraId="1494AB8B" w14:textId="25A9A6AB" w:rsidR="00C17D2E" w:rsidRPr="00AE64B6" w:rsidRDefault="00C17D2E" w:rsidP="00900F5E">
      <w:pPr>
        <w:rPr>
          <w:i/>
        </w:rPr>
      </w:pPr>
      <w:r w:rsidRPr="00AE64B6">
        <w:rPr>
          <w:i/>
        </w:rPr>
        <w:t xml:space="preserve">A continuación, unas sencillas preguntas para conocer mejor tu disponibilidad y algunos aspectos relacionados con </w:t>
      </w:r>
      <w:r w:rsidR="00D247D2" w:rsidRPr="00AE64B6">
        <w:rPr>
          <w:i/>
        </w:rPr>
        <w:t>requisitos específicos</w:t>
      </w:r>
      <w:r w:rsidRPr="00AE64B6">
        <w:rPr>
          <w:i/>
        </w:rPr>
        <w:t xml:space="preserve"> de participación en ensayos y estudios para poder invitarte en el futuro a los ensayos que más se adecuen a tus preferencias. </w:t>
      </w:r>
    </w:p>
    <w:p w14:paraId="341B0CCB" w14:textId="77777777" w:rsidR="00160A2B" w:rsidRPr="006224E7" w:rsidRDefault="00160A2B" w:rsidP="00900F5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i/>
          <w:color w:val="000000"/>
          <w:sz w:val="22"/>
          <w:szCs w:val="22"/>
        </w:rPr>
      </w:pPr>
    </w:p>
    <w:p w14:paraId="1D6A9410" w14:textId="77777777" w:rsidR="00823366" w:rsidRDefault="00C17D2E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bookmarkStart w:id="5" w:name="_Ref109642180"/>
      <w:r w:rsidRPr="00C17D2E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bookmarkStart w:id="6" w:name="_Ref119401869"/>
      <w:r w:rsidR="00A946DC" w:rsidRPr="00C17D2E">
        <w:rPr>
          <w:rFonts w:ascii="Calibri" w:hAnsi="Calibri" w:cs="Calibri"/>
          <w:b/>
          <w:color w:val="000000"/>
          <w:sz w:val="22"/>
          <w:szCs w:val="22"/>
        </w:rPr>
        <w:t xml:space="preserve">“¿Cuál es tu disponibilidad para realizar estudios o ensayos? </w:t>
      </w:r>
    </w:p>
    <w:p w14:paraId="60AAA54E" w14:textId="0D0F422E" w:rsidR="009561A6" w:rsidRPr="00823366" w:rsidRDefault="00A946DC" w:rsidP="00900F5E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i/>
          <w:color w:val="000000"/>
          <w:sz w:val="22"/>
          <w:szCs w:val="22"/>
        </w:rPr>
      </w:pPr>
      <w:r w:rsidRPr="00823366">
        <w:rPr>
          <w:rFonts w:ascii="Calibri" w:hAnsi="Calibri" w:cs="Calibri"/>
          <w:i/>
          <w:color w:val="000000"/>
          <w:sz w:val="22"/>
          <w:szCs w:val="22"/>
        </w:rPr>
        <w:t>Selecciona todas las opciones de disponibilidad que consideres oportunas.</w:t>
      </w:r>
      <w:bookmarkEnd w:id="6"/>
      <w:r w:rsidRPr="00823366">
        <w:rPr>
          <w:rFonts w:ascii="Calibri" w:hAnsi="Calibri" w:cs="Calibri"/>
          <w:i/>
          <w:color w:val="000000"/>
          <w:sz w:val="22"/>
          <w:szCs w:val="22"/>
        </w:rPr>
        <w:t xml:space="preserve"> </w:t>
      </w:r>
    </w:p>
    <w:p w14:paraId="3BA493D4" w14:textId="73C827C5" w:rsidR="00A946DC" w:rsidRPr="006B781E" w:rsidRDefault="00A946DC" w:rsidP="00900F5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B781E">
        <w:rPr>
          <w:rFonts w:ascii="Calibri" w:hAnsi="Calibri" w:cs="Calibri"/>
          <w:i/>
          <w:iCs/>
          <w:color w:val="7030A0"/>
          <w:sz w:val="22"/>
          <w:szCs w:val="22"/>
        </w:rPr>
        <w:t xml:space="preserve">Respuesta </w:t>
      </w:r>
      <w:r w:rsidR="00A21E44" w:rsidRPr="006B781E">
        <w:rPr>
          <w:rFonts w:ascii="Calibri" w:hAnsi="Calibri" w:cs="Calibri"/>
          <w:i/>
          <w:iCs/>
          <w:color w:val="7030A0"/>
          <w:sz w:val="22"/>
          <w:szCs w:val="22"/>
        </w:rPr>
        <w:t>múltiple</w:t>
      </w:r>
      <w:r w:rsidRPr="006B781E">
        <w:rPr>
          <w:rFonts w:ascii="Calibri" w:hAnsi="Calibri" w:cs="Calibri"/>
          <w:i/>
          <w:iCs/>
          <w:color w:val="7030A0"/>
          <w:sz w:val="22"/>
          <w:szCs w:val="22"/>
        </w:rPr>
        <w:t>.</w:t>
      </w:r>
      <w:bookmarkEnd w:id="5"/>
    </w:p>
    <w:p w14:paraId="33C8009C" w14:textId="034B6F64" w:rsidR="00A946DC" w:rsidRPr="006B781E" w:rsidRDefault="00A946DC" w:rsidP="00900F5E">
      <w:pPr>
        <w:pStyle w:val="Prrafodelista"/>
        <w:numPr>
          <w:ilvl w:val="1"/>
          <w:numId w:val="2"/>
        </w:numPr>
      </w:pPr>
      <w:r w:rsidRPr="006B781E">
        <w:t>Ensayos presenciales por la mañana</w:t>
      </w:r>
      <w:r w:rsidR="00FE4A63" w:rsidRPr="006B781E">
        <w:t xml:space="preserve"> </w:t>
      </w:r>
      <w:r w:rsidR="00FE4A63" w:rsidRPr="006B781E">
        <w:rPr>
          <w:color w:val="00B050"/>
        </w:rPr>
        <w:t>(</w:t>
      </w:r>
      <w:r w:rsidR="00FE4A63" w:rsidRPr="006B781E">
        <w:rPr>
          <w:rFonts w:ascii="Calibri" w:hAnsi="Calibri" w:cs="Calibri"/>
          <w:color w:val="00B050"/>
        </w:rPr>
        <w:t xml:space="preserve">si selecciona, habilita pregunta </w:t>
      </w:r>
      <w:r w:rsidR="00FE4A63" w:rsidRPr="006B781E">
        <w:rPr>
          <w:rFonts w:ascii="Calibri" w:hAnsi="Calibri" w:cs="Calibri"/>
          <w:color w:val="00B050"/>
        </w:rPr>
        <w:fldChar w:fldCharType="begin"/>
      </w:r>
      <w:r w:rsidR="00FE4A63" w:rsidRPr="006B781E">
        <w:rPr>
          <w:rFonts w:ascii="Calibri" w:hAnsi="Calibri" w:cs="Calibri"/>
          <w:color w:val="00B050"/>
        </w:rPr>
        <w:instrText xml:space="preserve"> REF _Ref114130100 \r \h </w:instrText>
      </w:r>
      <w:r w:rsidR="006B781E">
        <w:rPr>
          <w:rFonts w:ascii="Calibri" w:hAnsi="Calibri" w:cs="Calibri"/>
          <w:color w:val="00B050"/>
        </w:rPr>
        <w:instrText xml:space="preserve"> \* MERGEFORMAT </w:instrText>
      </w:r>
      <w:r w:rsidR="00FE4A63" w:rsidRPr="006B781E">
        <w:rPr>
          <w:rFonts w:ascii="Calibri" w:hAnsi="Calibri" w:cs="Calibri"/>
          <w:color w:val="00B050"/>
        </w:rPr>
      </w:r>
      <w:r w:rsidR="00FE4A63" w:rsidRPr="006B781E">
        <w:rPr>
          <w:rFonts w:ascii="Calibri" w:hAnsi="Calibri" w:cs="Calibri"/>
          <w:color w:val="00B050"/>
        </w:rPr>
        <w:fldChar w:fldCharType="separate"/>
      </w:r>
      <w:r w:rsidR="00CA2AF1" w:rsidRPr="006B781E">
        <w:rPr>
          <w:rFonts w:ascii="Calibri" w:hAnsi="Calibri" w:cs="Calibri"/>
          <w:color w:val="00B050"/>
        </w:rPr>
        <w:t>1</w:t>
      </w:r>
      <w:r w:rsidR="005E15A8">
        <w:rPr>
          <w:rFonts w:ascii="Calibri" w:hAnsi="Calibri" w:cs="Calibri"/>
          <w:color w:val="00B050"/>
        </w:rPr>
        <w:t>5</w:t>
      </w:r>
      <w:r w:rsidR="00FE4A63" w:rsidRPr="006B781E">
        <w:rPr>
          <w:rFonts w:ascii="Calibri" w:hAnsi="Calibri" w:cs="Calibri"/>
          <w:color w:val="00B050"/>
        </w:rPr>
        <w:fldChar w:fldCharType="end"/>
      </w:r>
      <w:r w:rsidR="00FE4A63" w:rsidRPr="006B781E">
        <w:rPr>
          <w:rFonts w:ascii="Calibri" w:hAnsi="Calibri" w:cs="Calibri"/>
          <w:color w:val="00B050"/>
        </w:rPr>
        <w:t xml:space="preserve"> y </w:t>
      </w:r>
      <w:r w:rsidR="00FE4A63" w:rsidRPr="006B781E">
        <w:rPr>
          <w:rFonts w:ascii="Calibri" w:hAnsi="Calibri" w:cs="Calibri"/>
          <w:color w:val="00B050"/>
        </w:rPr>
        <w:fldChar w:fldCharType="begin"/>
      </w:r>
      <w:r w:rsidR="00FE4A63" w:rsidRPr="006B781E">
        <w:rPr>
          <w:rFonts w:ascii="Calibri" w:hAnsi="Calibri" w:cs="Calibri"/>
          <w:color w:val="00B050"/>
        </w:rPr>
        <w:instrText xml:space="preserve"> REF _Ref114133111 \r \h </w:instrText>
      </w:r>
      <w:r w:rsidR="006B781E">
        <w:rPr>
          <w:rFonts w:ascii="Calibri" w:hAnsi="Calibri" w:cs="Calibri"/>
          <w:color w:val="00B050"/>
        </w:rPr>
        <w:instrText xml:space="preserve"> \* MERGEFORMAT </w:instrText>
      </w:r>
      <w:r w:rsidR="00FE4A63" w:rsidRPr="006B781E">
        <w:rPr>
          <w:rFonts w:ascii="Calibri" w:hAnsi="Calibri" w:cs="Calibri"/>
          <w:color w:val="00B050"/>
        </w:rPr>
      </w:r>
      <w:r w:rsidR="00FE4A63" w:rsidRPr="006B781E">
        <w:rPr>
          <w:rFonts w:ascii="Calibri" w:hAnsi="Calibri" w:cs="Calibri"/>
          <w:color w:val="00B050"/>
        </w:rPr>
        <w:fldChar w:fldCharType="separate"/>
      </w:r>
      <w:r w:rsidR="00CA2AF1" w:rsidRPr="006B781E">
        <w:rPr>
          <w:rFonts w:ascii="Calibri" w:hAnsi="Calibri" w:cs="Calibri"/>
          <w:color w:val="00B050"/>
        </w:rPr>
        <w:t>1</w:t>
      </w:r>
      <w:r w:rsidR="005E15A8">
        <w:rPr>
          <w:rFonts w:ascii="Calibri" w:hAnsi="Calibri" w:cs="Calibri"/>
          <w:color w:val="00B050"/>
        </w:rPr>
        <w:t>6</w:t>
      </w:r>
      <w:r w:rsidR="00FE4A63" w:rsidRPr="006B781E">
        <w:rPr>
          <w:rFonts w:ascii="Calibri" w:hAnsi="Calibri" w:cs="Calibri"/>
          <w:color w:val="00B050"/>
        </w:rPr>
        <w:fldChar w:fldCharType="end"/>
      </w:r>
      <w:r w:rsidR="00FE4A63" w:rsidRPr="006B781E">
        <w:rPr>
          <w:rFonts w:ascii="Calibri" w:hAnsi="Calibri" w:cs="Calibri"/>
          <w:color w:val="00B050"/>
        </w:rPr>
        <w:t>)</w:t>
      </w:r>
    </w:p>
    <w:p w14:paraId="1ACC3D49" w14:textId="42DD0670" w:rsidR="00A946DC" w:rsidRPr="006B781E" w:rsidRDefault="00A946DC" w:rsidP="00900F5E">
      <w:pPr>
        <w:pStyle w:val="Prrafodelista"/>
        <w:numPr>
          <w:ilvl w:val="1"/>
          <w:numId w:val="2"/>
        </w:numPr>
      </w:pPr>
      <w:r w:rsidRPr="006B781E">
        <w:t>Ensayos presenciales por la tarde</w:t>
      </w:r>
      <w:r w:rsidR="00FE4A63" w:rsidRPr="006B781E">
        <w:t xml:space="preserve"> </w:t>
      </w:r>
      <w:r w:rsidR="00FE4A63" w:rsidRPr="006B781E">
        <w:rPr>
          <w:color w:val="00B050"/>
        </w:rPr>
        <w:t>(</w:t>
      </w:r>
      <w:r w:rsidR="00FE4A63" w:rsidRPr="006B781E">
        <w:rPr>
          <w:rFonts w:ascii="Calibri" w:hAnsi="Calibri" w:cs="Calibri"/>
          <w:color w:val="00B050"/>
        </w:rPr>
        <w:t xml:space="preserve">si selecciona, habilita pregunta </w:t>
      </w:r>
      <w:r w:rsidR="00FE4A63" w:rsidRPr="006B781E">
        <w:rPr>
          <w:rFonts w:ascii="Calibri" w:hAnsi="Calibri" w:cs="Calibri"/>
          <w:color w:val="00B050"/>
        </w:rPr>
        <w:fldChar w:fldCharType="begin"/>
      </w:r>
      <w:r w:rsidR="00FE4A63" w:rsidRPr="006B781E">
        <w:rPr>
          <w:rFonts w:ascii="Calibri" w:hAnsi="Calibri" w:cs="Calibri"/>
          <w:color w:val="00B050"/>
        </w:rPr>
        <w:instrText xml:space="preserve"> REF _Ref114130100 \r \h </w:instrText>
      </w:r>
      <w:r w:rsidR="006B781E">
        <w:rPr>
          <w:rFonts w:ascii="Calibri" w:hAnsi="Calibri" w:cs="Calibri"/>
          <w:color w:val="00B050"/>
        </w:rPr>
        <w:instrText xml:space="preserve"> \* MERGEFORMAT </w:instrText>
      </w:r>
      <w:r w:rsidR="00FE4A63" w:rsidRPr="006B781E">
        <w:rPr>
          <w:rFonts w:ascii="Calibri" w:hAnsi="Calibri" w:cs="Calibri"/>
          <w:color w:val="00B050"/>
        </w:rPr>
      </w:r>
      <w:r w:rsidR="00FE4A63" w:rsidRPr="006B781E">
        <w:rPr>
          <w:rFonts w:ascii="Calibri" w:hAnsi="Calibri" w:cs="Calibri"/>
          <w:color w:val="00B050"/>
        </w:rPr>
        <w:fldChar w:fldCharType="separate"/>
      </w:r>
      <w:r w:rsidR="00CA2AF1" w:rsidRPr="006B781E">
        <w:rPr>
          <w:rFonts w:ascii="Calibri" w:hAnsi="Calibri" w:cs="Calibri"/>
          <w:color w:val="00B050"/>
        </w:rPr>
        <w:t>1</w:t>
      </w:r>
      <w:r w:rsidR="005E15A8">
        <w:rPr>
          <w:rFonts w:ascii="Calibri" w:hAnsi="Calibri" w:cs="Calibri"/>
          <w:color w:val="00B050"/>
        </w:rPr>
        <w:t>5</w:t>
      </w:r>
      <w:r w:rsidR="00FE4A63" w:rsidRPr="006B781E">
        <w:rPr>
          <w:rFonts w:ascii="Calibri" w:hAnsi="Calibri" w:cs="Calibri"/>
          <w:color w:val="00B050"/>
        </w:rPr>
        <w:fldChar w:fldCharType="end"/>
      </w:r>
      <w:r w:rsidR="00FE4A63" w:rsidRPr="006B781E">
        <w:rPr>
          <w:rFonts w:ascii="Calibri" w:hAnsi="Calibri" w:cs="Calibri"/>
          <w:color w:val="00B050"/>
        </w:rPr>
        <w:t xml:space="preserve"> y </w:t>
      </w:r>
      <w:r w:rsidR="00FE4A63" w:rsidRPr="006B781E">
        <w:rPr>
          <w:rFonts w:ascii="Calibri" w:hAnsi="Calibri" w:cs="Calibri"/>
          <w:color w:val="00B050"/>
        </w:rPr>
        <w:fldChar w:fldCharType="begin"/>
      </w:r>
      <w:r w:rsidR="00FE4A63" w:rsidRPr="006B781E">
        <w:rPr>
          <w:rFonts w:ascii="Calibri" w:hAnsi="Calibri" w:cs="Calibri"/>
          <w:color w:val="00B050"/>
        </w:rPr>
        <w:instrText xml:space="preserve"> REF _Ref114133111 \r \h </w:instrText>
      </w:r>
      <w:r w:rsidR="006B781E">
        <w:rPr>
          <w:rFonts w:ascii="Calibri" w:hAnsi="Calibri" w:cs="Calibri"/>
          <w:color w:val="00B050"/>
        </w:rPr>
        <w:instrText xml:space="preserve"> \* MERGEFORMAT </w:instrText>
      </w:r>
      <w:r w:rsidR="00FE4A63" w:rsidRPr="006B781E">
        <w:rPr>
          <w:rFonts w:ascii="Calibri" w:hAnsi="Calibri" w:cs="Calibri"/>
          <w:color w:val="00B050"/>
        </w:rPr>
      </w:r>
      <w:r w:rsidR="00FE4A63" w:rsidRPr="006B781E">
        <w:rPr>
          <w:rFonts w:ascii="Calibri" w:hAnsi="Calibri" w:cs="Calibri"/>
          <w:color w:val="00B050"/>
        </w:rPr>
        <w:fldChar w:fldCharType="separate"/>
      </w:r>
      <w:r w:rsidR="00CA2AF1" w:rsidRPr="006B781E">
        <w:rPr>
          <w:rFonts w:ascii="Calibri" w:hAnsi="Calibri" w:cs="Calibri"/>
          <w:color w:val="00B050"/>
        </w:rPr>
        <w:t>1</w:t>
      </w:r>
      <w:r w:rsidR="005E15A8">
        <w:rPr>
          <w:rFonts w:ascii="Calibri" w:hAnsi="Calibri" w:cs="Calibri"/>
          <w:color w:val="00B050"/>
        </w:rPr>
        <w:t>6</w:t>
      </w:r>
      <w:r w:rsidR="00FE4A63" w:rsidRPr="006B781E">
        <w:rPr>
          <w:rFonts w:ascii="Calibri" w:hAnsi="Calibri" w:cs="Calibri"/>
          <w:color w:val="00B050"/>
        </w:rPr>
        <w:fldChar w:fldCharType="end"/>
      </w:r>
      <w:r w:rsidR="00FE4A63" w:rsidRPr="006B781E">
        <w:rPr>
          <w:rFonts w:ascii="Calibri" w:hAnsi="Calibri" w:cs="Calibri"/>
          <w:color w:val="00B050"/>
        </w:rPr>
        <w:t>)</w:t>
      </w:r>
    </w:p>
    <w:p w14:paraId="2857E07A" w14:textId="24B42488" w:rsidR="00A946DC" w:rsidRPr="00823366" w:rsidRDefault="00A946DC" w:rsidP="00900F5E">
      <w:pPr>
        <w:pStyle w:val="Prrafodelista"/>
        <w:numPr>
          <w:ilvl w:val="1"/>
          <w:numId w:val="2"/>
        </w:numPr>
      </w:pPr>
      <w:r w:rsidRPr="006B781E">
        <w:t>Estudios o encuestas on-line</w:t>
      </w:r>
      <w:r w:rsidR="00A21E44" w:rsidRPr="006B781E">
        <w:t xml:space="preserve"> </w:t>
      </w:r>
      <w:r w:rsidR="00A21E44" w:rsidRPr="006B781E">
        <w:rPr>
          <w:rFonts w:ascii="Calibri" w:hAnsi="Calibri" w:cs="Calibri"/>
          <w:color w:val="00B050"/>
        </w:rPr>
        <w:t>(si selecciona</w:t>
      </w:r>
      <w:r w:rsidR="00FE4A63" w:rsidRPr="006B781E">
        <w:rPr>
          <w:rFonts w:ascii="Calibri" w:hAnsi="Calibri" w:cs="Calibri"/>
          <w:color w:val="00B050"/>
        </w:rPr>
        <w:t xml:space="preserve">, habilita </w:t>
      </w:r>
      <w:r w:rsidR="00A21E44" w:rsidRPr="006B781E">
        <w:rPr>
          <w:rFonts w:ascii="Calibri" w:hAnsi="Calibri" w:cs="Calibri"/>
          <w:color w:val="00B050"/>
        </w:rPr>
        <w:t>pregunta</w:t>
      </w:r>
      <w:r w:rsidR="00556F99">
        <w:rPr>
          <w:rFonts w:ascii="Calibri" w:hAnsi="Calibri" w:cs="Calibri"/>
          <w:color w:val="00B050"/>
        </w:rPr>
        <w:t xml:space="preserve"> </w:t>
      </w:r>
      <w:r w:rsidR="00556F99">
        <w:rPr>
          <w:rFonts w:ascii="Calibri" w:hAnsi="Calibri" w:cs="Calibri"/>
          <w:color w:val="00B050"/>
        </w:rPr>
        <w:fldChar w:fldCharType="begin"/>
      </w:r>
      <w:r w:rsidR="00556F99">
        <w:rPr>
          <w:rFonts w:ascii="Calibri" w:hAnsi="Calibri" w:cs="Calibri"/>
          <w:color w:val="00B050"/>
        </w:rPr>
        <w:instrText xml:space="preserve"> REF _Ref109633453 \r \h </w:instrText>
      </w:r>
      <w:r w:rsidR="00556F99">
        <w:rPr>
          <w:rFonts w:ascii="Calibri" w:hAnsi="Calibri" w:cs="Calibri"/>
          <w:color w:val="00B050"/>
        </w:rPr>
      </w:r>
      <w:r w:rsidR="00556F99">
        <w:rPr>
          <w:rFonts w:ascii="Calibri" w:hAnsi="Calibri" w:cs="Calibri"/>
          <w:color w:val="00B050"/>
        </w:rPr>
        <w:fldChar w:fldCharType="separate"/>
      </w:r>
      <w:r w:rsidR="00556F99">
        <w:rPr>
          <w:rFonts w:ascii="Calibri" w:hAnsi="Calibri" w:cs="Calibri"/>
          <w:color w:val="00B050"/>
        </w:rPr>
        <w:t>14</w:t>
      </w:r>
      <w:r w:rsidR="00556F99">
        <w:rPr>
          <w:rFonts w:ascii="Calibri" w:hAnsi="Calibri" w:cs="Calibri"/>
          <w:color w:val="00B050"/>
        </w:rPr>
        <w:fldChar w:fldCharType="end"/>
      </w:r>
      <w:r w:rsidR="00FE4A63" w:rsidRPr="006B781E">
        <w:rPr>
          <w:rFonts w:ascii="Calibri" w:hAnsi="Calibri" w:cs="Calibri"/>
          <w:color w:val="00B050"/>
        </w:rPr>
        <w:t>)</w:t>
      </w:r>
    </w:p>
    <w:p w14:paraId="2DEA3565" w14:textId="77777777" w:rsidR="00823366" w:rsidRPr="00823366" w:rsidRDefault="00823366" w:rsidP="00900F5E">
      <w:pPr>
        <w:pStyle w:val="Prrafodelista"/>
        <w:ind w:left="1440"/>
      </w:pPr>
    </w:p>
    <w:p w14:paraId="41E14FA9" w14:textId="75E0B37D" w:rsidR="00A946DC" w:rsidRDefault="00A946DC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bookmarkStart w:id="7" w:name="_Ref109633453"/>
      <w:r w:rsidRPr="00C17D2E">
        <w:rPr>
          <w:rFonts w:ascii="Calibri" w:hAnsi="Calibri" w:cs="Calibri"/>
          <w:b/>
          <w:color w:val="000000"/>
          <w:sz w:val="22"/>
          <w:szCs w:val="22"/>
        </w:rPr>
        <w:t>¿Tienes ordenador portátil/sobremesa con cámara para poder participar en determinados estudios online? Contesta “sí” solo en el caso de ordenador portátil y/o de mesa, no pensando en smartphone o Tablet.</w:t>
      </w:r>
      <w:bookmarkEnd w:id="7"/>
    </w:p>
    <w:p w14:paraId="4852B3A0" w14:textId="27C1ECA6" w:rsidR="00C17D2E" w:rsidRPr="00C17D2E" w:rsidRDefault="00C17D2E" w:rsidP="00900F5E">
      <w:pPr>
        <w:pStyle w:val="NormalWeb"/>
        <w:spacing w:before="0" w:beforeAutospacing="0" w:after="0" w:afterAutospacing="0"/>
        <w:ind w:left="644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6B781E">
        <w:rPr>
          <w:rFonts w:ascii="Calibri" w:hAnsi="Calibri" w:cs="Calibri"/>
          <w:color w:val="7030A0"/>
          <w:sz w:val="22"/>
          <w:szCs w:val="22"/>
        </w:rPr>
        <w:t>Respuesta tipo casilla de verificación</w:t>
      </w:r>
    </w:p>
    <w:p w14:paraId="7BB9E94C" w14:textId="77777777" w:rsidR="00A946DC" w:rsidRPr="006B781E" w:rsidRDefault="00A946DC" w:rsidP="00900F5E">
      <w:pPr>
        <w:pStyle w:val="Prrafodelista"/>
        <w:numPr>
          <w:ilvl w:val="1"/>
          <w:numId w:val="3"/>
        </w:numPr>
      </w:pPr>
      <w:r w:rsidRPr="006B781E">
        <w:t>Sí</w:t>
      </w:r>
    </w:p>
    <w:p w14:paraId="2637FFD2" w14:textId="3107BE44" w:rsidR="00A946DC" w:rsidRPr="006B781E" w:rsidRDefault="00A946DC" w:rsidP="00900F5E">
      <w:pPr>
        <w:pStyle w:val="Prrafodelista"/>
        <w:numPr>
          <w:ilvl w:val="1"/>
          <w:numId w:val="3"/>
        </w:numPr>
      </w:pPr>
      <w:r w:rsidRPr="006B781E">
        <w:t>No</w:t>
      </w:r>
    </w:p>
    <w:p w14:paraId="111AFCEA" w14:textId="77777777" w:rsidR="004A2924" w:rsidRPr="006B781E" w:rsidRDefault="004A2924" w:rsidP="00900F5E">
      <w:pPr>
        <w:pStyle w:val="Prrafodelista"/>
        <w:ind w:left="1440"/>
      </w:pPr>
    </w:p>
    <w:p w14:paraId="10302F94" w14:textId="2846BE5C" w:rsidR="00C17D2E" w:rsidRPr="00C17D2E" w:rsidRDefault="00C17D2E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Pensando en las imágenes y/o videos que se puedan generar cuando participes en un estudio, s</w:t>
      </w:r>
      <w:r w:rsidRPr="00C17D2E">
        <w:rPr>
          <w:rFonts w:ascii="Calibri" w:hAnsi="Calibri" w:cs="Calibri"/>
          <w:b/>
          <w:color w:val="000000"/>
          <w:sz w:val="22"/>
          <w:szCs w:val="22"/>
        </w:rPr>
        <w:t xml:space="preserve">elecciona aquellos formatos para los que estarías dispuesto a ceder tus imágenes: </w:t>
      </w:r>
    </w:p>
    <w:p w14:paraId="6D87426B" w14:textId="5DB5E49F" w:rsidR="004A2924" w:rsidRPr="006B781E" w:rsidRDefault="00C17D2E" w:rsidP="00900F5E">
      <w:pPr>
        <w:pStyle w:val="NormalWeb"/>
        <w:spacing w:before="0" w:beforeAutospacing="0" w:after="0" w:afterAutospacing="0"/>
        <w:ind w:left="284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B781E">
        <w:rPr>
          <w:rFonts w:ascii="Calibri" w:hAnsi="Calibri" w:cs="Calibri"/>
          <w:i/>
          <w:iCs/>
          <w:color w:val="7030A0"/>
          <w:sz w:val="22"/>
          <w:szCs w:val="22"/>
        </w:rPr>
        <w:t>Respuesta múltiple.</w:t>
      </w:r>
    </w:p>
    <w:p w14:paraId="594C7A60" w14:textId="371F22BE" w:rsidR="004C70FE" w:rsidRPr="006B781E" w:rsidRDefault="004C70FE" w:rsidP="00900F5E">
      <w:pPr>
        <w:pStyle w:val="Prrafodelista"/>
        <w:numPr>
          <w:ilvl w:val="1"/>
          <w:numId w:val="3"/>
        </w:numPr>
      </w:pPr>
      <w:r w:rsidRPr="006B781E">
        <w:lastRenderedPageBreak/>
        <w:t>Material formativo.</w:t>
      </w:r>
    </w:p>
    <w:p w14:paraId="22DACEE8" w14:textId="27BF8DC7" w:rsidR="004C70FE" w:rsidRPr="006B781E" w:rsidRDefault="004C70FE" w:rsidP="00900F5E">
      <w:pPr>
        <w:pStyle w:val="Prrafodelista"/>
        <w:numPr>
          <w:ilvl w:val="1"/>
          <w:numId w:val="3"/>
        </w:numPr>
      </w:pPr>
      <w:r w:rsidRPr="006B781E">
        <w:t>Comunicaciones y publicaciones científicas.</w:t>
      </w:r>
    </w:p>
    <w:p w14:paraId="7AAEC210" w14:textId="35BD3821" w:rsidR="004C70FE" w:rsidRPr="006B781E" w:rsidRDefault="004C70FE" w:rsidP="00900F5E">
      <w:pPr>
        <w:pStyle w:val="Prrafodelista"/>
        <w:numPr>
          <w:ilvl w:val="1"/>
          <w:numId w:val="3"/>
        </w:numPr>
      </w:pPr>
      <w:r w:rsidRPr="006B781E">
        <w:t>Material promocional.</w:t>
      </w:r>
    </w:p>
    <w:p w14:paraId="507BDEDE" w14:textId="23D37797" w:rsidR="00B100B0" w:rsidRPr="006B781E" w:rsidRDefault="004C70FE" w:rsidP="00900F5E">
      <w:pPr>
        <w:pStyle w:val="Prrafodelista"/>
        <w:numPr>
          <w:ilvl w:val="1"/>
          <w:numId w:val="3"/>
        </w:numPr>
      </w:pPr>
      <w:r w:rsidRPr="006B781E">
        <w:t>Ninguno de los anteriores.</w:t>
      </w:r>
    </w:p>
    <w:p w14:paraId="1073BC9E" w14:textId="001CB169" w:rsidR="00FE4A63" w:rsidRPr="00D247D2" w:rsidRDefault="00C17D2E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bookmarkStart w:id="8" w:name="_Ref114133111"/>
      <w:r w:rsidRPr="00D247D2">
        <w:rPr>
          <w:rFonts w:ascii="Calibri" w:hAnsi="Calibri" w:cs="Calibri"/>
          <w:b/>
          <w:color w:val="000000"/>
          <w:sz w:val="22"/>
          <w:szCs w:val="22"/>
        </w:rPr>
        <w:t xml:space="preserve">Pensando en actividades formativas que realiza el IBV, </w:t>
      </w:r>
      <w:r w:rsidR="004C70FE" w:rsidRPr="00D247D2">
        <w:rPr>
          <w:rFonts w:ascii="Calibri" w:hAnsi="Calibri" w:cs="Calibri"/>
          <w:b/>
          <w:color w:val="000000"/>
          <w:sz w:val="22"/>
          <w:szCs w:val="22"/>
        </w:rPr>
        <w:t>¿</w:t>
      </w:r>
      <w:r w:rsidRPr="00D247D2">
        <w:rPr>
          <w:rFonts w:ascii="Calibri" w:hAnsi="Calibri" w:cs="Calibri"/>
          <w:b/>
          <w:color w:val="000000"/>
          <w:sz w:val="22"/>
          <w:szCs w:val="22"/>
        </w:rPr>
        <w:t>e</w:t>
      </w:r>
      <w:r w:rsidR="00FE4A63" w:rsidRPr="00D247D2">
        <w:rPr>
          <w:rFonts w:ascii="Calibri" w:hAnsi="Calibri" w:cs="Calibri"/>
          <w:b/>
          <w:color w:val="000000"/>
          <w:sz w:val="22"/>
          <w:szCs w:val="22"/>
        </w:rPr>
        <w:t xml:space="preserve">starías dispuesto </w:t>
      </w:r>
      <w:r w:rsidR="004C70FE" w:rsidRPr="00D247D2">
        <w:rPr>
          <w:rFonts w:ascii="Calibri" w:hAnsi="Calibri" w:cs="Calibri"/>
          <w:b/>
          <w:color w:val="000000"/>
          <w:sz w:val="22"/>
          <w:szCs w:val="22"/>
        </w:rPr>
        <w:t xml:space="preserve">a participar en ensayos demostradores para sesiones de </w:t>
      </w:r>
      <w:r w:rsidR="005E15A8" w:rsidRPr="00D247D2">
        <w:rPr>
          <w:rFonts w:ascii="Calibri" w:hAnsi="Calibri" w:cs="Calibri"/>
          <w:b/>
          <w:color w:val="000000"/>
          <w:sz w:val="22"/>
          <w:szCs w:val="22"/>
        </w:rPr>
        <w:t>formación?</w:t>
      </w:r>
      <w:r w:rsidR="00D247D2" w:rsidRPr="00D247D2">
        <w:rPr>
          <w:rFonts w:ascii="Calibri" w:hAnsi="Calibri" w:cs="Calibri"/>
          <w:b/>
          <w:color w:val="000000"/>
          <w:sz w:val="22"/>
          <w:szCs w:val="22"/>
        </w:rPr>
        <w:t xml:space="preserve"> Es decir, participar como “modelo” en la actividad formativa.</w:t>
      </w:r>
      <w:r w:rsidR="00FE4A63" w:rsidRPr="00D247D2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bookmarkEnd w:id="8"/>
    </w:p>
    <w:p w14:paraId="4906D20C" w14:textId="77777777" w:rsidR="004C70FE" w:rsidRPr="006B781E" w:rsidRDefault="004C70FE" w:rsidP="00900F5E">
      <w:pPr>
        <w:pStyle w:val="Prrafodelista"/>
        <w:numPr>
          <w:ilvl w:val="1"/>
          <w:numId w:val="3"/>
        </w:numPr>
      </w:pPr>
      <w:r w:rsidRPr="006B781E">
        <w:t>Sí</w:t>
      </w:r>
    </w:p>
    <w:p w14:paraId="25B50422" w14:textId="77777777" w:rsidR="004C70FE" w:rsidRPr="006B781E" w:rsidRDefault="004C70FE" w:rsidP="00900F5E">
      <w:pPr>
        <w:pStyle w:val="Prrafodelista"/>
        <w:numPr>
          <w:ilvl w:val="1"/>
          <w:numId w:val="3"/>
        </w:numPr>
      </w:pPr>
      <w:r w:rsidRPr="006B781E">
        <w:t>No</w:t>
      </w:r>
    </w:p>
    <w:p w14:paraId="2FA9BE0E" w14:textId="725B9085" w:rsidR="00D247D2" w:rsidRPr="00562035" w:rsidRDefault="00D247D2" w:rsidP="00900F5E">
      <w:pPr>
        <w:rPr>
          <w:rFonts w:ascii="Calibri" w:eastAsia="Times New Roman" w:hAnsi="Calibri" w:cs="Calibri"/>
          <w:color w:val="00B050"/>
          <w:lang w:eastAsia="es-ES"/>
        </w:rPr>
      </w:pPr>
      <w:r>
        <w:rPr>
          <w:rFonts w:ascii="Calibri" w:eastAsia="Times New Roman" w:hAnsi="Calibri" w:cs="Calibri"/>
          <w:color w:val="00B050"/>
          <w:lang w:eastAsia="es-ES"/>
        </w:rPr>
        <w:t xml:space="preserve">Preguntas </w:t>
      </w:r>
      <w:r w:rsidR="00556F99">
        <w:rPr>
          <w:rFonts w:ascii="Calibri" w:eastAsia="Times New Roman" w:hAnsi="Calibri" w:cs="Calibri"/>
          <w:color w:val="00B050"/>
          <w:lang w:eastAsia="es-ES"/>
        </w:rPr>
        <w:fldChar w:fldCharType="begin"/>
      </w:r>
      <w:r w:rsidR="00556F99">
        <w:rPr>
          <w:rFonts w:ascii="Calibri" w:eastAsia="Times New Roman" w:hAnsi="Calibri" w:cs="Calibri"/>
          <w:color w:val="00B050"/>
          <w:lang w:eastAsia="es-ES"/>
        </w:rPr>
        <w:instrText xml:space="preserve"> REF _Ref114214270 \r \h </w:instrText>
      </w:r>
      <w:r w:rsidR="00556F99">
        <w:rPr>
          <w:rFonts w:ascii="Calibri" w:eastAsia="Times New Roman" w:hAnsi="Calibri" w:cs="Calibri"/>
          <w:color w:val="00B050"/>
          <w:lang w:eastAsia="es-ES"/>
        </w:rPr>
      </w:r>
      <w:r w:rsidR="00556F99">
        <w:rPr>
          <w:rFonts w:ascii="Calibri" w:eastAsia="Times New Roman" w:hAnsi="Calibri" w:cs="Calibri"/>
          <w:color w:val="00B050"/>
          <w:lang w:eastAsia="es-ES"/>
        </w:rPr>
        <w:fldChar w:fldCharType="separate"/>
      </w:r>
      <w:r w:rsidR="00556F99">
        <w:rPr>
          <w:rFonts w:ascii="Calibri" w:eastAsia="Times New Roman" w:hAnsi="Calibri" w:cs="Calibri"/>
          <w:color w:val="00B050"/>
          <w:lang w:eastAsia="es-ES"/>
        </w:rPr>
        <w:t>17</w:t>
      </w:r>
      <w:r w:rsidR="00556F99">
        <w:rPr>
          <w:rFonts w:ascii="Calibri" w:eastAsia="Times New Roman" w:hAnsi="Calibri" w:cs="Calibri"/>
          <w:color w:val="00B050"/>
          <w:lang w:eastAsia="es-ES"/>
        </w:rPr>
        <w:fldChar w:fldCharType="end"/>
      </w:r>
      <w:r>
        <w:rPr>
          <w:rFonts w:ascii="Calibri" w:eastAsia="Times New Roman" w:hAnsi="Calibri" w:cs="Calibri"/>
          <w:color w:val="00B050"/>
          <w:lang w:eastAsia="es-ES"/>
        </w:rPr>
        <w:t xml:space="preserve">, </w:t>
      </w:r>
      <w:r w:rsidR="00556F99">
        <w:rPr>
          <w:rFonts w:ascii="Calibri" w:eastAsia="Times New Roman" w:hAnsi="Calibri" w:cs="Calibri"/>
          <w:color w:val="00B050"/>
          <w:lang w:eastAsia="es-ES"/>
        </w:rPr>
        <w:fldChar w:fldCharType="begin"/>
      </w:r>
      <w:r w:rsidR="00556F99">
        <w:rPr>
          <w:rFonts w:ascii="Calibri" w:eastAsia="Times New Roman" w:hAnsi="Calibri" w:cs="Calibri"/>
          <w:color w:val="00B050"/>
          <w:lang w:eastAsia="es-ES"/>
        </w:rPr>
        <w:instrText xml:space="preserve"> REF _Ref119401854 \r \h </w:instrText>
      </w:r>
      <w:r w:rsidR="00556F99">
        <w:rPr>
          <w:rFonts w:ascii="Calibri" w:eastAsia="Times New Roman" w:hAnsi="Calibri" w:cs="Calibri"/>
          <w:color w:val="00B050"/>
          <w:lang w:eastAsia="es-ES"/>
        </w:rPr>
      </w:r>
      <w:r w:rsidR="00556F99">
        <w:rPr>
          <w:rFonts w:ascii="Calibri" w:eastAsia="Times New Roman" w:hAnsi="Calibri" w:cs="Calibri"/>
          <w:color w:val="00B050"/>
          <w:lang w:eastAsia="es-ES"/>
        </w:rPr>
        <w:fldChar w:fldCharType="separate"/>
      </w:r>
      <w:r w:rsidR="00556F99">
        <w:rPr>
          <w:rFonts w:ascii="Calibri" w:eastAsia="Times New Roman" w:hAnsi="Calibri" w:cs="Calibri"/>
          <w:color w:val="00B050"/>
          <w:lang w:eastAsia="es-ES"/>
        </w:rPr>
        <w:t>18</w:t>
      </w:r>
      <w:r w:rsidR="00556F99">
        <w:rPr>
          <w:rFonts w:ascii="Calibri" w:eastAsia="Times New Roman" w:hAnsi="Calibri" w:cs="Calibri"/>
          <w:color w:val="00B050"/>
          <w:lang w:eastAsia="es-ES"/>
        </w:rPr>
        <w:fldChar w:fldCharType="end"/>
      </w:r>
      <w:r>
        <w:rPr>
          <w:rFonts w:ascii="Calibri" w:eastAsia="Times New Roman" w:hAnsi="Calibri" w:cs="Calibri"/>
          <w:color w:val="00B050"/>
          <w:lang w:eastAsia="es-ES"/>
        </w:rPr>
        <w:t xml:space="preserve"> y </w:t>
      </w:r>
      <w:r w:rsidR="00556F99">
        <w:rPr>
          <w:rFonts w:ascii="Calibri" w:eastAsia="Times New Roman" w:hAnsi="Calibri" w:cs="Calibri"/>
          <w:color w:val="00B050"/>
          <w:lang w:eastAsia="es-ES"/>
        </w:rPr>
        <w:fldChar w:fldCharType="begin"/>
      </w:r>
      <w:r w:rsidR="00556F99">
        <w:rPr>
          <w:rFonts w:ascii="Calibri" w:eastAsia="Times New Roman" w:hAnsi="Calibri" w:cs="Calibri"/>
          <w:color w:val="00B050"/>
          <w:lang w:eastAsia="es-ES"/>
        </w:rPr>
        <w:instrText xml:space="preserve"> REF _Ref114214274 \r \h </w:instrText>
      </w:r>
      <w:r w:rsidR="00556F99">
        <w:rPr>
          <w:rFonts w:ascii="Calibri" w:eastAsia="Times New Roman" w:hAnsi="Calibri" w:cs="Calibri"/>
          <w:color w:val="00B050"/>
          <w:lang w:eastAsia="es-ES"/>
        </w:rPr>
      </w:r>
      <w:r w:rsidR="00556F99">
        <w:rPr>
          <w:rFonts w:ascii="Calibri" w:eastAsia="Times New Roman" w:hAnsi="Calibri" w:cs="Calibri"/>
          <w:color w:val="00B050"/>
          <w:lang w:eastAsia="es-ES"/>
        </w:rPr>
        <w:fldChar w:fldCharType="separate"/>
      </w:r>
      <w:r w:rsidR="00556F99">
        <w:rPr>
          <w:rFonts w:ascii="Calibri" w:eastAsia="Times New Roman" w:hAnsi="Calibri" w:cs="Calibri"/>
          <w:color w:val="00B050"/>
          <w:lang w:eastAsia="es-ES"/>
        </w:rPr>
        <w:t>19</w:t>
      </w:r>
      <w:r w:rsidR="00556F99">
        <w:rPr>
          <w:rFonts w:ascii="Calibri" w:eastAsia="Times New Roman" w:hAnsi="Calibri" w:cs="Calibri"/>
          <w:color w:val="00B050"/>
          <w:lang w:eastAsia="es-ES"/>
        </w:rPr>
        <w:fldChar w:fldCharType="end"/>
      </w:r>
      <w:r>
        <w:rPr>
          <w:rFonts w:ascii="Calibri" w:eastAsia="Times New Roman" w:hAnsi="Calibri" w:cs="Calibri"/>
          <w:color w:val="00B050"/>
          <w:lang w:eastAsia="es-ES"/>
        </w:rPr>
        <w:t xml:space="preserve"> </w:t>
      </w:r>
      <w:r w:rsidRPr="00562035">
        <w:rPr>
          <w:rFonts w:ascii="Calibri" w:eastAsia="Times New Roman" w:hAnsi="Calibri" w:cs="Calibri"/>
          <w:color w:val="00B050"/>
          <w:lang w:eastAsia="es-ES"/>
        </w:rPr>
        <w:t>únicamente si ha marcado que “sí” a ensayos presenciales</w:t>
      </w:r>
      <w:r w:rsidR="00933029">
        <w:rPr>
          <w:rFonts w:ascii="Calibri" w:eastAsia="Times New Roman" w:hAnsi="Calibri" w:cs="Calibri"/>
          <w:color w:val="00B050"/>
          <w:lang w:eastAsia="es-ES"/>
        </w:rPr>
        <w:t xml:space="preserve"> -</w:t>
      </w:r>
      <w:r w:rsidR="006224E7">
        <w:rPr>
          <w:rFonts w:ascii="Calibri" w:eastAsia="Times New Roman" w:hAnsi="Calibri" w:cs="Calibri"/>
          <w:color w:val="00B050"/>
          <w:lang w:eastAsia="es-ES"/>
        </w:rPr>
        <w:t>mañana</w:t>
      </w:r>
      <w:r w:rsidR="00933029">
        <w:rPr>
          <w:rFonts w:ascii="Calibri" w:eastAsia="Times New Roman" w:hAnsi="Calibri" w:cs="Calibri"/>
          <w:color w:val="00B050"/>
          <w:lang w:eastAsia="es-ES"/>
        </w:rPr>
        <w:t xml:space="preserve"> y/o tarde- en</w:t>
      </w:r>
      <w:r w:rsidRPr="00562035">
        <w:rPr>
          <w:rFonts w:ascii="Calibri" w:eastAsia="Times New Roman" w:hAnsi="Calibri" w:cs="Calibri"/>
          <w:color w:val="00B050"/>
          <w:lang w:eastAsia="es-ES"/>
        </w:rPr>
        <w:t xml:space="preserve"> pregunta </w:t>
      </w:r>
      <w:r w:rsidR="00556F99">
        <w:rPr>
          <w:rFonts w:ascii="Calibri" w:eastAsia="Times New Roman" w:hAnsi="Calibri" w:cs="Calibri"/>
          <w:color w:val="00B050"/>
          <w:lang w:eastAsia="es-ES"/>
        </w:rPr>
        <w:fldChar w:fldCharType="begin"/>
      </w:r>
      <w:r w:rsidR="00556F99">
        <w:rPr>
          <w:rFonts w:ascii="Calibri" w:eastAsia="Times New Roman" w:hAnsi="Calibri" w:cs="Calibri"/>
          <w:color w:val="00B050"/>
          <w:lang w:eastAsia="es-ES"/>
        </w:rPr>
        <w:instrText xml:space="preserve"> REF _Ref119401869 \r \h </w:instrText>
      </w:r>
      <w:r w:rsidR="00556F99">
        <w:rPr>
          <w:rFonts w:ascii="Calibri" w:eastAsia="Times New Roman" w:hAnsi="Calibri" w:cs="Calibri"/>
          <w:color w:val="00B050"/>
          <w:lang w:eastAsia="es-ES"/>
        </w:rPr>
      </w:r>
      <w:r w:rsidR="00556F99">
        <w:rPr>
          <w:rFonts w:ascii="Calibri" w:eastAsia="Times New Roman" w:hAnsi="Calibri" w:cs="Calibri"/>
          <w:color w:val="00B050"/>
          <w:lang w:eastAsia="es-ES"/>
        </w:rPr>
        <w:fldChar w:fldCharType="separate"/>
      </w:r>
      <w:r w:rsidR="00556F99">
        <w:rPr>
          <w:rFonts w:ascii="Calibri" w:eastAsia="Times New Roman" w:hAnsi="Calibri" w:cs="Calibri"/>
          <w:color w:val="00B050"/>
          <w:lang w:eastAsia="es-ES"/>
        </w:rPr>
        <w:t>13</w:t>
      </w:r>
      <w:r w:rsidR="00556F99">
        <w:rPr>
          <w:rFonts w:ascii="Calibri" w:eastAsia="Times New Roman" w:hAnsi="Calibri" w:cs="Calibri"/>
          <w:color w:val="00B050"/>
          <w:lang w:eastAsia="es-ES"/>
        </w:rPr>
        <w:fldChar w:fldCharType="end"/>
      </w:r>
      <w:r w:rsidR="00933029">
        <w:rPr>
          <w:rFonts w:ascii="Calibri" w:eastAsia="Times New Roman" w:hAnsi="Calibri" w:cs="Calibri"/>
          <w:color w:val="00B050"/>
          <w:lang w:eastAsia="es-ES"/>
        </w:rPr>
        <w:t>.</w:t>
      </w:r>
    </w:p>
    <w:p w14:paraId="2281B98A" w14:textId="05E7A9A1" w:rsidR="00D247D2" w:rsidRPr="00D70BC3" w:rsidRDefault="00D247D2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bookmarkStart w:id="9" w:name="_Ref114214270"/>
      <w:r w:rsidRPr="00D70BC3">
        <w:rPr>
          <w:rFonts w:ascii="Calibri" w:hAnsi="Calibri" w:cs="Calibri"/>
          <w:b/>
          <w:color w:val="000000"/>
          <w:sz w:val="22"/>
          <w:szCs w:val="22"/>
        </w:rPr>
        <w:t>¿Accederías a ser fotografiado con una cámara térmica o un escáner corporal?</w:t>
      </w:r>
      <w:bookmarkEnd w:id="9"/>
    </w:p>
    <w:p w14:paraId="32FA1178" w14:textId="77777777" w:rsidR="00D70BC3" w:rsidRPr="00D70BC3" w:rsidRDefault="00D70BC3" w:rsidP="00900F5E">
      <w:pPr>
        <w:pStyle w:val="NormalWeb"/>
        <w:spacing w:before="0" w:beforeAutospacing="0" w:after="0" w:afterAutospacing="0"/>
        <w:ind w:left="284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D70BC3">
        <w:rPr>
          <w:rFonts w:ascii="Calibri" w:hAnsi="Calibri" w:cs="Calibri"/>
          <w:color w:val="7030A0"/>
          <w:sz w:val="22"/>
          <w:szCs w:val="22"/>
        </w:rPr>
        <w:t>Respuesta tipo casilla de verificación</w:t>
      </w:r>
    </w:p>
    <w:p w14:paraId="23634927" w14:textId="77777777" w:rsidR="00D70BC3" w:rsidRPr="00D70BC3" w:rsidRDefault="00D70BC3" w:rsidP="00900F5E">
      <w:pPr>
        <w:pStyle w:val="NormalWeb"/>
        <w:spacing w:before="0" w:beforeAutospacing="0" w:after="0" w:afterAutospacing="0"/>
        <w:ind w:left="644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26F69EF" w14:textId="5B9BD371" w:rsidR="00D247D2" w:rsidRPr="00D70BC3" w:rsidRDefault="00D247D2" w:rsidP="00900F5E">
      <w:pPr>
        <w:pStyle w:val="Prrafodelista"/>
        <w:numPr>
          <w:ilvl w:val="1"/>
          <w:numId w:val="5"/>
        </w:numPr>
      </w:pPr>
      <w:r w:rsidRPr="00D70BC3">
        <w:t>Sí, con ropa interior</w:t>
      </w:r>
    </w:p>
    <w:p w14:paraId="173FD2E3" w14:textId="4F277041" w:rsidR="00D247D2" w:rsidRDefault="00D247D2" w:rsidP="00900F5E">
      <w:pPr>
        <w:pStyle w:val="Prrafodelista"/>
        <w:numPr>
          <w:ilvl w:val="1"/>
          <w:numId w:val="5"/>
        </w:numPr>
      </w:pPr>
      <w:r w:rsidRPr="00D70BC3">
        <w:t>Sí, con bañador</w:t>
      </w:r>
    </w:p>
    <w:p w14:paraId="21EDCD19" w14:textId="77777777" w:rsidR="00D70BC3" w:rsidRPr="00D70BC3" w:rsidRDefault="00D70BC3" w:rsidP="00900F5E">
      <w:pPr>
        <w:pStyle w:val="Prrafodelista"/>
        <w:numPr>
          <w:ilvl w:val="1"/>
          <w:numId w:val="5"/>
        </w:numPr>
      </w:pPr>
      <w:r w:rsidRPr="00D70BC3">
        <w:t>No</w:t>
      </w:r>
    </w:p>
    <w:p w14:paraId="370A51B8" w14:textId="77777777" w:rsidR="00D70BC3" w:rsidRPr="00D70BC3" w:rsidRDefault="00D70BC3" w:rsidP="00900F5E">
      <w:pPr>
        <w:pStyle w:val="Prrafodelista"/>
        <w:ind w:left="1440"/>
      </w:pPr>
    </w:p>
    <w:p w14:paraId="470B91F4" w14:textId="5B91D155" w:rsidR="00D70BC3" w:rsidRPr="00AF17A1" w:rsidRDefault="00D247D2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bookmarkStart w:id="10" w:name="_Ref114214271"/>
      <w:bookmarkStart w:id="11" w:name="_Ref119401854"/>
      <w:r w:rsidRPr="00D70BC3">
        <w:rPr>
          <w:rFonts w:ascii="Calibri" w:hAnsi="Calibri" w:cs="Calibri"/>
          <w:b/>
          <w:color w:val="000000"/>
          <w:sz w:val="22"/>
          <w:szCs w:val="22"/>
        </w:rPr>
        <w:t xml:space="preserve">Si llevas barba, ¿estarías dispuesto a afeitarte bien la barba para </w:t>
      </w:r>
      <w:r w:rsidR="00D70BC3">
        <w:rPr>
          <w:rFonts w:ascii="Calibri" w:hAnsi="Calibri" w:cs="Calibri"/>
          <w:b/>
          <w:color w:val="000000"/>
          <w:sz w:val="22"/>
          <w:szCs w:val="22"/>
        </w:rPr>
        <w:t>un</w:t>
      </w:r>
      <w:r w:rsidRPr="00D70BC3">
        <w:rPr>
          <w:rFonts w:ascii="Calibri" w:hAnsi="Calibri" w:cs="Calibri"/>
          <w:b/>
          <w:color w:val="000000"/>
          <w:sz w:val="22"/>
          <w:szCs w:val="22"/>
        </w:rPr>
        <w:t xml:space="preserve"> ensayo? </w:t>
      </w:r>
      <w:bookmarkEnd w:id="10"/>
      <w:r w:rsidR="00D70BC3" w:rsidRPr="00D70BC3">
        <w:rPr>
          <w:rFonts w:ascii="Calibri" w:hAnsi="Calibri" w:cs="Calibri"/>
          <w:color w:val="7030A0"/>
          <w:sz w:val="22"/>
          <w:szCs w:val="22"/>
        </w:rPr>
        <w:t>Respuesta tipo casilla de verificación</w:t>
      </w:r>
      <w:bookmarkEnd w:id="11"/>
      <w:r w:rsidR="00542C88">
        <w:rPr>
          <w:rFonts w:ascii="Calibri" w:hAnsi="Calibri" w:cs="Calibri"/>
          <w:color w:val="7030A0"/>
          <w:sz w:val="22"/>
          <w:szCs w:val="22"/>
        </w:rPr>
        <w:t>. Mostrar únicamente si es hombre.</w:t>
      </w:r>
    </w:p>
    <w:p w14:paraId="539892A3" w14:textId="2F7ABFE1" w:rsidR="00D247D2" w:rsidRPr="00D70BC3" w:rsidRDefault="00D247D2" w:rsidP="00900F5E">
      <w:pPr>
        <w:pStyle w:val="Prrafodelista"/>
        <w:numPr>
          <w:ilvl w:val="0"/>
          <w:numId w:val="4"/>
        </w:numPr>
        <w:ind w:left="1428"/>
      </w:pPr>
      <w:r w:rsidRPr="00D70BC3">
        <w:t>Sí, vendría afeitado</w:t>
      </w:r>
    </w:p>
    <w:p w14:paraId="38AC2A3C" w14:textId="0CDC79E0" w:rsidR="00D247D2" w:rsidRPr="00D70BC3" w:rsidRDefault="00D247D2" w:rsidP="00900F5E">
      <w:pPr>
        <w:pStyle w:val="Prrafodelista"/>
        <w:numPr>
          <w:ilvl w:val="0"/>
          <w:numId w:val="4"/>
        </w:numPr>
        <w:ind w:left="1428"/>
      </w:pPr>
      <w:r w:rsidRPr="00D70BC3">
        <w:t>No</w:t>
      </w:r>
    </w:p>
    <w:p w14:paraId="3FDD2061" w14:textId="7270EFB1" w:rsidR="00D247D2" w:rsidRDefault="00D247D2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bookmarkStart w:id="12" w:name="_Ref114214274"/>
      <w:r w:rsidRPr="00D70BC3">
        <w:rPr>
          <w:rFonts w:ascii="Calibri" w:hAnsi="Calibri" w:cs="Calibri"/>
          <w:b/>
          <w:color w:val="000000"/>
          <w:sz w:val="22"/>
          <w:szCs w:val="22"/>
        </w:rPr>
        <w:t>Si tienes pelo en el pecho, ¿te importaría que te rasuraran un trocito debajo del pecho para colocar los adhesivos?</w:t>
      </w:r>
      <w:bookmarkEnd w:id="12"/>
    </w:p>
    <w:p w14:paraId="3D0FB925" w14:textId="482BE028" w:rsidR="00D70BC3" w:rsidRPr="00AF17A1" w:rsidRDefault="00D70BC3" w:rsidP="00900F5E">
      <w:pPr>
        <w:pStyle w:val="NormalWeb"/>
        <w:spacing w:before="0" w:beforeAutospacing="0" w:after="0" w:afterAutospacing="0"/>
        <w:ind w:left="644"/>
        <w:textAlignment w:val="baseline"/>
        <w:rPr>
          <w:rFonts w:ascii="Calibri" w:hAnsi="Calibri" w:cs="Calibri"/>
          <w:color w:val="7030A0"/>
          <w:sz w:val="22"/>
          <w:szCs w:val="22"/>
        </w:rPr>
      </w:pPr>
      <w:r w:rsidRPr="00D70BC3">
        <w:rPr>
          <w:rFonts w:ascii="Calibri" w:hAnsi="Calibri" w:cs="Calibri"/>
          <w:color w:val="7030A0"/>
          <w:sz w:val="22"/>
          <w:szCs w:val="22"/>
        </w:rPr>
        <w:t>Respuesta tipo casilla de verificación</w:t>
      </w:r>
      <w:r w:rsidR="00542C88">
        <w:rPr>
          <w:rFonts w:ascii="Calibri" w:hAnsi="Calibri" w:cs="Calibri"/>
          <w:color w:val="7030A0"/>
          <w:sz w:val="22"/>
          <w:szCs w:val="22"/>
        </w:rPr>
        <w:t>. Mostrar únicamente si es hombre.</w:t>
      </w:r>
    </w:p>
    <w:p w14:paraId="21300840" w14:textId="360F7A20" w:rsidR="00D247D2" w:rsidRPr="00D70BC3" w:rsidRDefault="00D247D2" w:rsidP="00900F5E">
      <w:pPr>
        <w:pStyle w:val="Prrafodelista"/>
        <w:numPr>
          <w:ilvl w:val="0"/>
          <w:numId w:val="4"/>
        </w:numPr>
        <w:ind w:left="1428"/>
      </w:pPr>
      <w:r w:rsidRPr="00D70BC3">
        <w:t>SÍ me importa, no quiero que me rasuren</w:t>
      </w:r>
    </w:p>
    <w:p w14:paraId="67B870D7" w14:textId="29352338" w:rsidR="00D70BC3" w:rsidRPr="00D70BC3" w:rsidRDefault="00D247D2" w:rsidP="00900F5E">
      <w:pPr>
        <w:pStyle w:val="Prrafodelista"/>
        <w:numPr>
          <w:ilvl w:val="0"/>
          <w:numId w:val="4"/>
        </w:numPr>
        <w:ind w:left="1428"/>
      </w:pPr>
      <w:r w:rsidRPr="00D70BC3">
        <w:t>NO me importa/ No hará falta porque no tengo pelo en el pecho</w:t>
      </w:r>
    </w:p>
    <w:p w14:paraId="1F9DEA7D" w14:textId="3397F3D0" w:rsidR="00D247D2" w:rsidRDefault="00D247D2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D70BC3">
        <w:rPr>
          <w:rFonts w:ascii="Calibri" w:hAnsi="Calibri" w:cs="Calibri"/>
          <w:b/>
          <w:color w:val="000000"/>
          <w:sz w:val="22"/>
          <w:szCs w:val="22"/>
        </w:rPr>
        <w:t>¿Te mareas fácilmente debido al movimiento dentro de vehículos (coche, autobús, tren…)?</w:t>
      </w:r>
    </w:p>
    <w:p w14:paraId="57A4B4E5" w14:textId="32EF11A6" w:rsidR="00D70BC3" w:rsidRPr="00AF17A1" w:rsidRDefault="00D70BC3" w:rsidP="00900F5E">
      <w:pPr>
        <w:pStyle w:val="NormalWeb"/>
        <w:spacing w:before="0" w:beforeAutospacing="0" w:after="0" w:afterAutospacing="0"/>
        <w:ind w:left="644"/>
        <w:textAlignment w:val="baseline"/>
        <w:rPr>
          <w:rFonts w:ascii="Calibri" w:hAnsi="Calibri" w:cs="Calibri"/>
          <w:color w:val="7030A0"/>
          <w:sz w:val="22"/>
          <w:szCs w:val="22"/>
        </w:rPr>
      </w:pPr>
      <w:r w:rsidRPr="00D70BC3">
        <w:rPr>
          <w:rFonts w:ascii="Calibri" w:hAnsi="Calibri" w:cs="Calibri"/>
          <w:color w:val="7030A0"/>
          <w:sz w:val="22"/>
          <w:szCs w:val="22"/>
        </w:rPr>
        <w:t>Respuesta tipo casilla de verificación</w:t>
      </w:r>
    </w:p>
    <w:p w14:paraId="08398712" w14:textId="6EB20624" w:rsidR="00D247D2" w:rsidRPr="00D70BC3" w:rsidRDefault="00D247D2" w:rsidP="00900F5E">
      <w:pPr>
        <w:pStyle w:val="Prrafodelista"/>
        <w:numPr>
          <w:ilvl w:val="1"/>
          <w:numId w:val="5"/>
        </w:numPr>
      </w:pPr>
      <w:r w:rsidRPr="00D70BC3">
        <w:t>Sí, me mareo de manera frecuente</w:t>
      </w:r>
    </w:p>
    <w:p w14:paraId="21FF5FDC" w14:textId="3EA285A5" w:rsidR="00D247D2" w:rsidRPr="00D70BC3" w:rsidRDefault="00D247D2" w:rsidP="00900F5E">
      <w:pPr>
        <w:pStyle w:val="Prrafodelista"/>
        <w:numPr>
          <w:ilvl w:val="1"/>
          <w:numId w:val="5"/>
        </w:numPr>
      </w:pPr>
      <w:r w:rsidRPr="00D70BC3">
        <w:t>Ocasionalmente</w:t>
      </w:r>
    </w:p>
    <w:p w14:paraId="5D0D35BD" w14:textId="7BEDDA70" w:rsidR="00D247D2" w:rsidRPr="00D70BC3" w:rsidRDefault="00D247D2" w:rsidP="00900F5E">
      <w:pPr>
        <w:pStyle w:val="Prrafodelista"/>
        <w:numPr>
          <w:ilvl w:val="1"/>
          <w:numId w:val="5"/>
        </w:numPr>
      </w:pPr>
      <w:r w:rsidRPr="00D70BC3">
        <w:t>Nunca o muy rara vez</w:t>
      </w:r>
    </w:p>
    <w:p w14:paraId="737DD23E" w14:textId="5410A30A" w:rsidR="00D247D2" w:rsidRPr="00D70BC3" w:rsidRDefault="00D247D2" w:rsidP="00900F5E">
      <w:pPr>
        <w:pStyle w:val="Prrafodelista"/>
        <w:numPr>
          <w:ilvl w:val="1"/>
          <w:numId w:val="5"/>
        </w:numPr>
      </w:pPr>
      <w:r w:rsidRPr="00D70BC3">
        <w:t>Cuando era niño</w:t>
      </w:r>
    </w:p>
    <w:p w14:paraId="3CF78777" w14:textId="77777777" w:rsidR="00D247D2" w:rsidRPr="00AF17A1" w:rsidRDefault="00D247D2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AF17A1">
        <w:rPr>
          <w:rFonts w:ascii="Calibri" w:hAnsi="Calibri" w:cs="Calibri"/>
          <w:b/>
          <w:color w:val="000000"/>
          <w:sz w:val="22"/>
          <w:szCs w:val="22"/>
        </w:rPr>
        <w:t>¿Experimentas mareaos o náuseas mientras está jugando a un videojuego?</w:t>
      </w:r>
    </w:p>
    <w:p w14:paraId="1720A4DC" w14:textId="53854DAD" w:rsidR="0043633D" w:rsidRDefault="0043633D" w:rsidP="00900F5E">
      <w:pPr>
        <w:ind w:firstLine="284"/>
      </w:pPr>
      <w:r w:rsidRPr="00D70BC3">
        <w:rPr>
          <w:rFonts w:ascii="Calibri" w:hAnsi="Calibri" w:cs="Calibri"/>
          <w:color w:val="7030A0"/>
        </w:rPr>
        <w:t>Respuesta tipo casilla de verificación</w:t>
      </w:r>
    </w:p>
    <w:p w14:paraId="05D45DFD" w14:textId="516E7F90" w:rsidR="0043633D" w:rsidRPr="00D70BC3" w:rsidRDefault="00D247D2" w:rsidP="00900F5E">
      <w:pPr>
        <w:pStyle w:val="Prrafodelista"/>
        <w:numPr>
          <w:ilvl w:val="1"/>
          <w:numId w:val="5"/>
        </w:numPr>
      </w:pPr>
      <w:r w:rsidRPr="00D70BC3">
        <w:t>Con frecuencia</w:t>
      </w:r>
    </w:p>
    <w:p w14:paraId="57222E01" w14:textId="40FAFDAD" w:rsidR="00D247D2" w:rsidRPr="00D70BC3" w:rsidRDefault="00D247D2" w:rsidP="00900F5E">
      <w:pPr>
        <w:pStyle w:val="Prrafodelista"/>
        <w:numPr>
          <w:ilvl w:val="1"/>
          <w:numId w:val="5"/>
        </w:numPr>
      </w:pPr>
      <w:r w:rsidRPr="00D70BC3">
        <w:t>Ocasionalmente</w:t>
      </w:r>
    </w:p>
    <w:p w14:paraId="554BD346" w14:textId="062E8041" w:rsidR="00D247D2" w:rsidRPr="00D70BC3" w:rsidRDefault="00D247D2" w:rsidP="00900F5E">
      <w:pPr>
        <w:pStyle w:val="Prrafodelista"/>
        <w:numPr>
          <w:ilvl w:val="1"/>
          <w:numId w:val="5"/>
        </w:numPr>
      </w:pPr>
      <w:r w:rsidRPr="00D70BC3">
        <w:t>Nunca o muy rara vez</w:t>
      </w:r>
    </w:p>
    <w:p w14:paraId="4B4F7D47" w14:textId="4B685E05" w:rsidR="00D247D2" w:rsidRDefault="00D247D2" w:rsidP="00900F5E">
      <w:pPr>
        <w:pStyle w:val="Prrafodelista"/>
        <w:numPr>
          <w:ilvl w:val="1"/>
          <w:numId w:val="5"/>
        </w:numPr>
      </w:pPr>
      <w:r w:rsidRPr="00D70BC3">
        <w:t>No he jugado nunca</w:t>
      </w:r>
    </w:p>
    <w:p w14:paraId="7DEBBC81" w14:textId="20FE8CF3" w:rsidR="005F1319" w:rsidRDefault="005F1319" w:rsidP="00900F5E"/>
    <w:p w14:paraId="4385F94A" w14:textId="5A9A21BE" w:rsidR="00D247D2" w:rsidRPr="00AF17A1" w:rsidRDefault="00D247D2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AF17A1">
        <w:rPr>
          <w:rFonts w:ascii="Calibri" w:hAnsi="Calibri" w:cs="Calibri"/>
          <w:b/>
          <w:color w:val="000000"/>
          <w:sz w:val="22"/>
          <w:szCs w:val="22"/>
        </w:rPr>
        <w:t>¿Experimentas mareos o náuseas mientras miras una película de cine en tres dimensiones o con pantalla envolvente?</w:t>
      </w:r>
    </w:p>
    <w:p w14:paraId="6A45D76C" w14:textId="69725893" w:rsidR="00AF17A1" w:rsidRPr="00AF17A1" w:rsidRDefault="00AF17A1" w:rsidP="00900F5E">
      <w:pPr>
        <w:pStyle w:val="Prrafodelista"/>
        <w:ind w:left="644"/>
        <w:rPr>
          <w:rFonts w:ascii="Calibri" w:hAnsi="Calibri" w:cs="Calibri"/>
          <w:color w:val="7030A0"/>
        </w:rPr>
      </w:pPr>
      <w:r w:rsidRPr="00AF17A1">
        <w:rPr>
          <w:rFonts w:ascii="Calibri" w:hAnsi="Calibri" w:cs="Calibri"/>
          <w:color w:val="7030A0"/>
        </w:rPr>
        <w:t>Respuesta tipo casilla de verificación</w:t>
      </w:r>
    </w:p>
    <w:p w14:paraId="05B96653" w14:textId="540829E3" w:rsidR="00D247D2" w:rsidRPr="00D70BC3" w:rsidRDefault="00D247D2" w:rsidP="00900F5E">
      <w:pPr>
        <w:pStyle w:val="Prrafodelista"/>
        <w:numPr>
          <w:ilvl w:val="1"/>
          <w:numId w:val="5"/>
        </w:numPr>
      </w:pPr>
      <w:r w:rsidRPr="00D70BC3">
        <w:lastRenderedPageBreak/>
        <w:t>Con frecuencia</w:t>
      </w:r>
    </w:p>
    <w:p w14:paraId="34973AD8" w14:textId="7FAE127C" w:rsidR="00D247D2" w:rsidRPr="00D70BC3" w:rsidRDefault="00D247D2" w:rsidP="00900F5E">
      <w:pPr>
        <w:pStyle w:val="Prrafodelista"/>
        <w:numPr>
          <w:ilvl w:val="1"/>
          <w:numId w:val="5"/>
        </w:numPr>
      </w:pPr>
      <w:r w:rsidRPr="00D70BC3">
        <w:t>Ocasionalmente</w:t>
      </w:r>
    </w:p>
    <w:p w14:paraId="28B94F41" w14:textId="1F0A73EB" w:rsidR="00D247D2" w:rsidRPr="00D70BC3" w:rsidRDefault="00D247D2" w:rsidP="00900F5E">
      <w:pPr>
        <w:pStyle w:val="Prrafodelista"/>
        <w:numPr>
          <w:ilvl w:val="1"/>
          <w:numId w:val="5"/>
        </w:numPr>
      </w:pPr>
      <w:r w:rsidRPr="00D70BC3">
        <w:t>Nunca o muy rara vez</w:t>
      </w:r>
    </w:p>
    <w:p w14:paraId="054484B0" w14:textId="6D8F202B" w:rsidR="00D247D2" w:rsidRPr="00D70BC3" w:rsidRDefault="00D247D2" w:rsidP="00900F5E">
      <w:pPr>
        <w:pStyle w:val="Prrafodelista"/>
        <w:numPr>
          <w:ilvl w:val="1"/>
          <w:numId w:val="5"/>
        </w:numPr>
      </w:pPr>
      <w:r w:rsidRPr="00D70BC3">
        <w:t>No lo he hecho nunca</w:t>
      </w:r>
    </w:p>
    <w:p w14:paraId="30A31487" w14:textId="26D2004B" w:rsidR="00D247D2" w:rsidRPr="00AF17A1" w:rsidRDefault="00D247D2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AF17A1">
        <w:rPr>
          <w:rFonts w:ascii="Calibri" w:hAnsi="Calibri" w:cs="Calibri"/>
          <w:b/>
          <w:color w:val="000000"/>
          <w:sz w:val="22"/>
          <w:szCs w:val="22"/>
        </w:rPr>
        <w:t>¿Experimentas mareos o náuseas utilizando gafas de realidad virtual?</w:t>
      </w:r>
    </w:p>
    <w:p w14:paraId="1C7F189C" w14:textId="62EF0E6F" w:rsidR="00AF17A1" w:rsidRPr="00AF17A1" w:rsidRDefault="00AF17A1" w:rsidP="00900F5E">
      <w:pPr>
        <w:pStyle w:val="Prrafodelista"/>
        <w:ind w:left="644"/>
        <w:rPr>
          <w:rFonts w:ascii="Calibri" w:hAnsi="Calibri" w:cs="Calibri"/>
          <w:color w:val="7030A0"/>
        </w:rPr>
      </w:pPr>
      <w:r w:rsidRPr="00AF17A1">
        <w:rPr>
          <w:rFonts w:ascii="Calibri" w:hAnsi="Calibri" w:cs="Calibri"/>
          <w:color w:val="7030A0"/>
        </w:rPr>
        <w:t>Respuesta tipo casilla de verificación</w:t>
      </w:r>
    </w:p>
    <w:p w14:paraId="460E2D4A" w14:textId="774C5760" w:rsidR="00AF17A1" w:rsidRPr="00D70BC3" w:rsidRDefault="00D247D2" w:rsidP="00900F5E">
      <w:pPr>
        <w:pStyle w:val="Prrafodelista"/>
        <w:numPr>
          <w:ilvl w:val="1"/>
          <w:numId w:val="5"/>
        </w:numPr>
      </w:pPr>
      <w:r w:rsidRPr="00D70BC3">
        <w:t>Con frecuencia</w:t>
      </w:r>
    </w:p>
    <w:p w14:paraId="5E8703F7" w14:textId="4C0C49D1" w:rsidR="00D247D2" w:rsidRPr="00D70BC3" w:rsidRDefault="00D247D2" w:rsidP="00900F5E">
      <w:pPr>
        <w:pStyle w:val="Prrafodelista"/>
        <w:numPr>
          <w:ilvl w:val="1"/>
          <w:numId w:val="5"/>
        </w:numPr>
      </w:pPr>
      <w:r w:rsidRPr="00D70BC3">
        <w:t>Ocasionalmente</w:t>
      </w:r>
    </w:p>
    <w:p w14:paraId="7CB00427" w14:textId="68F21428" w:rsidR="00D247D2" w:rsidRPr="00D70BC3" w:rsidRDefault="00D247D2" w:rsidP="00900F5E">
      <w:pPr>
        <w:pStyle w:val="Prrafodelista"/>
        <w:numPr>
          <w:ilvl w:val="1"/>
          <w:numId w:val="5"/>
        </w:numPr>
      </w:pPr>
      <w:r w:rsidRPr="00D70BC3">
        <w:t>Nunca o muy rara vez</w:t>
      </w:r>
    </w:p>
    <w:p w14:paraId="0FAF66EB" w14:textId="3152E572" w:rsidR="00D247D2" w:rsidRPr="00D70BC3" w:rsidRDefault="00D247D2" w:rsidP="00900F5E">
      <w:pPr>
        <w:pStyle w:val="Prrafodelista"/>
        <w:numPr>
          <w:ilvl w:val="1"/>
          <w:numId w:val="5"/>
        </w:numPr>
      </w:pPr>
      <w:r w:rsidRPr="00D70BC3">
        <w:t>No lo he hecho nunca</w:t>
      </w:r>
    </w:p>
    <w:p w14:paraId="01DD886E" w14:textId="2BDCAEB6" w:rsidR="00D247D2" w:rsidRPr="00AF17A1" w:rsidRDefault="00D247D2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AF17A1">
        <w:rPr>
          <w:rFonts w:ascii="Calibri" w:hAnsi="Calibri" w:cs="Calibri"/>
          <w:b/>
          <w:color w:val="000000"/>
          <w:sz w:val="22"/>
          <w:szCs w:val="22"/>
        </w:rPr>
        <w:t>¿Realiza actividades creativas (pintura, dibujo, fotografía, teatro, danza...)?</w:t>
      </w:r>
    </w:p>
    <w:p w14:paraId="3B4E6303" w14:textId="2D4C3833" w:rsidR="00AF17A1" w:rsidRPr="00F655BD" w:rsidRDefault="00AF17A1" w:rsidP="00900F5E">
      <w:pPr>
        <w:pStyle w:val="Prrafodelista"/>
        <w:ind w:left="644"/>
        <w:rPr>
          <w:rFonts w:ascii="Calibri" w:hAnsi="Calibri" w:cs="Calibri"/>
          <w:color w:val="7030A0"/>
        </w:rPr>
      </w:pPr>
      <w:r w:rsidRPr="00AF17A1">
        <w:rPr>
          <w:rFonts w:ascii="Calibri" w:hAnsi="Calibri" w:cs="Calibri"/>
          <w:color w:val="7030A0"/>
        </w:rPr>
        <w:t>Respuesta tipo casilla de verificació</w:t>
      </w:r>
      <w:r w:rsidR="00F655BD">
        <w:rPr>
          <w:rFonts w:ascii="Calibri" w:hAnsi="Calibri" w:cs="Calibri"/>
          <w:color w:val="7030A0"/>
        </w:rPr>
        <w:t>n</w:t>
      </w:r>
    </w:p>
    <w:p w14:paraId="2AC7951E" w14:textId="77777777" w:rsidR="00D247D2" w:rsidRPr="00D70BC3" w:rsidRDefault="00D247D2" w:rsidP="00900F5E">
      <w:pPr>
        <w:pStyle w:val="Prrafodelista"/>
        <w:numPr>
          <w:ilvl w:val="1"/>
          <w:numId w:val="1"/>
        </w:numPr>
      </w:pPr>
      <w:r w:rsidRPr="00D70BC3">
        <w:t>Sí</w:t>
      </w:r>
    </w:p>
    <w:p w14:paraId="19616835" w14:textId="33842F9C" w:rsidR="00D247D2" w:rsidRDefault="00D247D2" w:rsidP="00900F5E">
      <w:pPr>
        <w:pStyle w:val="Prrafodelista"/>
        <w:numPr>
          <w:ilvl w:val="1"/>
          <w:numId w:val="1"/>
        </w:numPr>
      </w:pPr>
      <w:r w:rsidRPr="00D70BC3">
        <w:t xml:space="preserve">No </w:t>
      </w:r>
    </w:p>
    <w:p w14:paraId="712345CA" w14:textId="77777777" w:rsidR="009D6248" w:rsidRDefault="009D6248" w:rsidP="009D6248"/>
    <w:p w14:paraId="5159F6E0" w14:textId="77777777" w:rsidR="009D6248" w:rsidRPr="00F655BD" w:rsidRDefault="009D6248" w:rsidP="00CE00CB">
      <w:pPr>
        <w:pStyle w:val="NormalWeb"/>
        <w:numPr>
          <w:ilvl w:val="0"/>
          <w:numId w:val="18"/>
        </w:numPr>
        <w:pBdr>
          <w:bottom w:val="single" w:sz="12" w:space="1" w:color="auto"/>
        </w:pBd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F655BD">
        <w:rPr>
          <w:rFonts w:ascii="Calibri" w:hAnsi="Calibri" w:cs="Calibri"/>
          <w:b/>
          <w:color w:val="000000"/>
          <w:sz w:val="22"/>
          <w:szCs w:val="22"/>
        </w:rPr>
        <w:t xml:space="preserve">Ahora una pregunta un poco loca, pero muy útil para nosotros. Piensa en ese objeto, cosa (¡lo que sea!) que tienes por casa </w:t>
      </w:r>
      <w:r>
        <w:rPr>
          <w:rFonts w:ascii="Calibri" w:hAnsi="Calibri" w:cs="Calibri"/>
          <w:b/>
          <w:color w:val="000000"/>
          <w:sz w:val="22"/>
          <w:szCs w:val="22"/>
        </w:rPr>
        <w:t xml:space="preserve">y </w:t>
      </w:r>
      <w:r w:rsidRPr="00F655BD">
        <w:rPr>
          <w:rFonts w:ascii="Calibri" w:hAnsi="Calibri" w:cs="Calibri"/>
          <w:b/>
          <w:color w:val="000000"/>
          <w:sz w:val="22"/>
          <w:szCs w:val="22"/>
        </w:rPr>
        <w:t>e</w:t>
      </w:r>
      <w:r>
        <w:rPr>
          <w:rFonts w:ascii="Calibri" w:hAnsi="Calibri" w:cs="Calibri"/>
          <w:b/>
          <w:color w:val="000000"/>
          <w:sz w:val="22"/>
          <w:szCs w:val="22"/>
        </w:rPr>
        <w:t>s</w:t>
      </w:r>
      <w:r w:rsidRPr="00F655BD">
        <w:rPr>
          <w:rFonts w:ascii="Calibri" w:hAnsi="Calibri" w:cs="Calibri"/>
          <w:b/>
          <w:color w:val="000000"/>
          <w:sz w:val="22"/>
          <w:szCs w:val="22"/>
        </w:rPr>
        <w:t xml:space="preserve"> un trasto que no sabes ni donde poner, pero nunca te deshaces de él. ¡Cuéntanos un poco sobre ese objeto!</w:t>
      </w:r>
    </w:p>
    <w:p w14:paraId="0360CC24" w14:textId="71395994" w:rsidR="009D6248" w:rsidRDefault="009D6248" w:rsidP="009D6248">
      <w:pPr>
        <w:pStyle w:val="NormalWeb"/>
        <w:spacing w:before="0" w:beforeAutospacing="0" w:after="160" w:afterAutospacing="0"/>
        <w:ind w:left="720"/>
      </w:pPr>
    </w:p>
    <w:p w14:paraId="402E8511" w14:textId="76230740" w:rsidR="009D6248" w:rsidRDefault="009D6248" w:rsidP="009D6248">
      <w:pPr>
        <w:pStyle w:val="NormalWeb"/>
        <w:spacing w:before="0" w:beforeAutospacing="0" w:after="160" w:afterAutospacing="0"/>
        <w:ind w:left="720"/>
      </w:pPr>
      <w:r>
        <w:t>_____________________________________</w:t>
      </w:r>
    </w:p>
    <w:p w14:paraId="4E16A5AA" w14:textId="77777777" w:rsidR="009D6248" w:rsidRDefault="009D6248" w:rsidP="009D6248">
      <w:pPr>
        <w:pStyle w:val="NormalWeb"/>
        <w:spacing w:before="0" w:beforeAutospacing="0" w:after="160" w:afterAutospacing="0"/>
        <w:ind w:left="720"/>
      </w:pPr>
      <w:r>
        <w:t>_____________________________________</w:t>
      </w:r>
    </w:p>
    <w:p w14:paraId="38DA0934" w14:textId="77777777" w:rsidR="009D6248" w:rsidRDefault="009D6248" w:rsidP="009D6248">
      <w:pPr>
        <w:pStyle w:val="NormalWeb"/>
        <w:spacing w:before="0" w:beforeAutospacing="0" w:after="160" w:afterAutospacing="0"/>
        <w:ind w:left="720"/>
      </w:pPr>
    </w:p>
    <w:p w14:paraId="401E7040" w14:textId="76DFC926" w:rsidR="003E5A0E" w:rsidRDefault="00813DEB" w:rsidP="00900F5E">
      <w:pPr>
        <w:pStyle w:val="Ttulo1"/>
        <w:rPr>
          <w:highlight w:val="lightGray"/>
          <w:lang w:eastAsia="es-ES"/>
        </w:rPr>
      </w:pPr>
      <w:bookmarkStart w:id="13" w:name="_Toc114214299"/>
      <w:r w:rsidRPr="006C21AB">
        <w:rPr>
          <w:highlight w:val="lightGray"/>
          <w:lang w:eastAsia="es-ES"/>
        </w:rPr>
        <w:t xml:space="preserve">ESTILO DE VIDA Y CONSUMO  </w:t>
      </w:r>
    </w:p>
    <w:p w14:paraId="4057D75D" w14:textId="57073ED0" w:rsidR="003E5A0E" w:rsidRPr="00AE64B6" w:rsidRDefault="00813DEB" w:rsidP="00900F5E">
      <w:pPr>
        <w:rPr>
          <w:i/>
        </w:rPr>
      </w:pPr>
      <w:r w:rsidRPr="00AE64B6">
        <w:rPr>
          <w:i/>
        </w:rPr>
        <w:t>Algunos estudios que realizamos en el IBV están centrados en movilidad y transporte, otros en elementos y tecnología presente en el hogar, etc. Con la variedad de estudios en los que podemos invitarte a participar, nos gustaría ahora saber un poco más sobre tu estilo de vida y hábitos de consumo.</w:t>
      </w:r>
    </w:p>
    <w:p w14:paraId="1CFE3954" w14:textId="3A05C63C" w:rsidR="00813DEB" w:rsidRPr="00257835" w:rsidRDefault="00813DEB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257835">
        <w:rPr>
          <w:rFonts w:ascii="Calibri" w:hAnsi="Calibri" w:cs="Calibri"/>
          <w:b/>
          <w:color w:val="000000"/>
          <w:sz w:val="22"/>
          <w:szCs w:val="22"/>
        </w:rPr>
        <w:t xml:space="preserve">¿Qué medios de transporte utilizas? Marca tantos como utilices. </w:t>
      </w:r>
    </w:p>
    <w:p w14:paraId="1EB8705D" w14:textId="24BB628C" w:rsidR="00257835" w:rsidRPr="00257835" w:rsidRDefault="00257835" w:rsidP="00900F5E">
      <w:pPr>
        <w:pStyle w:val="NormalWeb"/>
        <w:spacing w:before="0" w:beforeAutospacing="0" w:after="0" w:afterAutospacing="0"/>
        <w:ind w:left="644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57835">
        <w:rPr>
          <w:rFonts w:ascii="Calibri" w:hAnsi="Calibri" w:cs="Calibri"/>
          <w:i/>
          <w:iCs/>
          <w:color w:val="7030A0"/>
          <w:sz w:val="22"/>
          <w:szCs w:val="22"/>
        </w:rPr>
        <w:t>Respuesta tipo múltiple</w:t>
      </w:r>
    </w:p>
    <w:p w14:paraId="5FEA062F" w14:textId="77777777" w:rsidR="00813DEB" w:rsidRPr="00257835" w:rsidRDefault="00813DEB" w:rsidP="00900F5E">
      <w:pPr>
        <w:pStyle w:val="Prrafodelista"/>
        <w:numPr>
          <w:ilvl w:val="1"/>
          <w:numId w:val="5"/>
        </w:numPr>
      </w:pPr>
      <w:r w:rsidRPr="00257835">
        <w:t>Caminando</w:t>
      </w:r>
    </w:p>
    <w:p w14:paraId="2FFC1B88" w14:textId="77777777" w:rsidR="00813DEB" w:rsidRPr="00257835" w:rsidRDefault="00813DEB" w:rsidP="00900F5E">
      <w:pPr>
        <w:pStyle w:val="Prrafodelista"/>
        <w:numPr>
          <w:ilvl w:val="1"/>
          <w:numId w:val="5"/>
        </w:numPr>
      </w:pPr>
      <w:r w:rsidRPr="00257835">
        <w:t>Patinete</w:t>
      </w:r>
    </w:p>
    <w:p w14:paraId="75B8FDCE" w14:textId="77777777" w:rsidR="00813DEB" w:rsidRPr="00257835" w:rsidRDefault="00813DEB" w:rsidP="00900F5E">
      <w:pPr>
        <w:pStyle w:val="Prrafodelista"/>
        <w:numPr>
          <w:ilvl w:val="1"/>
          <w:numId w:val="5"/>
        </w:numPr>
      </w:pPr>
      <w:r w:rsidRPr="00257835">
        <w:t>Bicicleta</w:t>
      </w:r>
    </w:p>
    <w:p w14:paraId="54EDBA07" w14:textId="77777777" w:rsidR="00813DEB" w:rsidRPr="00257835" w:rsidRDefault="00813DEB" w:rsidP="00900F5E">
      <w:pPr>
        <w:pStyle w:val="Prrafodelista"/>
        <w:numPr>
          <w:ilvl w:val="1"/>
          <w:numId w:val="5"/>
        </w:numPr>
      </w:pPr>
      <w:r w:rsidRPr="00257835">
        <w:t>Metro</w:t>
      </w:r>
    </w:p>
    <w:p w14:paraId="3F06717D" w14:textId="77777777" w:rsidR="00813DEB" w:rsidRPr="00257835" w:rsidRDefault="00813DEB" w:rsidP="00900F5E">
      <w:pPr>
        <w:pStyle w:val="Prrafodelista"/>
        <w:numPr>
          <w:ilvl w:val="1"/>
          <w:numId w:val="5"/>
        </w:numPr>
      </w:pPr>
      <w:r w:rsidRPr="00257835">
        <w:t>Tranvía</w:t>
      </w:r>
    </w:p>
    <w:p w14:paraId="753CA52B" w14:textId="6D545379" w:rsidR="00813DEB" w:rsidRPr="00257835" w:rsidRDefault="00813DEB" w:rsidP="00900F5E">
      <w:pPr>
        <w:pStyle w:val="Prrafodelista"/>
        <w:numPr>
          <w:ilvl w:val="1"/>
          <w:numId w:val="5"/>
        </w:numPr>
      </w:pPr>
      <w:r w:rsidRPr="00257835">
        <w:t xml:space="preserve">Tren cercanías </w:t>
      </w:r>
      <w:r w:rsidRPr="00257835">
        <w:rPr>
          <w:rFonts w:ascii="Calibri" w:hAnsi="Calibri" w:cs="Calibri"/>
          <w:color w:val="00B050"/>
        </w:rPr>
        <w:t xml:space="preserve">(habilita pregunta </w:t>
      </w:r>
      <w:r w:rsidR="00556F99">
        <w:rPr>
          <w:rFonts w:ascii="Calibri" w:hAnsi="Calibri" w:cs="Calibri"/>
          <w:color w:val="00B050"/>
        </w:rPr>
        <w:fldChar w:fldCharType="begin"/>
      </w:r>
      <w:r w:rsidR="00556F99">
        <w:rPr>
          <w:rFonts w:ascii="Calibri" w:hAnsi="Calibri" w:cs="Calibri"/>
          <w:color w:val="00B050"/>
        </w:rPr>
        <w:instrText xml:space="preserve"> REF _Ref114133879 \r \h </w:instrText>
      </w:r>
      <w:r w:rsidR="00556F99">
        <w:rPr>
          <w:rFonts w:ascii="Calibri" w:hAnsi="Calibri" w:cs="Calibri"/>
          <w:color w:val="00B050"/>
        </w:rPr>
      </w:r>
      <w:r w:rsidR="00556F99">
        <w:rPr>
          <w:rFonts w:ascii="Calibri" w:hAnsi="Calibri" w:cs="Calibri"/>
          <w:color w:val="00B050"/>
        </w:rPr>
        <w:fldChar w:fldCharType="separate"/>
      </w:r>
      <w:r w:rsidR="00556F99">
        <w:rPr>
          <w:rFonts w:ascii="Calibri" w:hAnsi="Calibri" w:cs="Calibri"/>
          <w:color w:val="00B050"/>
        </w:rPr>
        <w:t>27</w:t>
      </w:r>
      <w:r w:rsidR="00556F99">
        <w:rPr>
          <w:rFonts w:ascii="Calibri" w:hAnsi="Calibri" w:cs="Calibri"/>
          <w:color w:val="00B050"/>
        </w:rPr>
        <w:fldChar w:fldCharType="end"/>
      </w:r>
      <w:r w:rsidRPr="00257835">
        <w:rPr>
          <w:rFonts w:ascii="Calibri" w:hAnsi="Calibri" w:cs="Calibri"/>
          <w:color w:val="00B050"/>
        </w:rPr>
        <w:t>)</w:t>
      </w:r>
    </w:p>
    <w:p w14:paraId="32995DE1" w14:textId="7901D997" w:rsidR="00813DEB" w:rsidRPr="00257835" w:rsidRDefault="00813DEB" w:rsidP="00900F5E">
      <w:pPr>
        <w:pStyle w:val="Prrafodelista"/>
        <w:numPr>
          <w:ilvl w:val="1"/>
          <w:numId w:val="5"/>
        </w:numPr>
      </w:pPr>
      <w:r w:rsidRPr="00257835">
        <w:t xml:space="preserve">Tren media-larga distancia </w:t>
      </w:r>
      <w:r w:rsidRPr="00257835">
        <w:rPr>
          <w:rFonts w:ascii="Calibri" w:hAnsi="Calibri" w:cs="Calibri"/>
          <w:color w:val="00B050"/>
        </w:rPr>
        <w:t xml:space="preserve">(habilita pregunta </w:t>
      </w:r>
      <w:r w:rsidR="00556F99">
        <w:rPr>
          <w:rFonts w:ascii="Calibri" w:hAnsi="Calibri" w:cs="Calibri"/>
          <w:color w:val="00B050"/>
        </w:rPr>
        <w:fldChar w:fldCharType="begin"/>
      </w:r>
      <w:r w:rsidR="00556F99">
        <w:rPr>
          <w:rFonts w:ascii="Calibri" w:hAnsi="Calibri" w:cs="Calibri"/>
          <w:color w:val="00B050"/>
        </w:rPr>
        <w:instrText xml:space="preserve"> REF _Ref114133890 \r \h </w:instrText>
      </w:r>
      <w:r w:rsidR="00556F99">
        <w:rPr>
          <w:rFonts w:ascii="Calibri" w:hAnsi="Calibri" w:cs="Calibri"/>
          <w:color w:val="00B050"/>
        </w:rPr>
      </w:r>
      <w:r w:rsidR="00556F99">
        <w:rPr>
          <w:rFonts w:ascii="Calibri" w:hAnsi="Calibri" w:cs="Calibri"/>
          <w:color w:val="00B050"/>
        </w:rPr>
        <w:fldChar w:fldCharType="separate"/>
      </w:r>
      <w:r w:rsidR="00556F99">
        <w:rPr>
          <w:rFonts w:ascii="Calibri" w:hAnsi="Calibri" w:cs="Calibri"/>
          <w:color w:val="00B050"/>
        </w:rPr>
        <w:t>28</w:t>
      </w:r>
      <w:r w:rsidR="00556F99">
        <w:rPr>
          <w:rFonts w:ascii="Calibri" w:hAnsi="Calibri" w:cs="Calibri"/>
          <w:color w:val="00B050"/>
        </w:rPr>
        <w:fldChar w:fldCharType="end"/>
      </w:r>
      <w:r w:rsidRPr="00257835">
        <w:rPr>
          <w:rFonts w:ascii="Calibri" w:hAnsi="Calibri" w:cs="Calibri"/>
          <w:color w:val="00B050"/>
        </w:rPr>
        <w:t>)</w:t>
      </w:r>
    </w:p>
    <w:p w14:paraId="40B352EF" w14:textId="5DC32359" w:rsidR="00813DEB" w:rsidRPr="00257835" w:rsidRDefault="00813DEB" w:rsidP="00900F5E">
      <w:pPr>
        <w:pStyle w:val="Prrafodelista"/>
        <w:numPr>
          <w:ilvl w:val="1"/>
          <w:numId w:val="5"/>
        </w:numPr>
      </w:pPr>
      <w:r w:rsidRPr="00257835">
        <w:t xml:space="preserve">Tren alta velocidad </w:t>
      </w:r>
      <w:r w:rsidRPr="00257835">
        <w:rPr>
          <w:rFonts w:ascii="Calibri" w:hAnsi="Calibri" w:cs="Calibri"/>
          <w:color w:val="00B050"/>
        </w:rPr>
        <w:t xml:space="preserve">(habilita pregunta </w:t>
      </w:r>
      <w:r w:rsidR="00556F99">
        <w:rPr>
          <w:rFonts w:ascii="Calibri" w:hAnsi="Calibri" w:cs="Calibri"/>
          <w:color w:val="00B050"/>
        </w:rPr>
        <w:fldChar w:fldCharType="begin"/>
      </w:r>
      <w:r w:rsidR="00556F99">
        <w:rPr>
          <w:rFonts w:ascii="Calibri" w:hAnsi="Calibri" w:cs="Calibri"/>
          <w:color w:val="00B050"/>
        </w:rPr>
        <w:instrText xml:space="preserve"> REF _Ref114133895 \r \h </w:instrText>
      </w:r>
      <w:r w:rsidR="00556F99">
        <w:rPr>
          <w:rFonts w:ascii="Calibri" w:hAnsi="Calibri" w:cs="Calibri"/>
          <w:color w:val="00B050"/>
        </w:rPr>
      </w:r>
      <w:r w:rsidR="00556F99">
        <w:rPr>
          <w:rFonts w:ascii="Calibri" w:hAnsi="Calibri" w:cs="Calibri"/>
          <w:color w:val="00B050"/>
        </w:rPr>
        <w:fldChar w:fldCharType="separate"/>
      </w:r>
      <w:r w:rsidR="00556F99">
        <w:rPr>
          <w:rFonts w:ascii="Calibri" w:hAnsi="Calibri" w:cs="Calibri"/>
          <w:color w:val="00B050"/>
        </w:rPr>
        <w:t>29</w:t>
      </w:r>
      <w:r w:rsidR="00556F99">
        <w:rPr>
          <w:rFonts w:ascii="Calibri" w:hAnsi="Calibri" w:cs="Calibri"/>
          <w:color w:val="00B050"/>
        </w:rPr>
        <w:fldChar w:fldCharType="end"/>
      </w:r>
      <w:r w:rsidRPr="00257835">
        <w:rPr>
          <w:rFonts w:ascii="Calibri" w:hAnsi="Calibri" w:cs="Calibri"/>
          <w:color w:val="00B050"/>
        </w:rPr>
        <w:t>)</w:t>
      </w:r>
    </w:p>
    <w:p w14:paraId="3A817EA1" w14:textId="7F254112" w:rsidR="00813DEB" w:rsidRPr="00257835" w:rsidRDefault="00813DEB" w:rsidP="00900F5E">
      <w:pPr>
        <w:pStyle w:val="Prrafodelista"/>
        <w:numPr>
          <w:ilvl w:val="1"/>
          <w:numId w:val="5"/>
        </w:numPr>
      </w:pPr>
      <w:r w:rsidRPr="00257835">
        <w:t xml:space="preserve">Autobús metropolitano </w:t>
      </w:r>
      <w:r w:rsidRPr="00257835">
        <w:rPr>
          <w:rFonts w:ascii="Calibri" w:hAnsi="Calibri" w:cs="Calibri"/>
          <w:color w:val="00B050"/>
        </w:rPr>
        <w:t xml:space="preserve">(habilita pregunta </w:t>
      </w:r>
      <w:r w:rsidR="00556F99">
        <w:rPr>
          <w:rFonts w:ascii="Calibri" w:hAnsi="Calibri" w:cs="Calibri"/>
          <w:color w:val="00B050"/>
        </w:rPr>
        <w:fldChar w:fldCharType="begin"/>
      </w:r>
      <w:r w:rsidR="00556F99">
        <w:rPr>
          <w:rFonts w:ascii="Calibri" w:hAnsi="Calibri" w:cs="Calibri"/>
          <w:color w:val="00B050"/>
        </w:rPr>
        <w:instrText xml:space="preserve"> REF _Ref114133903 \r \h </w:instrText>
      </w:r>
      <w:r w:rsidR="00556F99">
        <w:rPr>
          <w:rFonts w:ascii="Calibri" w:hAnsi="Calibri" w:cs="Calibri"/>
          <w:color w:val="00B050"/>
        </w:rPr>
      </w:r>
      <w:r w:rsidR="00556F99">
        <w:rPr>
          <w:rFonts w:ascii="Calibri" w:hAnsi="Calibri" w:cs="Calibri"/>
          <w:color w:val="00B050"/>
        </w:rPr>
        <w:fldChar w:fldCharType="separate"/>
      </w:r>
      <w:r w:rsidR="00556F99">
        <w:rPr>
          <w:rFonts w:ascii="Calibri" w:hAnsi="Calibri" w:cs="Calibri"/>
          <w:color w:val="00B050"/>
        </w:rPr>
        <w:t>30</w:t>
      </w:r>
      <w:r w:rsidR="00556F99">
        <w:rPr>
          <w:rFonts w:ascii="Calibri" w:hAnsi="Calibri" w:cs="Calibri"/>
          <w:color w:val="00B050"/>
        </w:rPr>
        <w:fldChar w:fldCharType="end"/>
      </w:r>
      <w:r w:rsidRPr="00257835">
        <w:rPr>
          <w:rFonts w:ascii="Calibri" w:hAnsi="Calibri" w:cs="Calibri"/>
          <w:color w:val="00B050"/>
        </w:rPr>
        <w:t>)</w:t>
      </w:r>
    </w:p>
    <w:p w14:paraId="14E3BE3B" w14:textId="219829D8" w:rsidR="00813DEB" w:rsidRPr="00257835" w:rsidRDefault="00813DEB" w:rsidP="00900F5E">
      <w:pPr>
        <w:pStyle w:val="Prrafodelista"/>
        <w:numPr>
          <w:ilvl w:val="1"/>
          <w:numId w:val="5"/>
        </w:numPr>
      </w:pPr>
      <w:r w:rsidRPr="00257835">
        <w:t xml:space="preserve">Autobús media-larga distancia </w:t>
      </w:r>
      <w:r w:rsidRPr="00257835">
        <w:rPr>
          <w:rFonts w:ascii="Calibri" w:hAnsi="Calibri" w:cs="Calibri"/>
          <w:color w:val="00B050"/>
        </w:rPr>
        <w:t>(habilita pregunta</w:t>
      </w:r>
      <w:r w:rsidR="00556F99">
        <w:rPr>
          <w:rFonts w:ascii="Calibri" w:hAnsi="Calibri" w:cs="Calibri"/>
          <w:color w:val="00B050"/>
        </w:rPr>
        <w:t xml:space="preserve"> </w:t>
      </w:r>
      <w:r w:rsidR="00556F99">
        <w:rPr>
          <w:rFonts w:ascii="Calibri" w:hAnsi="Calibri" w:cs="Calibri"/>
          <w:color w:val="00B050"/>
        </w:rPr>
        <w:fldChar w:fldCharType="begin"/>
      </w:r>
      <w:r w:rsidR="00556F99">
        <w:rPr>
          <w:rFonts w:ascii="Calibri" w:hAnsi="Calibri" w:cs="Calibri"/>
          <w:color w:val="00B050"/>
        </w:rPr>
        <w:instrText xml:space="preserve"> REF _Ref114133909 \r \h </w:instrText>
      </w:r>
      <w:r w:rsidR="00556F99">
        <w:rPr>
          <w:rFonts w:ascii="Calibri" w:hAnsi="Calibri" w:cs="Calibri"/>
          <w:color w:val="00B050"/>
        </w:rPr>
      </w:r>
      <w:r w:rsidR="00556F99">
        <w:rPr>
          <w:rFonts w:ascii="Calibri" w:hAnsi="Calibri" w:cs="Calibri"/>
          <w:color w:val="00B050"/>
        </w:rPr>
        <w:fldChar w:fldCharType="separate"/>
      </w:r>
      <w:r w:rsidR="00556F99">
        <w:rPr>
          <w:rFonts w:ascii="Calibri" w:hAnsi="Calibri" w:cs="Calibri"/>
          <w:color w:val="00B050"/>
        </w:rPr>
        <w:t>31</w:t>
      </w:r>
      <w:r w:rsidR="00556F99">
        <w:rPr>
          <w:rFonts w:ascii="Calibri" w:hAnsi="Calibri" w:cs="Calibri"/>
          <w:color w:val="00B050"/>
        </w:rPr>
        <w:fldChar w:fldCharType="end"/>
      </w:r>
      <w:r w:rsidRPr="00257835">
        <w:rPr>
          <w:rFonts w:ascii="Calibri" w:hAnsi="Calibri" w:cs="Calibri"/>
          <w:color w:val="00B050"/>
        </w:rPr>
        <w:t>)</w:t>
      </w:r>
    </w:p>
    <w:p w14:paraId="0005ABD0" w14:textId="77777777" w:rsidR="00813DEB" w:rsidRPr="00257835" w:rsidRDefault="00813DEB" w:rsidP="00900F5E">
      <w:pPr>
        <w:pStyle w:val="Prrafodelista"/>
        <w:numPr>
          <w:ilvl w:val="1"/>
          <w:numId w:val="5"/>
        </w:numPr>
      </w:pPr>
      <w:r w:rsidRPr="00257835">
        <w:t>Moto</w:t>
      </w:r>
    </w:p>
    <w:p w14:paraId="45C4D791" w14:textId="2526C402" w:rsidR="00813DEB" w:rsidRDefault="00813DEB" w:rsidP="00900F5E">
      <w:pPr>
        <w:pStyle w:val="Prrafodelista"/>
        <w:numPr>
          <w:ilvl w:val="1"/>
          <w:numId w:val="5"/>
        </w:numPr>
      </w:pPr>
      <w:r w:rsidRPr="00257835">
        <w:t xml:space="preserve">Coche </w:t>
      </w:r>
      <w:r w:rsidR="005E15A8">
        <w:t>como conductor</w:t>
      </w:r>
    </w:p>
    <w:p w14:paraId="5B3A346D" w14:textId="01D11DD2" w:rsidR="005E15A8" w:rsidRDefault="005E15A8" w:rsidP="00900F5E">
      <w:pPr>
        <w:pStyle w:val="Prrafodelista"/>
        <w:numPr>
          <w:ilvl w:val="1"/>
          <w:numId w:val="5"/>
        </w:numPr>
      </w:pPr>
      <w:r>
        <w:t>Coche como pasajero</w:t>
      </w:r>
    </w:p>
    <w:p w14:paraId="2B8E9EE2" w14:textId="1AB8185D" w:rsidR="00813DEB" w:rsidRDefault="00813DEB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bookmarkStart w:id="14" w:name="_Ref114133879"/>
      <w:r w:rsidRPr="003E5A0E">
        <w:rPr>
          <w:rFonts w:ascii="Calibri" w:hAnsi="Calibri" w:cs="Calibri"/>
          <w:b/>
          <w:color w:val="000000"/>
          <w:sz w:val="22"/>
          <w:szCs w:val="22"/>
        </w:rPr>
        <w:t xml:space="preserve">¿Con qué frecuencia vas en </w:t>
      </w:r>
      <w:r w:rsidR="004C664D" w:rsidRPr="004C664D">
        <w:rPr>
          <w:rFonts w:ascii="Calibri" w:hAnsi="Calibri" w:cs="Calibri"/>
          <w:b/>
          <w:color w:val="000000"/>
          <w:sz w:val="22"/>
          <w:szCs w:val="22"/>
          <w:u w:val="single"/>
        </w:rPr>
        <w:t>TREN DE CERCANÍAS</w:t>
      </w:r>
      <w:r w:rsidRPr="003E5A0E">
        <w:rPr>
          <w:rFonts w:ascii="Calibri" w:hAnsi="Calibri" w:cs="Calibri"/>
          <w:b/>
          <w:color w:val="000000"/>
          <w:sz w:val="22"/>
          <w:szCs w:val="22"/>
        </w:rPr>
        <w:t>?</w:t>
      </w:r>
      <w:bookmarkEnd w:id="14"/>
    </w:p>
    <w:p w14:paraId="470D860D" w14:textId="643976BF" w:rsidR="003E5A0E" w:rsidRPr="003E5A0E" w:rsidRDefault="003E5A0E" w:rsidP="00900F5E">
      <w:pPr>
        <w:pStyle w:val="Prrafodelista"/>
        <w:ind w:left="644"/>
        <w:rPr>
          <w:rFonts w:ascii="Calibri" w:hAnsi="Calibri" w:cs="Calibri"/>
          <w:color w:val="7030A0"/>
        </w:rPr>
      </w:pPr>
      <w:r w:rsidRPr="00AF17A1">
        <w:rPr>
          <w:rFonts w:ascii="Calibri" w:hAnsi="Calibri" w:cs="Calibri"/>
          <w:color w:val="7030A0"/>
        </w:rPr>
        <w:lastRenderedPageBreak/>
        <w:t>Respuesta tipo casilla de verificació</w:t>
      </w:r>
      <w:r>
        <w:rPr>
          <w:rFonts w:ascii="Calibri" w:hAnsi="Calibri" w:cs="Calibri"/>
          <w:color w:val="7030A0"/>
        </w:rPr>
        <w:t>n</w:t>
      </w:r>
    </w:p>
    <w:p w14:paraId="19720957" w14:textId="4A9B9720" w:rsidR="00813DEB" w:rsidRPr="00257835" w:rsidRDefault="00813DEB" w:rsidP="00900F5E">
      <w:pPr>
        <w:pStyle w:val="Prrafodelista"/>
        <w:numPr>
          <w:ilvl w:val="0"/>
          <w:numId w:val="4"/>
        </w:numPr>
        <w:ind w:left="1428"/>
      </w:pPr>
      <w:r w:rsidRPr="00257835">
        <w:t>Menos de una vez al mes, pero al menos 3 a 4 veces al año</w:t>
      </w:r>
    </w:p>
    <w:p w14:paraId="46DCFBCA" w14:textId="0BDAEEC3" w:rsidR="00813DEB" w:rsidRPr="00257835" w:rsidRDefault="00813DEB" w:rsidP="00900F5E">
      <w:pPr>
        <w:pStyle w:val="Prrafodelista"/>
        <w:numPr>
          <w:ilvl w:val="0"/>
          <w:numId w:val="4"/>
        </w:numPr>
        <w:ind w:left="1428"/>
      </w:pPr>
      <w:r w:rsidRPr="00257835">
        <w:t>1 vez al mes</w:t>
      </w:r>
    </w:p>
    <w:p w14:paraId="26B43C2A" w14:textId="69065D12" w:rsidR="00813DEB" w:rsidRPr="00257835" w:rsidRDefault="00813DEB" w:rsidP="00900F5E">
      <w:pPr>
        <w:pStyle w:val="Prrafodelista"/>
        <w:numPr>
          <w:ilvl w:val="0"/>
          <w:numId w:val="4"/>
        </w:numPr>
        <w:ind w:left="1428"/>
      </w:pPr>
      <w:r w:rsidRPr="00257835">
        <w:t xml:space="preserve">2 </w:t>
      </w:r>
      <w:r w:rsidR="003E5A0E">
        <w:t>o</w:t>
      </w:r>
      <w:r w:rsidRPr="00257835">
        <w:t xml:space="preserve"> 3 veces al mes</w:t>
      </w:r>
    </w:p>
    <w:p w14:paraId="6B74F18B" w14:textId="342D5827" w:rsidR="00813DEB" w:rsidRPr="00257835" w:rsidRDefault="00813DEB" w:rsidP="00900F5E">
      <w:pPr>
        <w:pStyle w:val="Prrafodelista"/>
        <w:numPr>
          <w:ilvl w:val="0"/>
          <w:numId w:val="4"/>
        </w:numPr>
        <w:ind w:left="1428"/>
      </w:pPr>
      <w:r w:rsidRPr="00257835">
        <w:t>Al menos 1 vez por semana</w:t>
      </w:r>
    </w:p>
    <w:p w14:paraId="00635CFB" w14:textId="23429414" w:rsidR="00813DEB" w:rsidRPr="00257835" w:rsidRDefault="00813DEB" w:rsidP="00900F5E">
      <w:pPr>
        <w:pStyle w:val="Prrafodelista"/>
        <w:numPr>
          <w:ilvl w:val="0"/>
          <w:numId w:val="4"/>
        </w:numPr>
        <w:ind w:left="1428"/>
      </w:pPr>
      <w:r w:rsidRPr="00257835">
        <w:t>2 a 4 veces por semana</w:t>
      </w:r>
    </w:p>
    <w:p w14:paraId="43365A4E" w14:textId="4DCB8995" w:rsidR="00813DEB" w:rsidRDefault="00813DEB" w:rsidP="00900F5E">
      <w:pPr>
        <w:pStyle w:val="Prrafodelista"/>
        <w:numPr>
          <w:ilvl w:val="0"/>
          <w:numId w:val="4"/>
        </w:numPr>
        <w:ind w:left="1428"/>
      </w:pPr>
      <w:r w:rsidRPr="00257835">
        <w:t>5 a 7 veces por semana</w:t>
      </w:r>
    </w:p>
    <w:p w14:paraId="1469F392" w14:textId="4593EB53" w:rsidR="003E5A0E" w:rsidRDefault="003E5A0E" w:rsidP="00900F5E">
      <w:pPr>
        <w:pStyle w:val="Prrafodelista"/>
        <w:ind w:left="1428"/>
      </w:pPr>
    </w:p>
    <w:p w14:paraId="56B7962F" w14:textId="795155AA" w:rsidR="004C664D" w:rsidRDefault="004C664D" w:rsidP="00900F5E">
      <w:pPr>
        <w:pStyle w:val="Prrafodelista"/>
        <w:ind w:left="1428"/>
      </w:pPr>
    </w:p>
    <w:p w14:paraId="4A8B8465" w14:textId="4F30F43D" w:rsidR="003E5A0E" w:rsidRPr="003E5A0E" w:rsidRDefault="00813DEB" w:rsidP="00900F5E">
      <w:pPr>
        <w:pStyle w:val="Prrafodelista"/>
        <w:numPr>
          <w:ilvl w:val="0"/>
          <w:numId w:val="18"/>
        </w:numPr>
        <w:spacing w:after="0"/>
        <w:textAlignment w:val="baseline"/>
        <w:rPr>
          <w:rFonts w:ascii="Calibri" w:hAnsi="Calibri" w:cs="Calibri"/>
          <w:b/>
          <w:color w:val="000000"/>
        </w:rPr>
      </w:pPr>
      <w:bookmarkStart w:id="15" w:name="_Ref114133890"/>
      <w:r w:rsidRPr="003E5A0E">
        <w:rPr>
          <w:rFonts w:ascii="Calibri" w:hAnsi="Calibri" w:cs="Calibri"/>
          <w:b/>
          <w:color w:val="000000"/>
        </w:rPr>
        <w:t xml:space="preserve">¿Con qué frecuencia vas en </w:t>
      </w:r>
      <w:r w:rsidR="004C664D" w:rsidRPr="004C664D">
        <w:rPr>
          <w:rFonts w:ascii="Calibri" w:eastAsia="Times New Roman" w:hAnsi="Calibri" w:cs="Calibri"/>
          <w:b/>
          <w:color w:val="000000"/>
          <w:u w:val="single"/>
          <w:lang w:eastAsia="es-ES"/>
        </w:rPr>
        <w:t>TREN MEDIA-LARGA DISTANCIA</w:t>
      </w:r>
      <w:r w:rsidRPr="003E5A0E">
        <w:rPr>
          <w:rFonts w:ascii="Calibri" w:hAnsi="Calibri" w:cs="Calibri"/>
          <w:b/>
          <w:color w:val="000000"/>
        </w:rPr>
        <w:t>?</w:t>
      </w:r>
      <w:bookmarkEnd w:id="15"/>
    </w:p>
    <w:p w14:paraId="17334DB6" w14:textId="72D42697" w:rsidR="00813DEB" w:rsidRPr="003E5A0E" w:rsidRDefault="003E5A0E" w:rsidP="00900F5E">
      <w:pPr>
        <w:pStyle w:val="Prrafodelista"/>
        <w:ind w:left="644"/>
        <w:rPr>
          <w:rFonts w:ascii="Calibri" w:hAnsi="Calibri" w:cs="Calibri"/>
          <w:color w:val="7030A0"/>
        </w:rPr>
      </w:pPr>
      <w:r w:rsidRPr="00AF17A1">
        <w:rPr>
          <w:rFonts w:ascii="Calibri" w:hAnsi="Calibri" w:cs="Calibri"/>
          <w:color w:val="7030A0"/>
        </w:rPr>
        <w:t>Respuesta tipo casilla de verificació</w:t>
      </w:r>
      <w:r>
        <w:rPr>
          <w:rFonts w:ascii="Calibri" w:hAnsi="Calibri" w:cs="Calibri"/>
          <w:color w:val="7030A0"/>
        </w:rPr>
        <w:t>n</w:t>
      </w:r>
    </w:p>
    <w:p w14:paraId="2638FDC2" w14:textId="00E5E322" w:rsidR="00813DEB" w:rsidRPr="00257835" w:rsidRDefault="00813DEB" w:rsidP="00900F5E">
      <w:pPr>
        <w:pStyle w:val="Prrafodelista"/>
        <w:numPr>
          <w:ilvl w:val="0"/>
          <w:numId w:val="4"/>
        </w:numPr>
        <w:ind w:left="1428"/>
      </w:pPr>
      <w:r w:rsidRPr="00257835">
        <w:t>Menos de una vez al mes, pero al menos 3 a 4 veces al año</w:t>
      </w:r>
    </w:p>
    <w:p w14:paraId="736BCF9E" w14:textId="2C0CC4C7" w:rsidR="00813DEB" w:rsidRPr="00257835" w:rsidRDefault="00813DEB" w:rsidP="00900F5E">
      <w:pPr>
        <w:pStyle w:val="Prrafodelista"/>
        <w:numPr>
          <w:ilvl w:val="0"/>
          <w:numId w:val="4"/>
        </w:numPr>
        <w:ind w:left="1428"/>
      </w:pPr>
      <w:r w:rsidRPr="00257835">
        <w:t>1 vez al mes</w:t>
      </w:r>
    </w:p>
    <w:p w14:paraId="0A08DFEE" w14:textId="771642C7" w:rsidR="00813DEB" w:rsidRPr="00257835" w:rsidRDefault="00813DEB" w:rsidP="00900F5E">
      <w:pPr>
        <w:pStyle w:val="Prrafodelista"/>
        <w:numPr>
          <w:ilvl w:val="0"/>
          <w:numId w:val="4"/>
        </w:numPr>
        <w:ind w:left="1428"/>
      </w:pPr>
      <w:r w:rsidRPr="00257835">
        <w:t>2 o 3 veces al mes</w:t>
      </w:r>
    </w:p>
    <w:p w14:paraId="118366EF" w14:textId="6666213E" w:rsidR="00813DEB" w:rsidRPr="00257835" w:rsidRDefault="00813DEB" w:rsidP="00900F5E">
      <w:pPr>
        <w:pStyle w:val="Prrafodelista"/>
        <w:numPr>
          <w:ilvl w:val="0"/>
          <w:numId w:val="4"/>
        </w:numPr>
        <w:ind w:left="1428"/>
      </w:pPr>
      <w:r w:rsidRPr="00257835">
        <w:t>Al menos 1 vez por semana</w:t>
      </w:r>
    </w:p>
    <w:p w14:paraId="79109E83" w14:textId="6E5FA5BC" w:rsidR="00813DEB" w:rsidRPr="00257835" w:rsidRDefault="00813DEB" w:rsidP="00900F5E">
      <w:pPr>
        <w:pStyle w:val="Prrafodelista"/>
        <w:numPr>
          <w:ilvl w:val="0"/>
          <w:numId w:val="4"/>
        </w:numPr>
        <w:ind w:left="1428"/>
      </w:pPr>
      <w:r w:rsidRPr="00257835">
        <w:t>2 a 4 veces por semana</w:t>
      </w:r>
    </w:p>
    <w:p w14:paraId="21D181BC" w14:textId="06F84703" w:rsidR="003E5A0E" w:rsidRDefault="00813DEB" w:rsidP="00900F5E">
      <w:pPr>
        <w:pStyle w:val="Prrafodelista"/>
        <w:numPr>
          <w:ilvl w:val="0"/>
          <w:numId w:val="4"/>
        </w:numPr>
        <w:ind w:left="1428"/>
      </w:pPr>
      <w:r w:rsidRPr="00257835">
        <w:t>5 a 7 veces por semana</w:t>
      </w:r>
    </w:p>
    <w:p w14:paraId="7DC8F9A8" w14:textId="77777777" w:rsidR="00FC7850" w:rsidRDefault="00FC7850" w:rsidP="00FC7850"/>
    <w:p w14:paraId="70DD3006" w14:textId="516165AC" w:rsidR="00813DEB" w:rsidRPr="00832920" w:rsidRDefault="00813DEB" w:rsidP="00900F5E">
      <w:pPr>
        <w:pStyle w:val="Prrafodelista"/>
        <w:numPr>
          <w:ilvl w:val="0"/>
          <w:numId w:val="18"/>
        </w:numPr>
        <w:spacing w:after="0"/>
        <w:textAlignment w:val="baseline"/>
        <w:rPr>
          <w:rFonts w:ascii="Calibri" w:hAnsi="Calibri" w:cs="Calibri"/>
          <w:b/>
          <w:color w:val="000000"/>
        </w:rPr>
      </w:pPr>
      <w:bookmarkStart w:id="16" w:name="_Ref114133895"/>
      <w:r w:rsidRPr="00832920">
        <w:rPr>
          <w:rFonts w:ascii="Calibri" w:hAnsi="Calibri" w:cs="Calibri"/>
          <w:b/>
          <w:color w:val="000000"/>
        </w:rPr>
        <w:t xml:space="preserve">¿Con qué frecuencia vas en </w:t>
      </w:r>
      <w:r w:rsidR="004C664D" w:rsidRPr="004C664D">
        <w:rPr>
          <w:rFonts w:ascii="Calibri" w:hAnsi="Calibri" w:cs="Calibri"/>
          <w:b/>
          <w:color w:val="000000"/>
          <w:u w:val="single"/>
        </w:rPr>
        <w:t>T</w:t>
      </w:r>
      <w:r w:rsidR="004C664D" w:rsidRPr="004C664D">
        <w:rPr>
          <w:b/>
          <w:u w:val="single"/>
        </w:rPr>
        <w:t>REN DE ALTA VELOCIDAD</w:t>
      </w:r>
      <w:r w:rsidRPr="00832920">
        <w:rPr>
          <w:rFonts w:ascii="Calibri" w:hAnsi="Calibri" w:cs="Calibri"/>
          <w:b/>
          <w:color w:val="000000"/>
        </w:rPr>
        <w:t>?</w:t>
      </w:r>
      <w:bookmarkEnd w:id="16"/>
      <w:r w:rsidRPr="00832920">
        <w:rPr>
          <w:rFonts w:ascii="Calibri" w:hAnsi="Calibri" w:cs="Calibri"/>
          <w:b/>
          <w:color w:val="000000"/>
        </w:rPr>
        <w:t xml:space="preserve"> </w:t>
      </w:r>
    </w:p>
    <w:p w14:paraId="1F77AD95" w14:textId="3415C8AB" w:rsidR="003E5A0E" w:rsidRPr="00257835" w:rsidRDefault="003E5A0E" w:rsidP="00900F5E">
      <w:pPr>
        <w:pStyle w:val="Prrafodelista"/>
        <w:spacing w:after="0"/>
        <w:ind w:left="644"/>
        <w:textAlignment w:val="baseline"/>
        <w:rPr>
          <w:rFonts w:ascii="Calibri" w:hAnsi="Calibri" w:cs="Calibri"/>
          <w:color w:val="000000"/>
        </w:rPr>
      </w:pPr>
      <w:r w:rsidRPr="00AF17A1">
        <w:rPr>
          <w:rFonts w:ascii="Calibri" w:hAnsi="Calibri" w:cs="Calibri"/>
          <w:color w:val="7030A0"/>
        </w:rPr>
        <w:t>Respuesta tipo casilla de verificació</w:t>
      </w:r>
      <w:r>
        <w:rPr>
          <w:rFonts w:ascii="Calibri" w:hAnsi="Calibri" w:cs="Calibri"/>
          <w:color w:val="7030A0"/>
        </w:rPr>
        <w:t>n</w:t>
      </w:r>
    </w:p>
    <w:p w14:paraId="70884598" w14:textId="6E044647" w:rsidR="00813DEB" w:rsidRPr="00257835" w:rsidRDefault="00813DEB" w:rsidP="00900F5E">
      <w:pPr>
        <w:pStyle w:val="Prrafodelista"/>
        <w:numPr>
          <w:ilvl w:val="0"/>
          <w:numId w:val="4"/>
        </w:numPr>
        <w:ind w:left="1428"/>
      </w:pPr>
      <w:r w:rsidRPr="00257835">
        <w:t>Menos de una vez al mes, pero al menos 3 a 4 veces al año</w:t>
      </w:r>
    </w:p>
    <w:p w14:paraId="36E2DC51" w14:textId="680DA1C7" w:rsidR="00813DEB" w:rsidRPr="00257835" w:rsidRDefault="00813DEB" w:rsidP="00900F5E">
      <w:pPr>
        <w:pStyle w:val="Prrafodelista"/>
        <w:numPr>
          <w:ilvl w:val="0"/>
          <w:numId w:val="4"/>
        </w:numPr>
        <w:ind w:left="1428"/>
      </w:pPr>
      <w:r w:rsidRPr="00257835">
        <w:t>1 vez al mes</w:t>
      </w:r>
    </w:p>
    <w:p w14:paraId="382AF242" w14:textId="4FE03993" w:rsidR="00813DEB" w:rsidRPr="00257835" w:rsidRDefault="00813DEB" w:rsidP="00900F5E">
      <w:pPr>
        <w:pStyle w:val="Prrafodelista"/>
        <w:numPr>
          <w:ilvl w:val="0"/>
          <w:numId w:val="4"/>
        </w:numPr>
        <w:ind w:left="1428"/>
      </w:pPr>
      <w:r w:rsidRPr="00257835">
        <w:t>2 o 3 veces al mes</w:t>
      </w:r>
    </w:p>
    <w:p w14:paraId="629C97DB" w14:textId="4042706F" w:rsidR="00813DEB" w:rsidRPr="00257835" w:rsidRDefault="00813DEB" w:rsidP="00900F5E">
      <w:pPr>
        <w:pStyle w:val="Prrafodelista"/>
        <w:numPr>
          <w:ilvl w:val="0"/>
          <w:numId w:val="4"/>
        </w:numPr>
        <w:ind w:left="1428"/>
      </w:pPr>
      <w:r w:rsidRPr="00257835">
        <w:t>Al menos 1 vez por semana</w:t>
      </w:r>
    </w:p>
    <w:p w14:paraId="2C7A8A25" w14:textId="12116453" w:rsidR="00813DEB" w:rsidRPr="00257835" w:rsidRDefault="00813DEB" w:rsidP="00900F5E">
      <w:pPr>
        <w:pStyle w:val="Prrafodelista"/>
        <w:numPr>
          <w:ilvl w:val="0"/>
          <w:numId w:val="4"/>
        </w:numPr>
        <w:ind w:left="1428"/>
      </w:pPr>
      <w:r w:rsidRPr="00257835">
        <w:t>2 a 4 veces por semana</w:t>
      </w:r>
    </w:p>
    <w:p w14:paraId="74128242" w14:textId="3320F2DA" w:rsidR="00813DEB" w:rsidRPr="00257835" w:rsidRDefault="00813DEB" w:rsidP="00900F5E">
      <w:pPr>
        <w:pStyle w:val="Prrafodelista"/>
        <w:numPr>
          <w:ilvl w:val="0"/>
          <w:numId w:val="4"/>
        </w:numPr>
        <w:ind w:left="1428"/>
      </w:pPr>
      <w:r w:rsidRPr="00257835">
        <w:t>5 a 7 veces por semana</w:t>
      </w:r>
    </w:p>
    <w:p w14:paraId="051C0F7F" w14:textId="5F828570" w:rsidR="00813DEB" w:rsidRDefault="00813DEB" w:rsidP="00900F5E">
      <w:pPr>
        <w:pStyle w:val="Prrafodelista"/>
        <w:ind w:left="1428"/>
      </w:pPr>
    </w:p>
    <w:p w14:paraId="2D460B0E" w14:textId="77777777" w:rsidR="004C664D" w:rsidRPr="00257835" w:rsidRDefault="004C664D" w:rsidP="00900F5E">
      <w:pPr>
        <w:pStyle w:val="Prrafodelista"/>
        <w:ind w:left="1428"/>
      </w:pPr>
    </w:p>
    <w:p w14:paraId="208B35CF" w14:textId="46F5F1C1" w:rsidR="00813DEB" w:rsidRDefault="00813DEB" w:rsidP="00900F5E">
      <w:pPr>
        <w:pStyle w:val="Prrafodelista"/>
        <w:numPr>
          <w:ilvl w:val="0"/>
          <w:numId w:val="18"/>
        </w:numPr>
        <w:spacing w:after="0"/>
        <w:textAlignment w:val="baseline"/>
        <w:rPr>
          <w:rFonts w:ascii="Calibri" w:hAnsi="Calibri" w:cs="Calibri"/>
          <w:b/>
          <w:color w:val="000000"/>
        </w:rPr>
      </w:pPr>
      <w:bookmarkStart w:id="17" w:name="_Ref114133903"/>
      <w:r w:rsidRPr="00832920">
        <w:rPr>
          <w:rFonts w:ascii="Calibri" w:hAnsi="Calibri" w:cs="Calibri"/>
          <w:b/>
          <w:color w:val="000000"/>
        </w:rPr>
        <w:t xml:space="preserve">¿Con qué frecuencia vas en </w:t>
      </w:r>
      <w:r w:rsidR="006200DA" w:rsidRPr="006200DA">
        <w:rPr>
          <w:b/>
          <w:u w:val="single"/>
        </w:rPr>
        <w:t>AUTOBÚS METROPOLITANO</w:t>
      </w:r>
      <w:r w:rsidRPr="00832920">
        <w:rPr>
          <w:rFonts w:ascii="Calibri" w:hAnsi="Calibri" w:cs="Calibri"/>
          <w:b/>
          <w:color w:val="000000"/>
        </w:rPr>
        <w:t>?</w:t>
      </w:r>
      <w:bookmarkEnd w:id="17"/>
      <w:r w:rsidRPr="00832920">
        <w:rPr>
          <w:rFonts w:ascii="Calibri" w:hAnsi="Calibri" w:cs="Calibri"/>
          <w:b/>
          <w:color w:val="000000"/>
        </w:rPr>
        <w:t xml:space="preserve"> </w:t>
      </w:r>
    </w:p>
    <w:p w14:paraId="6DB41B9E" w14:textId="31947BA1" w:rsidR="00832920" w:rsidRPr="00832920" w:rsidRDefault="00832920" w:rsidP="00900F5E">
      <w:pPr>
        <w:pStyle w:val="Prrafodelista"/>
        <w:spacing w:after="0"/>
        <w:ind w:left="644"/>
        <w:textAlignment w:val="baseline"/>
        <w:rPr>
          <w:rFonts w:ascii="Calibri" w:hAnsi="Calibri" w:cs="Calibri"/>
          <w:b/>
          <w:color w:val="000000"/>
        </w:rPr>
      </w:pPr>
      <w:r w:rsidRPr="00AF17A1">
        <w:rPr>
          <w:rFonts w:ascii="Calibri" w:hAnsi="Calibri" w:cs="Calibri"/>
          <w:color w:val="7030A0"/>
        </w:rPr>
        <w:t>Respuesta tipo casilla de verificació</w:t>
      </w:r>
      <w:r>
        <w:rPr>
          <w:rFonts w:ascii="Calibri" w:hAnsi="Calibri" w:cs="Calibri"/>
          <w:color w:val="7030A0"/>
        </w:rPr>
        <w:t>n</w:t>
      </w:r>
    </w:p>
    <w:p w14:paraId="179C024B" w14:textId="58480272" w:rsidR="00813DEB" w:rsidRPr="00257835" w:rsidRDefault="00813DEB" w:rsidP="00900F5E">
      <w:pPr>
        <w:pStyle w:val="Prrafodelista"/>
        <w:numPr>
          <w:ilvl w:val="0"/>
          <w:numId w:val="4"/>
        </w:numPr>
        <w:ind w:left="1428"/>
      </w:pPr>
      <w:r w:rsidRPr="00257835">
        <w:t>Menos de una vez al mes, pero al menos 3 a 4 veces al año</w:t>
      </w:r>
    </w:p>
    <w:p w14:paraId="5710C4A5" w14:textId="0790C7A7" w:rsidR="00813DEB" w:rsidRPr="00257835" w:rsidRDefault="00813DEB" w:rsidP="00900F5E">
      <w:pPr>
        <w:pStyle w:val="Prrafodelista"/>
        <w:numPr>
          <w:ilvl w:val="0"/>
          <w:numId w:val="4"/>
        </w:numPr>
        <w:ind w:left="1428"/>
      </w:pPr>
      <w:r w:rsidRPr="00257835">
        <w:t>1 vez al mes</w:t>
      </w:r>
    </w:p>
    <w:p w14:paraId="3954E022" w14:textId="6572FE40" w:rsidR="00813DEB" w:rsidRPr="00257835" w:rsidRDefault="00813DEB" w:rsidP="00900F5E">
      <w:pPr>
        <w:pStyle w:val="Prrafodelista"/>
        <w:numPr>
          <w:ilvl w:val="0"/>
          <w:numId w:val="4"/>
        </w:numPr>
        <w:ind w:left="1428"/>
      </w:pPr>
      <w:r w:rsidRPr="00257835">
        <w:t>2 o 3 veces al mes</w:t>
      </w:r>
    </w:p>
    <w:p w14:paraId="08274B4D" w14:textId="4089118C" w:rsidR="00813DEB" w:rsidRPr="00257835" w:rsidRDefault="00813DEB" w:rsidP="00900F5E">
      <w:pPr>
        <w:pStyle w:val="Prrafodelista"/>
        <w:numPr>
          <w:ilvl w:val="0"/>
          <w:numId w:val="4"/>
        </w:numPr>
        <w:ind w:left="1428"/>
      </w:pPr>
      <w:r w:rsidRPr="00257835">
        <w:t>Al menos 1 vez por semana</w:t>
      </w:r>
    </w:p>
    <w:p w14:paraId="66807F5E" w14:textId="685FDC08" w:rsidR="00813DEB" w:rsidRPr="00257835" w:rsidRDefault="00813DEB" w:rsidP="00900F5E">
      <w:pPr>
        <w:pStyle w:val="Prrafodelista"/>
        <w:numPr>
          <w:ilvl w:val="0"/>
          <w:numId w:val="4"/>
        </w:numPr>
        <w:ind w:left="1428"/>
      </w:pPr>
      <w:r w:rsidRPr="00257835">
        <w:t>2 a 4 veces por semana</w:t>
      </w:r>
    </w:p>
    <w:p w14:paraId="121E4BE8" w14:textId="697C80A3" w:rsidR="00813DEB" w:rsidRDefault="00813DEB" w:rsidP="00900F5E">
      <w:pPr>
        <w:pStyle w:val="Prrafodelista"/>
        <w:numPr>
          <w:ilvl w:val="0"/>
          <w:numId w:val="4"/>
        </w:numPr>
        <w:ind w:left="1428"/>
      </w:pPr>
      <w:r w:rsidRPr="00257835">
        <w:t>5 a 7 veces por semana</w:t>
      </w:r>
    </w:p>
    <w:p w14:paraId="7EC85928" w14:textId="46CE1EDD" w:rsidR="00832920" w:rsidRDefault="00832920" w:rsidP="00900F5E">
      <w:pPr>
        <w:pStyle w:val="Prrafodelista"/>
        <w:ind w:left="1428"/>
      </w:pPr>
    </w:p>
    <w:p w14:paraId="6C82D714" w14:textId="77777777" w:rsidR="006200DA" w:rsidRPr="00257835" w:rsidRDefault="006200DA" w:rsidP="00900F5E">
      <w:pPr>
        <w:pStyle w:val="Prrafodelista"/>
        <w:ind w:left="1428"/>
      </w:pPr>
    </w:p>
    <w:p w14:paraId="2F52B9C1" w14:textId="109F1F3E" w:rsidR="00813DEB" w:rsidRDefault="00813DEB" w:rsidP="00900F5E">
      <w:pPr>
        <w:pStyle w:val="Prrafodelista"/>
        <w:numPr>
          <w:ilvl w:val="0"/>
          <w:numId w:val="18"/>
        </w:numPr>
        <w:spacing w:after="0"/>
        <w:textAlignment w:val="baseline"/>
        <w:rPr>
          <w:rFonts w:ascii="Calibri" w:hAnsi="Calibri" w:cs="Calibri"/>
          <w:b/>
          <w:color w:val="000000"/>
        </w:rPr>
      </w:pPr>
      <w:bookmarkStart w:id="18" w:name="_Ref114133909"/>
      <w:r w:rsidRPr="00832920">
        <w:rPr>
          <w:rFonts w:ascii="Calibri" w:hAnsi="Calibri" w:cs="Calibri"/>
          <w:b/>
          <w:color w:val="000000"/>
        </w:rPr>
        <w:t xml:space="preserve">¿Con qué frecuencia vas en </w:t>
      </w:r>
      <w:r w:rsidR="006200DA" w:rsidRPr="006200DA">
        <w:rPr>
          <w:b/>
          <w:u w:val="single"/>
        </w:rPr>
        <w:t>AUTOBÚS DE MEDIA-LARGA DISTANCIA</w:t>
      </w:r>
      <w:r w:rsidRPr="00832920">
        <w:rPr>
          <w:rFonts w:ascii="Calibri" w:hAnsi="Calibri" w:cs="Calibri"/>
          <w:b/>
          <w:color w:val="000000"/>
        </w:rPr>
        <w:t>?</w:t>
      </w:r>
      <w:bookmarkEnd w:id="18"/>
      <w:r w:rsidRPr="00832920">
        <w:rPr>
          <w:rFonts w:ascii="Calibri" w:hAnsi="Calibri" w:cs="Calibri"/>
          <w:b/>
          <w:color w:val="000000"/>
        </w:rPr>
        <w:t xml:space="preserve"> </w:t>
      </w:r>
    </w:p>
    <w:p w14:paraId="36867F91" w14:textId="60367725" w:rsidR="00832920" w:rsidRPr="00832920" w:rsidRDefault="00832920" w:rsidP="00900F5E">
      <w:pPr>
        <w:pStyle w:val="Prrafodelista"/>
        <w:spacing w:after="0"/>
        <w:ind w:left="644"/>
        <w:textAlignment w:val="baseline"/>
        <w:rPr>
          <w:rFonts w:ascii="Calibri" w:hAnsi="Calibri" w:cs="Calibri"/>
          <w:b/>
          <w:color w:val="000000"/>
        </w:rPr>
      </w:pPr>
      <w:r w:rsidRPr="00AF17A1">
        <w:rPr>
          <w:rFonts w:ascii="Calibri" w:hAnsi="Calibri" w:cs="Calibri"/>
          <w:color w:val="7030A0"/>
        </w:rPr>
        <w:t>Respuesta tipo casilla de verificació</w:t>
      </w:r>
      <w:r>
        <w:rPr>
          <w:rFonts w:ascii="Calibri" w:hAnsi="Calibri" w:cs="Calibri"/>
          <w:color w:val="7030A0"/>
        </w:rPr>
        <w:t>n</w:t>
      </w:r>
    </w:p>
    <w:p w14:paraId="13ACFCFA" w14:textId="548A7F1B" w:rsidR="00813DEB" w:rsidRPr="00257835" w:rsidRDefault="00813DEB" w:rsidP="00900F5E">
      <w:pPr>
        <w:pStyle w:val="Prrafodelista"/>
        <w:numPr>
          <w:ilvl w:val="0"/>
          <w:numId w:val="4"/>
        </w:numPr>
        <w:ind w:left="1428"/>
      </w:pPr>
      <w:r w:rsidRPr="00257835">
        <w:t>Menos de una vez al mes, pero al menos 3 a 4 veces al año</w:t>
      </w:r>
    </w:p>
    <w:p w14:paraId="6E71D0D1" w14:textId="184B2247" w:rsidR="00813DEB" w:rsidRPr="00257835" w:rsidRDefault="00813DEB" w:rsidP="00900F5E">
      <w:pPr>
        <w:pStyle w:val="Prrafodelista"/>
        <w:numPr>
          <w:ilvl w:val="0"/>
          <w:numId w:val="4"/>
        </w:numPr>
        <w:ind w:left="1428"/>
      </w:pPr>
      <w:r w:rsidRPr="00257835">
        <w:t>1 vez al mes</w:t>
      </w:r>
    </w:p>
    <w:p w14:paraId="1F64E581" w14:textId="156EBE62" w:rsidR="00813DEB" w:rsidRPr="00257835" w:rsidRDefault="00813DEB" w:rsidP="00900F5E">
      <w:pPr>
        <w:pStyle w:val="Prrafodelista"/>
        <w:numPr>
          <w:ilvl w:val="0"/>
          <w:numId w:val="4"/>
        </w:numPr>
        <w:ind w:left="1428"/>
      </w:pPr>
      <w:r w:rsidRPr="00257835">
        <w:t>2 o 3 veces al mes</w:t>
      </w:r>
    </w:p>
    <w:p w14:paraId="7CC537D6" w14:textId="4A396E59" w:rsidR="00813DEB" w:rsidRPr="00257835" w:rsidRDefault="00813DEB" w:rsidP="00900F5E">
      <w:pPr>
        <w:pStyle w:val="Prrafodelista"/>
        <w:numPr>
          <w:ilvl w:val="0"/>
          <w:numId w:val="4"/>
        </w:numPr>
        <w:ind w:left="1428"/>
      </w:pPr>
      <w:r w:rsidRPr="00257835">
        <w:t>Al menos 1 vez por semana</w:t>
      </w:r>
    </w:p>
    <w:p w14:paraId="34FC12DD" w14:textId="2276FFA0" w:rsidR="00813DEB" w:rsidRPr="00257835" w:rsidRDefault="00813DEB" w:rsidP="00900F5E">
      <w:pPr>
        <w:pStyle w:val="Prrafodelista"/>
        <w:numPr>
          <w:ilvl w:val="0"/>
          <w:numId w:val="4"/>
        </w:numPr>
        <w:ind w:left="1428"/>
      </w:pPr>
      <w:r w:rsidRPr="00257835">
        <w:t>2 a 4 veces por semana</w:t>
      </w:r>
    </w:p>
    <w:p w14:paraId="7E08DED1" w14:textId="437E5203" w:rsidR="0055334B" w:rsidRDefault="00813DEB" w:rsidP="00900F5E">
      <w:pPr>
        <w:pStyle w:val="Prrafodelista"/>
        <w:numPr>
          <w:ilvl w:val="0"/>
          <w:numId w:val="4"/>
        </w:numPr>
        <w:ind w:left="1428"/>
      </w:pPr>
      <w:r w:rsidRPr="00257835">
        <w:t>5 a 7 veces por semana</w:t>
      </w:r>
      <w:bookmarkStart w:id="19" w:name="_Ref114133602"/>
    </w:p>
    <w:p w14:paraId="601D0851" w14:textId="77777777" w:rsidR="006200DA" w:rsidRPr="0055334B" w:rsidRDefault="006200DA" w:rsidP="00900F5E"/>
    <w:bookmarkEnd w:id="19"/>
    <w:p w14:paraId="363A5A02" w14:textId="4E58E41D" w:rsidR="0055334B" w:rsidRPr="0055334B" w:rsidRDefault="0055334B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eastAsiaTheme="minorHAnsi" w:hAnsi="Calibri" w:cs="Calibri"/>
          <w:b/>
          <w:color w:val="000000"/>
          <w:sz w:val="22"/>
          <w:szCs w:val="22"/>
          <w:lang w:eastAsia="en-US"/>
        </w:rPr>
      </w:pPr>
      <w:r>
        <w:rPr>
          <w:rFonts w:ascii="Calibri" w:eastAsiaTheme="minorHAnsi" w:hAnsi="Calibri" w:cs="Calibri"/>
          <w:b/>
          <w:color w:val="000000"/>
          <w:sz w:val="22"/>
          <w:szCs w:val="22"/>
          <w:lang w:eastAsia="en-US"/>
        </w:rPr>
        <w:t>Pensando en la conducción de coches, selecciona la opción que más te identifica.</w:t>
      </w:r>
      <w:r w:rsidRPr="0055334B">
        <w:rPr>
          <w:rFonts w:ascii="Calibri" w:eastAsiaTheme="minorHAnsi" w:hAnsi="Calibri" w:cs="Calibri"/>
          <w:b/>
          <w:color w:val="000000"/>
          <w:sz w:val="22"/>
          <w:szCs w:val="22"/>
          <w:lang w:eastAsia="en-US"/>
        </w:rPr>
        <w:t xml:space="preserve"> </w:t>
      </w:r>
    </w:p>
    <w:p w14:paraId="402168D0" w14:textId="42E22B61" w:rsidR="0055334B" w:rsidRPr="00DA6214" w:rsidRDefault="00DA6214" w:rsidP="00900F5E">
      <w:pPr>
        <w:spacing w:after="0"/>
        <w:ind w:left="284" w:firstLine="360"/>
        <w:textAlignment w:val="baseline"/>
        <w:rPr>
          <w:rFonts w:ascii="Calibri" w:hAnsi="Calibri" w:cs="Calibri"/>
          <w:b/>
          <w:color w:val="000000"/>
        </w:rPr>
      </w:pPr>
      <w:r w:rsidRPr="00DA6214">
        <w:rPr>
          <w:rFonts w:ascii="Calibri" w:hAnsi="Calibri" w:cs="Calibri"/>
          <w:color w:val="7030A0"/>
        </w:rPr>
        <w:t>Respuesta tipo casilla de verificación</w:t>
      </w:r>
    </w:p>
    <w:p w14:paraId="58E818B1" w14:textId="6DC8CF99" w:rsidR="00813DEB" w:rsidRPr="00257835" w:rsidRDefault="0055334B" w:rsidP="00900F5E">
      <w:pPr>
        <w:pStyle w:val="Prrafodelista"/>
        <w:numPr>
          <w:ilvl w:val="0"/>
          <w:numId w:val="4"/>
        </w:numPr>
        <w:ind w:left="1428"/>
      </w:pPr>
      <w:r>
        <w:t xml:space="preserve">Tengo carnet y conduzco </w:t>
      </w:r>
      <w:r w:rsidRPr="00257835">
        <w:rPr>
          <w:rFonts w:ascii="Calibri" w:hAnsi="Calibri" w:cs="Calibri"/>
          <w:color w:val="00B050"/>
        </w:rPr>
        <w:t xml:space="preserve">(habilita pregunta </w:t>
      </w:r>
      <w:r>
        <w:rPr>
          <w:rFonts w:ascii="Calibri" w:hAnsi="Calibri" w:cs="Calibri"/>
          <w:color w:val="00B050"/>
        </w:rPr>
        <w:t>3</w:t>
      </w:r>
      <w:r w:rsidR="00A22902">
        <w:rPr>
          <w:rFonts w:ascii="Calibri" w:hAnsi="Calibri" w:cs="Calibri"/>
          <w:color w:val="00B050"/>
        </w:rPr>
        <w:t>3</w:t>
      </w:r>
      <w:r w:rsidR="0037345A">
        <w:rPr>
          <w:rFonts w:ascii="Calibri" w:hAnsi="Calibri" w:cs="Calibri"/>
          <w:color w:val="00B050"/>
        </w:rPr>
        <w:t xml:space="preserve"> y 3</w:t>
      </w:r>
      <w:r w:rsidR="00A22902">
        <w:rPr>
          <w:rFonts w:ascii="Calibri" w:hAnsi="Calibri" w:cs="Calibri"/>
          <w:color w:val="00B050"/>
        </w:rPr>
        <w:t>4</w:t>
      </w:r>
      <w:r w:rsidRPr="00257835">
        <w:rPr>
          <w:rFonts w:ascii="Calibri" w:hAnsi="Calibri" w:cs="Calibri"/>
          <w:color w:val="00B050"/>
        </w:rPr>
        <w:t>)</w:t>
      </w:r>
    </w:p>
    <w:p w14:paraId="5B0833DD" w14:textId="5DAA27B8" w:rsidR="00813DEB" w:rsidRPr="00257835" w:rsidRDefault="0055334B" w:rsidP="00900F5E">
      <w:pPr>
        <w:pStyle w:val="Prrafodelista"/>
        <w:numPr>
          <w:ilvl w:val="0"/>
          <w:numId w:val="4"/>
        </w:numPr>
        <w:ind w:left="1428"/>
      </w:pPr>
      <w:r>
        <w:t xml:space="preserve">Tengo </w:t>
      </w:r>
      <w:r w:rsidR="006200DA">
        <w:t>carnet,</w:t>
      </w:r>
      <w:r>
        <w:t xml:space="preserve"> pero no conduzco nunca</w:t>
      </w:r>
      <w:r w:rsidR="0037345A">
        <w:t xml:space="preserve"> </w:t>
      </w:r>
    </w:p>
    <w:p w14:paraId="64BA7EE6" w14:textId="61A3B3A6" w:rsidR="00813DEB" w:rsidRDefault="0055334B" w:rsidP="00900F5E">
      <w:pPr>
        <w:pStyle w:val="Prrafodelista"/>
        <w:numPr>
          <w:ilvl w:val="0"/>
          <w:numId w:val="4"/>
        </w:numPr>
        <w:ind w:left="1428"/>
      </w:pPr>
      <w:r>
        <w:t>No tengo carnet de conducir</w:t>
      </w:r>
    </w:p>
    <w:p w14:paraId="602FC676" w14:textId="77777777" w:rsidR="006200DA" w:rsidRPr="00257835" w:rsidRDefault="006200DA" w:rsidP="00900F5E">
      <w:pPr>
        <w:pStyle w:val="Prrafodelista"/>
        <w:ind w:left="1428"/>
      </w:pPr>
    </w:p>
    <w:p w14:paraId="1A2A4B20" w14:textId="77777777" w:rsidR="0055334B" w:rsidRDefault="0055334B" w:rsidP="00900F5E">
      <w:pPr>
        <w:pStyle w:val="Prrafodelista"/>
        <w:ind w:left="644"/>
      </w:pPr>
    </w:p>
    <w:p w14:paraId="733F75B7" w14:textId="79A6F496" w:rsidR="0055334B" w:rsidRPr="00DA6214" w:rsidRDefault="0055334B" w:rsidP="00900F5E">
      <w:pPr>
        <w:pStyle w:val="Prrafodelista"/>
        <w:numPr>
          <w:ilvl w:val="0"/>
          <w:numId w:val="18"/>
        </w:numPr>
      </w:pPr>
      <w:r w:rsidRPr="0055334B">
        <w:rPr>
          <w:rFonts w:ascii="Calibri" w:hAnsi="Calibri" w:cs="Calibri"/>
          <w:b/>
          <w:color w:val="000000"/>
        </w:rPr>
        <w:t>¿Con qué frecuencia conduces coches?</w:t>
      </w:r>
    </w:p>
    <w:p w14:paraId="15022238" w14:textId="539FDFB4" w:rsidR="00DA6214" w:rsidRPr="00DA6214" w:rsidRDefault="00DA6214" w:rsidP="00900F5E">
      <w:pPr>
        <w:pStyle w:val="Prrafodelista"/>
        <w:spacing w:after="0"/>
        <w:ind w:left="644"/>
        <w:textAlignment w:val="baseline"/>
        <w:rPr>
          <w:rFonts w:ascii="Calibri" w:hAnsi="Calibri" w:cs="Calibri"/>
          <w:b/>
          <w:color w:val="000000"/>
        </w:rPr>
      </w:pPr>
      <w:r w:rsidRPr="00AF17A1">
        <w:rPr>
          <w:rFonts w:ascii="Calibri" w:hAnsi="Calibri" w:cs="Calibri"/>
          <w:color w:val="7030A0"/>
        </w:rPr>
        <w:t>Respuesta tipo casilla de verificació</w:t>
      </w:r>
      <w:r>
        <w:rPr>
          <w:rFonts w:ascii="Calibri" w:hAnsi="Calibri" w:cs="Calibri"/>
          <w:color w:val="7030A0"/>
        </w:rPr>
        <w:t>n</w:t>
      </w:r>
    </w:p>
    <w:p w14:paraId="730557A3" w14:textId="77777777" w:rsidR="0055334B" w:rsidRPr="00257835" w:rsidRDefault="0055334B" w:rsidP="00900F5E">
      <w:pPr>
        <w:pStyle w:val="Prrafodelista"/>
        <w:numPr>
          <w:ilvl w:val="0"/>
          <w:numId w:val="35"/>
        </w:numPr>
      </w:pPr>
      <w:r w:rsidRPr="00257835">
        <w:t>Menos de una vez al mes, pero al menos 3 a 4 veces al año</w:t>
      </w:r>
    </w:p>
    <w:p w14:paraId="2EFFF6A9" w14:textId="77777777" w:rsidR="0055334B" w:rsidRPr="00257835" w:rsidRDefault="0055334B" w:rsidP="00900F5E">
      <w:pPr>
        <w:pStyle w:val="Prrafodelista"/>
        <w:numPr>
          <w:ilvl w:val="0"/>
          <w:numId w:val="35"/>
        </w:numPr>
      </w:pPr>
      <w:r w:rsidRPr="00257835">
        <w:t>1 vez al mes</w:t>
      </w:r>
    </w:p>
    <w:p w14:paraId="2CA68158" w14:textId="77777777" w:rsidR="0055334B" w:rsidRPr="00257835" w:rsidRDefault="0055334B" w:rsidP="00900F5E">
      <w:pPr>
        <w:pStyle w:val="Prrafodelista"/>
        <w:numPr>
          <w:ilvl w:val="0"/>
          <w:numId w:val="35"/>
        </w:numPr>
      </w:pPr>
      <w:r w:rsidRPr="00257835">
        <w:t>2 o 3 veces al mes</w:t>
      </w:r>
    </w:p>
    <w:p w14:paraId="0ABCDF8B" w14:textId="77777777" w:rsidR="0055334B" w:rsidRPr="00257835" w:rsidRDefault="0055334B" w:rsidP="00900F5E">
      <w:pPr>
        <w:pStyle w:val="Prrafodelista"/>
        <w:numPr>
          <w:ilvl w:val="0"/>
          <w:numId w:val="35"/>
        </w:numPr>
      </w:pPr>
      <w:r w:rsidRPr="00257835">
        <w:t>Al menos 1 vez por semana</w:t>
      </w:r>
    </w:p>
    <w:p w14:paraId="0AD8916B" w14:textId="77777777" w:rsidR="0055334B" w:rsidRPr="00257835" w:rsidRDefault="0055334B" w:rsidP="00900F5E">
      <w:pPr>
        <w:pStyle w:val="Prrafodelista"/>
        <w:numPr>
          <w:ilvl w:val="0"/>
          <w:numId w:val="35"/>
        </w:numPr>
      </w:pPr>
      <w:r w:rsidRPr="00257835">
        <w:t>2 a 4 veces por semana</w:t>
      </w:r>
    </w:p>
    <w:p w14:paraId="314F7902" w14:textId="77777777" w:rsidR="0055334B" w:rsidRDefault="0055334B" w:rsidP="00900F5E">
      <w:pPr>
        <w:pStyle w:val="Prrafodelista"/>
        <w:numPr>
          <w:ilvl w:val="0"/>
          <w:numId w:val="35"/>
        </w:numPr>
      </w:pPr>
      <w:r w:rsidRPr="00257835">
        <w:t>5 a 7 veces por semana</w:t>
      </w:r>
    </w:p>
    <w:p w14:paraId="289EE6B4" w14:textId="77777777" w:rsidR="0055334B" w:rsidRPr="00257835" w:rsidRDefault="0055334B" w:rsidP="00900F5E">
      <w:pPr>
        <w:pStyle w:val="Prrafodelista"/>
        <w:ind w:left="644"/>
      </w:pPr>
    </w:p>
    <w:p w14:paraId="576A517F" w14:textId="77777777" w:rsidR="006200DA" w:rsidRDefault="0055334B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bookmarkStart w:id="20" w:name="_Ref114133562"/>
      <w:r w:rsidRPr="0055334B">
        <w:rPr>
          <w:rFonts w:ascii="Calibri" w:hAnsi="Calibri" w:cs="Calibri"/>
          <w:b/>
          <w:color w:val="000000"/>
          <w:sz w:val="22"/>
          <w:szCs w:val="22"/>
        </w:rPr>
        <w:t>¿Qué coche conduces habitualmente?</w:t>
      </w:r>
    </w:p>
    <w:p w14:paraId="413CD2A9" w14:textId="77777777" w:rsidR="006200DA" w:rsidRPr="006200DA" w:rsidRDefault="0055334B" w:rsidP="00900F5E">
      <w:pPr>
        <w:pStyle w:val="NormalWeb"/>
        <w:numPr>
          <w:ilvl w:val="1"/>
          <w:numId w:val="18"/>
        </w:numPr>
        <w:rPr>
          <w:rFonts w:ascii="Calibri" w:hAnsi="Calibri" w:cs="Calibri"/>
          <w:b/>
          <w:color w:val="000000"/>
        </w:rPr>
      </w:pPr>
      <w:proofErr w:type="gramStart"/>
      <w:r w:rsidRPr="0055334B">
        <w:rPr>
          <w:rFonts w:ascii="Calibri" w:hAnsi="Calibri" w:cs="Calibri"/>
          <w:b/>
          <w:color w:val="000000"/>
          <w:sz w:val="22"/>
          <w:szCs w:val="22"/>
        </w:rPr>
        <w:t>MARCA</w:t>
      </w:r>
      <w:r w:rsidR="006200DA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Pr="0055334B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6200DA" w:rsidRPr="006200DA">
        <w:rPr>
          <w:rFonts w:ascii="Calibri" w:eastAsiaTheme="minorHAnsi" w:hAnsi="Calibri" w:cs="Calibri"/>
          <w:color w:val="7030A0"/>
          <w:sz w:val="22"/>
          <w:szCs w:val="22"/>
          <w:lang w:eastAsia="en-US"/>
        </w:rPr>
        <w:t>Espacio</w:t>
      </w:r>
      <w:proofErr w:type="gramEnd"/>
      <w:r w:rsidR="006200DA" w:rsidRPr="006200DA">
        <w:rPr>
          <w:rFonts w:ascii="Calibri" w:eastAsiaTheme="minorHAnsi" w:hAnsi="Calibri" w:cs="Calibri"/>
          <w:color w:val="7030A0"/>
          <w:sz w:val="22"/>
          <w:szCs w:val="22"/>
          <w:lang w:eastAsia="en-US"/>
        </w:rPr>
        <w:t xml:space="preserve"> texto libre</w:t>
      </w:r>
      <w:r w:rsidR="006200DA" w:rsidRPr="006200DA">
        <w:rPr>
          <w:rFonts w:ascii="Calibri" w:hAnsi="Calibri" w:cs="Calibri"/>
          <w:b/>
          <w:color w:val="000000"/>
        </w:rPr>
        <w:t xml:space="preserve"> </w:t>
      </w:r>
    </w:p>
    <w:p w14:paraId="63967694" w14:textId="46E85029" w:rsidR="006200DA" w:rsidRDefault="0055334B" w:rsidP="00900F5E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55334B">
        <w:rPr>
          <w:rFonts w:ascii="Calibri" w:hAnsi="Calibri" w:cs="Calibri"/>
          <w:b/>
          <w:color w:val="000000"/>
          <w:sz w:val="22"/>
          <w:szCs w:val="22"/>
        </w:rPr>
        <w:t>MODELO</w:t>
      </w:r>
      <w:r w:rsidR="006200DA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6200DA" w:rsidRPr="006200DA">
        <w:rPr>
          <w:rFonts w:ascii="Calibri" w:eastAsiaTheme="minorHAnsi" w:hAnsi="Calibri" w:cs="Calibri"/>
          <w:color w:val="7030A0"/>
          <w:sz w:val="22"/>
          <w:szCs w:val="22"/>
          <w:lang w:eastAsia="en-US"/>
        </w:rPr>
        <w:t>Espacio texto libre</w:t>
      </w:r>
    </w:p>
    <w:p w14:paraId="18F5777F" w14:textId="0853C3BA" w:rsidR="0055334B" w:rsidRPr="0055334B" w:rsidRDefault="0055334B" w:rsidP="00900F5E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55334B">
        <w:rPr>
          <w:rFonts w:ascii="Calibri" w:hAnsi="Calibri" w:cs="Calibri"/>
          <w:b/>
          <w:color w:val="000000"/>
          <w:sz w:val="22"/>
          <w:szCs w:val="22"/>
        </w:rPr>
        <w:t>AÑO</w:t>
      </w:r>
      <w:bookmarkEnd w:id="20"/>
      <w:r w:rsidR="006200DA">
        <w:rPr>
          <w:rFonts w:ascii="Calibri" w:hAnsi="Calibri" w:cs="Calibri"/>
          <w:b/>
          <w:color w:val="000000"/>
          <w:sz w:val="22"/>
          <w:szCs w:val="22"/>
        </w:rPr>
        <w:t xml:space="preserve"> (opcional) </w:t>
      </w:r>
      <w:r w:rsidR="006200DA" w:rsidRPr="006200DA">
        <w:rPr>
          <w:rFonts w:ascii="Calibri" w:eastAsiaTheme="minorHAnsi" w:hAnsi="Calibri" w:cs="Calibri"/>
          <w:color w:val="7030A0"/>
          <w:sz w:val="22"/>
          <w:szCs w:val="22"/>
          <w:lang w:eastAsia="en-US"/>
        </w:rPr>
        <w:t>Espacio texto libre</w:t>
      </w:r>
    </w:p>
    <w:p w14:paraId="1BF60BD2" w14:textId="35ABB49B" w:rsidR="0055334B" w:rsidRDefault="0055334B" w:rsidP="00900F5E">
      <w:pPr>
        <w:pStyle w:val="Prrafodelista"/>
        <w:spacing w:after="0"/>
        <w:ind w:left="644"/>
        <w:textAlignment w:val="baseline"/>
        <w:rPr>
          <w:rFonts w:ascii="Calibri" w:hAnsi="Calibri" w:cs="Calibri"/>
          <w:color w:val="7030A0"/>
        </w:rPr>
      </w:pPr>
      <w:r>
        <w:rPr>
          <w:rFonts w:ascii="Calibri" w:hAnsi="Calibri" w:cs="Calibri"/>
          <w:color w:val="7030A0"/>
        </w:rPr>
        <w:t xml:space="preserve">Espacio texto libre </w:t>
      </w:r>
    </w:p>
    <w:p w14:paraId="173C735B" w14:textId="77777777" w:rsidR="006200DA" w:rsidRPr="00832920" w:rsidRDefault="006200DA" w:rsidP="00900F5E">
      <w:pPr>
        <w:pStyle w:val="Prrafodelista"/>
        <w:spacing w:after="0"/>
        <w:ind w:left="644"/>
        <w:textAlignment w:val="baseline"/>
        <w:rPr>
          <w:rFonts w:ascii="Calibri" w:hAnsi="Calibri" w:cs="Calibri"/>
          <w:b/>
          <w:color w:val="000000"/>
        </w:rPr>
      </w:pPr>
    </w:p>
    <w:p w14:paraId="06A790ED" w14:textId="077F9AD7" w:rsidR="0037345A" w:rsidRPr="006200DA" w:rsidRDefault="00DA6214" w:rsidP="00900F5E">
      <w:pPr>
        <w:rPr>
          <w:i/>
        </w:rPr>
      </w:pPr>
      <w:r w:rsidRPr="006200DA">
        <w:rPr>
          <w:i/>
        </w:rPr>
        <w:t xml:space="preserve">A continuación, algunas preguntas relacionas con actividades deportivas y ocio para conocer un poco mejor tus gustos y aficiones. </w:t>
      </w:r>
    </w:p>
    <w:p w14:paraId="23B531E9" w14:textId="77777777" w:rsidR="00813DEB" w:rsidRPr="00367215" w:rsidRDefault="00813DEB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bookmarkStart w:id="21" w:name="_Ref109633674"/>
      <w:r w:rsidRPr="00367215">
        <w:rPr>
          <w:rFonts w:ascii="Calibri" w:hAnsi="Calibri" w:cs="Calibri"/>
          <w:b/>
          <w:color w:val="000000"/>
          <w:sz w:val="22"/>
          <w:szCs w:val="22"/>
        </w:rPr>
        <w:t>¿Practicas alguna actividad deportiva?</w:t>
      </w:r>
    </w:p>
    <w:p w14:paraId="79487442" w14:textId="77777777" w:rsidR="00813DEB" w:rsidRPr="00367215" w:rsidRDefault="00813DEB" w:rsidP="00900F5E">
      <w:pPr>
        <w:pStyle w:val="NormalWeb"/>
        <w:spacing w:before="0" w:beforeAutospacing="0" w:after="0" w:afterAutospacing="0"/>
        <w:textAlignment w:val="baseline"/>
        <w:rPr>
          <w:rFonts w:ascii="Calibri" w:eastAsiaTheme="minorHAnsi" w:hAnsi="Calibri" w:cs="Calibri"/>
          <w:color w:val="7030A0"/>
          <w:sz w:val="22"/>
          <w:szCs w:val="22"/>
          <w:lang w:eastAsia="en-US"/>
        </w:rPr>
      </w:pPr>
      <w:r w:rsidRPr="00367215">
        <w:rPr>
          <w:rFonts w:ascii="Calibri" w:eastAsiaTheme="minorHAnsi" w:hAnsi="Calibri" w:cs="Calibri"/>
          <w:color w:val="7030A0"/>
          <w:sz w:val="22"/>
          <w:szCs w:val="22"/>
          <w:lang w:eastAsia="en-US"/>
        </w:rPr>
        <w:t>Respuesta tipo casilla de verificación. Respuestas ordenadas de forma horizontal.</w:t>
      </w:r>
      <w:bookmarkEnd w:id="21"/>
      <w:r w:rsidRPr="00367215">
        <w:rPr>
          <w:rFonts w:ascii="Calibri" w:eastAsiaTheme="minorHAnsi" w:hAnsi="Calibri" w:cs="Calibri"/>
          <w:color w:val="7030A0"/>
          <w:sz w:val="22"/>
          <w:szCs w:val="22"/>
          <w:lang w:eastAsia="en-US"/>
        </w:rPr>
        <w:t> </w:t>
      </w:r>
    </w:p>
    <w:p w14:paraId="6BA10627" w14:textId="77777777" w:rsidR="00813DEB" w:rsidRPr="00257835" w:rsidRDefault="00813DEB" w:rsidP="00900F5E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257835">
        <w:rPr>
          <w:rFonts w:ascii="Calibri" w:hAnsi="Calibri" w:cs="Calibri"/>
          <w:color w:val="000000"/>
          <w:sz w:val="22"/>
          <w:szCs w:val="22"/>
        </w:rPr>
        <w:t>Sí</w:t>
      </w:r>
    </w:p>
    <w:p w14:paraId="1B7601E1" w14:textId="56E232D6" w:rsidR="00813DEB" w:rsidRPr="00257835" w:rsidRDefault="00813DEB" w:rsidP="00900F5E">
      <w:pPr>
        <w:pStyle w:val="NormalWeb"/>
        <w:numPr>
          <w:ilvl w:val="0"/>
          <w:numId w:val="12"/>
        </w:numPr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257835">
        <w:rPr>
          <w:rFonts w:ascii="Calibri" w:hAnsi="Calibri" w:cs="Calibri"/>
          <w:color w:val="000000"/>
          <w:sz w:val="22"/>
          <w:szCs w:val="22"/>
        </w:rPr>
        <w:t xml:space="preserve">No </w:t>
      </w:r>
      <w:r w:rsidRPr="00257835">
        <w:rPr>
          <w:rFonts w:ascii="Calibri" w:hAnsi="Calibri" w:cs="Calibri"/>
          <w:color w:val="00B050"/>
          <w:sz w:val="22"/>
          <w:szCs w:val="22"/>
        </w:rPr>
        <w:t xml:space="preserve">(pasar a pregunta </w:t>
      </w:r>
      <w:r w:rsidR="00F13471">
        <w:rPr>
          <w:rFonts w:ascii="Calibri" w:hAnsi="Calibri" w:cs="Calibri"/>
          <w:color w:val="00B050"/>
          <w:sz w:val="22"/>
          <w:szCs w:val="22"/>
        </w:rPr>
        <w:t>3</w:t>
      </w:r>
      <w:r w:rsidR="00A22902">
        <w:rPr>
          <w:rFonts w:ascii="Calibri" w:hAnsi="Calibri" w:cs="Calibri"/>
          <w:color w:val="00B050"/>
          <w:sz w:val="22"/>
          <w:szCs w:val="22"/>
        </w:rPr>
        <w:t>9</w:t>
      </w:r>
      <w:r w:rsidRPr="00257835">
        <w:rPr>
          <w:rFonts w:ascii="Calibri" w:hAnsi="Calibri" w:cs="Calibri"/>
          <w:color w:val="00B050"/>
          <w:sz w:val="22"/>
          <w:szCs w:val="22"/>
        </w:rPr>
        <w:t>) </w:t>
      </w:r>
    </w:p>
    <w:p w14:paraId="1932C405" w14:textId="0C8465A6" w:rsidR="00813DEB" w:rsidRDefault="00813DEB" w:rsidP="00900F5E">
      <w:pPr>
        <w:pStyle w:val="NormalWeb"/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4E3C3EB6" w14:textId="77777777" w:rsidR="006200DA" w:rsidRPr="00257835" w:rsidRDefault="006200DA" w:rsidP="00900F5E">
      <w:pPr>
        <w:pStyle w:val="NormalWeb"/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4B96BEE5" w14:textId="77777777" w:rsidR="00813DEB" w:rsidRPr="00367215" w:rsidRDefault="00813DEB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367215">
        <w:rPr>
          <w:rFonts w:ascii="Calibri" w:hAnsi="Calibri" w:cs="Calibri"/>
          <w:b/>
          <w:color w:val="000000"/>
          <w:sz w:val="22"/>
          <w:szCs w:val="22"/>
        </w:rPr>
        <w:t>Indica la actividad o actividades deportivas que prácticas:</w:t>
      </w:r>
    </w:p>
    <w:p w14:paraId="7126312D" w14:textId="77777777" w:rsidR="00813DEB" w:rsidRPr="00257835" w:rsidRDefault="00813DEB" w:rsidP="00900F5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i/>
          <w:iCs/>
          <w:color w:val="7030A0"/>
          <w:sz w:val="22"/>
          <w:szCs w:val="22"/>
        </w:rPr>
      </w:pPr>
      <w:r w:rsidRPr="00257835">
        <w:rPr>
          <w:rFonts w:ascii="Calibri" w:hAnsi="Calibri" w:cs="Calibri"/>
          <w:i/>
          <w:iCs/>
          <w:color w:val="7030A0"/>
          <w:sz w:val="22"/>
          <w:szCs w:val="22"/>
        </w:rPr>
        <w:t>Respuesta tipo múltiple. Ordenada en dos columnas. Incluir</w:t>
      </w:r>
      <w:r w:rsidRPr="00257835">
        <w:rPr>
          <w:rFonts w:ascii="Calibri" w:hAnsi="Calibri" w:cs="Calibri"/>
          <w:color w:val="7030A0"/>
          <w:sz w:val="22"/>
          <w:szCs w:val="22"/>
        </w:rPr>
        <w:t xml:space="preserve"> respuesta otros, con espacio para especificar.</w:t>
      </w:r>
    </w:p>
    <w:p w14:paraId="61399151" w14:textId="77777777" w:rsidR="00813DEB" w:rsidRPr="00257835" w:rsidRDefault="00813DEB" w:rsidP="00900F5E">
      <w:pPr>
        <w:pStyle w:val="NormalWeb"/>
        <w:numPr>
          <w:ilvl w:val="0"/>
          <w:numId w:val="13"/>
        </w:numPr>
        <w:spacing w:before="0" w:beforeAutospacing="0" w:after="0" w:afterAutospacing="0"/>
        <w:ind w:left="106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257835">
        <w:rPr>
          <w:rFonts w:ascii="Calibri" w:hAnsi="Calibri" w:cs="Calibri"/>
          <w:color w:val="000000"/>
          <w:sz w:val="22"/>
          <w:szCs w:val="22"/>
        </w:rPr>
        <w:t>Fútbol</w:t>
      </w:r>
    </w:p>
    <w:p w14:paraId="7888C7EF" w14:textId="13D66360" w:rsidR="00813DEB" w:rsidRPr="00FF155C" w:rsidRDefault="00813DEB" w:rsidP="00900F5E">
      <w:pPr>
        <w:pStyle w:val="NormalWeb"/>
        <w:numPr>
          <w:ilvl w:val="0"/>
          <w:numId w:val="13"/>
        </w:numPr>
        <w:spacing w:before="0" w:beforeAutospacing="0" w:after="0" w:afterAutospacing="0"/>
        <w:ind w:left="106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257835">
        <w:rPr>
          <w:rFonts w:ascii="Calibri" w:hAnsi="Calibri" w:cs="Calibri"/>
          <w:color w:val="000000"/>
          <w:sz w:val="22"/>
          <w:szCs w:val="22"/>
        </w:rPr>
        <w:t>Tenis</w:t>
      </w:r>
    </w:p>
    <w:p w14:paraId="22AF154C" w14:textId="681E0668" w:rsidR="00FF155C" w:rsidRPr="00FF155C" w:rsidRDefault="00FF155C" w:rsidP="00900F5E">
      <w:pPr>
        <w:pStyle w:val="NormalWeb"/>
        <w:numPr>
          <w:ilvl w:val="0"/>
          <w:numId w:val="13"/>
        </w:numPr>
        <w:spacing w:before="0" w:beforeAutospacing="0" w:after="0" w:afterAutospacing="0"/>
        <w:ind w:left="1068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FF155C">
        <w:rPr>
          <w:rFonts w:ascii="Calibri" w:hAnsi="Calibri" w:cs="Calibri"/>
          <w:color w:val="000000"/>
          <w:sz w:val="22"/>
          <w:szCs w:val="22"/>
        </w:rPr>
        <w:t>Paddle</w:t>
      </w:r>
    </w:p>
    <w:p w14:paraId="326B112A" w14:textId="77777777" w:rsidR="00813DEB" w:rsidRPr="00257835" w:rsidRDefault="00813DEB" w:rsidP="00900F5E">
      <w:pPr>
        <w:pStyle w:val="NormalWeb"/>
        <w:numPr>
          <w:ilvl w:val="0"/>
          <w:numId w:val="13"/>
        </w:numPr>
        <w:spacing w:before="0" w:beforeAutospacing="0" w:after="0" w:afterAutospacing="0"/>
        <w:ind w:left="106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257835">
        <w:rPr>
          <w:rFonts w:ascii="Calibri" w:hAnsi="Calibri" w:cs="Calibri"/>
          <w:color w:val="000000"/>
          <w:sz w:val="22"/>
          <w:szCs w:val="22"/>
        </w:rPr>
        <w:t>Golf</w:t>
      </w:r>
    </w:p>
    <w:p w14:paraId="507E3D1E" w14:textId="77777777" w:rsidR="00813DEB" w:rsidRPr="00257835" w:rsidRDefault="00813DEB" w:rsidP="00900F5E">
      <w:pPr>
        <w:pStyle w:val="NormalWeb"/>
        <w:numPr>
          <w:ilvl w:val="0"/>
          <w:numId w:val="13"/>
        </w:numPr>
        <w:spacing w:before="0" w:beforeAutospacing="0" w:after="0" w:afterAutospacing="0"/>
        <w:ind w:left="106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257835">
        <w:rPr>
          <w:rFonts w:ascii="Calibri" w:hAnsi="Calibri" w:cs="Calibri"/>
          <w:color w:val="000000"/>
          <w:sz w:val="22"/>
          <w:szCs w:val="22"/>
        </w:rPr>
        <w:t>Ciclismo</w:t>
      </w:r>
    </w:p>
    <w:p w14:paraId="15FB7EF8" w14:textId="77777777" w:rsidR="00813DEB" w:rsidRPr="00257835" w:rsidRDefault="00813DEB" w:rsidP="00900F5E">
      <w:pPr>
        <w:pStyle w:val="NormalWeb"/>
        <w:numPr>
          <w:ilvl w:val="0"/>
          <w:numId w:val="13"/>
        </w:numPr>
        <w:spacing w:before="0" w:beforeAutospacing="0" w:after="0" w:afterAutospacing="0"/>
        <w:ind w:left="106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257835">
        <w:rPr>
          <w:rFonts w:ascii="Calibri" w:hAnsi="Calibri" w:cs="Calibri"/>
          <w:color w:val="000000"/>
          <w:sz w:val="22"/>
          <w:szCs w:val="22"/>
        </w:rPr>
        <w:t>Senderismo</w:t>
      </w:r>
    </w:p>
    <w:p w14:paraId="6C42A61D" w14:textId="77777777" w:rsidR="00813DEB" w:rsidRPr="00257835" w:rsidRDefault="00813DEB" w:rsidP="00900F5E">
      <w:pPr>
        <w:pStyle w:val="NormalWeb"/>
        <w:numPr>
          <w:ilvl w:val="0"/>
          <w:numId w:val="13"/>
        </w:numPr>
        <w:spacing w:before="0" w:beforeAutospacing="0" w:after="0" w:afterAutospacing="0"/>
        <w:ind w:left="106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257835">
        <w:rPr>
          <w:rFonts w:ascii="Calibri" w:hAnsi="Calibri" w:cs="Calibri"/>
          <w:color w:val="000000"/>
          <w:sz w:val="22"/>
          <w:szCs w:val="22"/>
        </w:rPr>
        <w:t>Correr</w:t>
      </w:r>
    </w:p>
    <w:p w14:paraId="53EBA550" w14:textId="77777777" w:rsidR="00813DEB" w:rsidRPr="00257835" w:rsidRDefault="00813DEB" w:rsidP="00900F5E">
      <w:pPr>
        <w:pStyle w:val="NormalWeb"/>
        <w:numPr>
          <w:ilvl w:val="0"/>
          <w:numId w:val="13"/>
        </w:numPr>
        <w:spacing w:before="0" w:beforeAutospacing="0" w:after="0" w:afterAutospacing="0"/>
        <w:ind w:left="106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257835">
        <w:rPr>
          <w:rFonts w:ascii="Calibri" w:hAnsi="Calibri" w:cs="Calibri"/>
          <w:color w:val="000000"/>
          <w:sz w:val="22"/>
          <w:szCs w:val="22"/>
        </w:rPr>
        <w:t>Otros, por favor especificar: ------------------</w:t>
      </w:r>
    </w:p>
    <w:p w14:paraId="1231D4CB" w14:textId="77777777" w:rsidR="00813DEB" w:rsidRPr="00257835" w:rsidRDefault="00813DEB" w:rsidP="00900F5E">
      <w:pPr>
        <w:pStyle w:val="NormalWeb"/>
        <w:spacing w:before="0" w:beforeAutospacing="0" w:after="0" w:afterAutospacing="0"/>
        <w:ind w:left="106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1CBD2459" w14:textId="77777777" w:rsidR="00813DEB" w:rsidRPr="00367215" w:rsidRDefault="00813DEB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367215">
        <w:rPr>
          <w:rFonts w:ascii="Calibri" w:hAnsi="Calibri" w:cs="Calibri"/>
          <w:b/>
          <w:color w:val="000000"/>
          <w:sz w:val="22"/>
          <w:szCs w:val="22"/>
        </w:rPr>
        <w:t xml:space="preserve">¿Perteneces a algún club o asociación deportiva? </w:t>
      </w:r>
    </w:p>
    <w:p w14:paraId="1F283171" w14:textId="77777777" w:rsidR="00813DEB" w:rsidRPr="00257835" w:rsidRDefault="00813DEB" w:rsidP="00900F5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7030A0"/>
          <w:sz w:val="22"/>
          <w:szCs w:val="22"/>
        </w:rPr>
      </w:pPr>
      <w:r w:rsidRPr="00257835">
        <w:rPr>
          <w:rFonts w:ascii="Calibri" w:hAnsi="Calibri" w:cs="Calibri"/>
          <w:color w:val="7030A0"/>
          <w:sz w:val="22"/>
          <w:szCs w:val="22"/>
        </w:rPr>
        <w:t>Respuesta tipo casilla de verificación. Respuestas ordenadas de forma horizontal.  Con regla de respuesta indicadas en texto verde al lado de la respuesta correspondiente</w:t>
      </w:r>
    </w:p>
    <w:p w14:paraId="63FD7DFC" w14:textId="77777777" w:rsidR="00813DEB" w:rsidRPr="00257835" w:rsidRDefault="00813DEB" w:rsidP="00900F5E">
      <w:pPr>
        <w:pStyle w:val="NormalWeb"/>
        <w:numPr>
          <w:ilvl w:val="0"/>
          <w:numId w:val="14"/>
        </w:numPr>
        <w:spacing w:before="0" w:beforeAutospacing="0" w:after="0" w:afterAutospacing="0"/>
        <w:ind w:left="106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257835">
        <w:rPr>
          <w:rFonts w:ascii="Calibri" w:hAnsi="Calibri" w:cs="Calibri"/>
          <w:color w:val="000000"/>
          <w:sz w:val="22"/>
          <w:szCs w:val="22"/>
        </w:rPr>
        <w:t>Si </w:t>
      </w:r>
    </w:p>
    <w:p w14:paraId="0ED726C2" w14:textId="6D15F8C6" w:rsidR="00813DEB" w:rsidRPr="00257835" w:rsidRDefault="00813DEB" w:rsidP="00900F5E">
      <w:pPr>
        <w:pStyle w:val="NormalWeb"/>
        <w:numPr>
          <w:ilvl w:val="0"/>
          <w:numId w:val="14"/>
        </w:numPr>
        <w:spacing w:before="0" w:beforeAutospacing="0" w:after="0" w:afterAutospacing="0"/>
        <w:ind w:left="106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257835">
        <w:rPr>
          <w:rFonts w:ascii="Calibri" w:hAnsi="Calibri" w:cs="Calibri"/>
          <w:color w:val="000000"/>
          <w:sz w:val="22"/>
          <w:szCs w:val="22"/>
        </w:rPr>
        <w:t xml:space="preserve">No </w:t>
      </w:r>
      <w:r w:rsidRPr="00257835">
        <w:rPr>
          <w:rFonts w:ascii="Calibri" w:hAnsi="Calibri" w:cs="Calibri"/>
          <w:color w:val="00B050"/>
          <w:sz w:val="22"/>
          <w:szCs w:val="22"/>
        </w:rPr>
        <w:t xml:space="preserve">(pasar a pregunta </w:t>
      </w:r>
      <w:r w:rsidR="00F13471">
        <w:rPr>
          <w:rFonts w:ascii="Calibri" w:hAnsi="Calibri" w:cs="Calibri"/>
          <w:color w:val="00B050"/>
          <w:sz w:val="22"/>
          <w:szCs w:val="22"/>
        </w:rPr>
        <w:t>3</w:t>
      </w:r>
      <w:r w:rsidR="00A011E8">
        <w:rPr>
          <w:rFonts w:ascii="Calibri" w:hAnsi="Calibri" w:cs="Calibri"/>
          <w:color w:val="00B050"/>
          <w:sz w:val="22"/>
          <w:szCs w:val="22"/>
        </w:rPr>
        <w:t>9</w:t>
      </w:r>
      <w:r w:rsidRPr="00257835">
        <w:rPr>
          <w:rFonts w:ascii="Calibri" w:hAnsi="Calibri" w:cs="Calibri"/>
          <w:color w:val="00B050"/>
          <w:sz w:val="22"/>
          <w:szCs w:val="22"/>
        </w:rPr>
        <w:t>) </w:t>
      </w:r>
    </w:p>
    <w:p w14:paraId="6EF69DC4" w14:textId="77777777" w:rsidR="00813DEB" w:rsidRPr="00257835" w:rsidRDefault="00813DEB" w:rsidP="00900F5E">
      <w:pPr>
        <w:pStyle w:val="NormalWeb"/>
        <w:spacing w:before="0" w:beforeAutospacing="0" w:after="0" w:afterAutospacing="0"/>
        <w:ind w:left="106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060F5860" w14:textId="77777777" w:rsidR="00813DEB" w:rsidRPr="00257835" w:rsidRDefault="00813DEB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367215">
        <w:rPr>
          <w:rFonts w:ascii="Calibri" w:hAnsi="Calibri" w:cs="Calibri"/>
          <w:b/>
          <w:color w:val="000000"/>
          <w:sz w:val="22"/>
          <w:szCs w:val="22"/>
        </w:rPr>
        <w:lastRenderedPageBreak/>
        <w:t>Indica el club o asociación deportiva a la que perteneces</w:t>
      </w:r>
      <w:r w:rsidRPr="00257835">
        <w:rPr>
          <w:rFonts w:ascii="Calibri" w:hAnsi="Calibri" w:cs="Calibri"/>
          <w:color w:val="000000"/>
          <w:sz w:val="22"/>
          <w:szCs w:val="22"/>
        </w:rPr>
        <w:t xml:space="preserve">: ___________ </w:t>
      </w:r>
    </w:p>
    <w:p w14:paraId="15BE0B35" w14:textId="4178F0C4" w:rsidR="00813DEB" w:rsidRDefault="00813DEB" w:rsidP="00900F5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7030A0"/>
          <w:sz w:val="22"/>
          <w:szCs w:val="22"/>
        </w:rPr>
      </w:pPr>
      <w:r w:rsidRPr="00257835">
        <w:rPr>
          <w:rFonts w:ascii="Calibri" w:hAnsi="Calibri" w:cs="Calibri"/>
          <w:color w:val="7030A0"/>
          <w:sz w:val="22"/>
          <w:szCs w:val="22"/>
        </w:rPr>
        <w:t>Respuesta tipo texto abierto, con máximo de 50 caracteres.</w:t>
      </w:r>
    </w:p>
    <w:p w14:paraId="06866E95" w14:textId="77777777" w:rsidR="006200DA" w:rsidRDefault="006200DA" w:rsidP="00900F5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7030A0"/>
          <w:sz w:val="22"/>
          <w:szCs w:val="22"/>
        </w:rPr>
      </w:pPr>
    </w:p>
    <w:p w14:paraId="2D3F56E4" w14:textId="77777777" w:rsidR="006200DA" w:rsidRDefault="006200DA" w:rsidP="00900F5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7030A0"/>
          <w:sz w:val="22"/>
          <w:szCs w:val="22"/>
        </w:rPr>
      </w:pPr>
    </w:p>
    <w:p w14:paraId="7C419E90" w14:textId="2526A068" w:rsidR="00367215" w:rsidRPr="006200DA" w:rsidRDefault="00F13471" w:rsidP="00900F5E">
      <w:pPr>
        <w:rPr>
          <w:i/>
        </w:rPr>
      </w:pPr>
      <w:r w:rsidRPr="006200DA">
        <w:rPr>
          <w:i/>
        </w:rPr>
        <w:t>A continuación, unas preguntas relacionadas con la tecnología y el uso</w:t>
      </w:r>
      <w:r w:rsidR="008B5266" w:rsidRPr="006200DA">
        <w:rPr>
          <w:i/>
        </w:rPr>
        <w:t xml:space="preserve"> de dispositivos tecnológicos </w:t>
      </w:r>
      <w:r w:rsidRPr="006200DA">
        <w:rPr>
          <w:i/>
        </w:rPr>
        <w:t xml:space="preserve">en tu día a día. </w:t>
      </w:r>
    </w:p>
    <w:p w14:paraId="36C0A9CD" w14:textId="77777777" w:rsidR="00813DEB" w:rsidRPr="00257835" w:rsidRDefault="00813DEB" w:rsidP="00900F5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7030A0"/>
          <w:sz w:val="22"/>
          <w:szCs w:val="22"/>
        </w:rPr>
      </w:pPr>
    </w:p>
    <w:p w14:paraId="0F62C206" w14:textId="77777777" w:rsidR="00813DEB" w:rsidRPr="00367215" w:rsidRDefault="00813DEB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367215">
        <w:rPr>
          <w:rFonts w:ascii="Calibri" w:hAnsi="Calibri" w:cs="Calibri"/>
          <w:b/>
          <w:color w:val="000000"/>
          <w:sz w:val="22"/>
          <w:szCs w:val="22"/>
        </w:rPr>
        <w:t xml:space="preserve">Selecciona los dispositivos electrónicos que utilizas de forma habitual. </w:t>
      </w:r>
    </w:p>
    <w:p w14:paraId="5ABA0784" w14:textId="77777777" w:rsidR="00813DEB" w:rsidRPr="00257835" w:rsidRDefault="00813DEB" w:rsidP="00900F5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7030A0"/>
          <w:sz w:val="22"/>
          <w:szCs w:val="22"/>
        </w:rPr>
      </w:pPr>
      <w:r w:rsidRPr="00257835">
        <w:rPr>
          <w:rFonts w:ascii="Calibri" w:hAnsi="Calibri" w:cs="Calibri"/>
          <w:color w:val="7030A0"/>
          <w:sz w:val="22"/>
          <w:szCs w:val="22"/>
        </w:rPr>
        <w:t>Respuesta tipo múltiple. Ordenada</w:t>
      </w:r>
      <w:r w:rsidRPr="00257835">
        <w:rPr>
          <w:rFonts w:ascii="Calibri" w:hAnsi="Calibri" w:cs="Calibri"/>
          <w:i/>
          <w:iCs/>
          <w:color w:val="7030A0"/>
          <w:sz w:val="22"/>
          <w:szCs w:val="22"/>
        </w:rPr>
        <w:t xml:space="preserve"> en dos columnas. Incluir</w:t>
      </w:r>
      <w:r w:rsidRPr="00257835">
        <w:rPr>
          <w:rFonts w:ascii="Calibri" w:hAnsi="Calibri" w:cs="Calibri"/>
          <w:color w:val="7030A0"/>
          <w:sz w:val="22"/>
          <w:szCs w:val="22"/>
        </w:rPr>
        <w:t xml:space="preserve"> respuesta otros, con espacio para especificar.</w:t>
      </w:r>
    </w:p>
    <w:p w14:paraId="2DBF3AA8" w14:textId="77777777" w:rsidR="00813DEB" w:rsidRPr="00257835" w:rsidRDefault="00813DEB" w:rsidP="00900F5E">
      <w:pPr>
        <w:pStyle w:val="NormalWeb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257835">
        <w:rPr>
          <w:rFonts w:ascii="Calibri" w:hAnsi="Calibri" w:cs="Calibri"/>
          <w:color w:val="000000"/>
          <w:sz w:val="22"/>
          <w:szCs w:val="22"/>
        </w:rPr>
        <w:t>Smartphone</w:t>
      </w:r>
    </w:p>
    <w:p w14:paraId="1C3A017F" w14:textId="77777777" w:rsidR="00813DEB" w:rsidRPr="00257835" w:rsidRDefault="00813DEB" w:rsidP="00900F5E">
      <w:pPr>
        <w:pStyle w:val="NormalWeb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257835">
        <w:rPr>
          <w:rFonts w:ascii="Calibri" w:hAnsi="Calibri" w:cs="Calibri"/>
          <w:color w:val="000000"/>
          <w:sz w:val="22"/>
          <w:szCs w:val="22"/>
        </w:rPr>
        <w:t xml:space="preserve">Tablet / </w:t>
      </w:r>
      <w:proofErr w:type="spellStart"/>
      <w:r w:rsidRPr="00257835">
        <w:rPr>
          <w:rFonts w:ascii="Calibri" w:hAnsi="Calibri" w:cs="Calibri"/>
          <w:color w:val="000000"/>
          <w:sz w:val="22"/>
          <w:szCs w:val="22"/>
        </w:rPr>
        <w:t>Ipad</w:t>
      </w:r>
      <w:proofErr w:type="spellEnd"/>
    </w:p>
    <w:p w14:paraId="78581D08" w14:textId="77777777" w:rsidR="00813DEB" w:rsidRPr="00257835" w:rsidRDefault="00813DEB" w:rsidP="00900F5E">
      <w:pPr>
        <w:pStyle w:val="NormalWeb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257835">
        <w:rPr>
          <w:rFonts w:ascii="Calibri" w:hAnsi="Calibri" w:cs="Calibri"/>
          <w:color w:val="000000"/>
          <w:sz w:val="22"/>
          <w:szCs w:val="22"/>
        </w:rPr>
        <w:t>Ordenador</w:t>
      </w:r>
    </w:p>
    <w:p w14:paraId="675EA913" w14:textId="77777777" w:rsidR="00813DEB" w:rsidRPr="00257835" w:rsidRDefault="00813DEB" w:rsidP="00900F5E">
      <w:pPr>
        <w:pStyle w:val="NormalWeb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257835">
        <w:rPr>
          <w:rFonts w:ascii="Calibri" w:hAnsi="Calibri" w:cs="Calibri"/>
          <w:color w:val="000000"/>
          <w:sz w:val="22"/>
          <w:szCs w:val="22"/>
        </w:rPr>
        <w:t>Domótica </w:t>
      </w:r>
    </w:p>
    <w:p w14:paraId="358930C5" w14:textId="77777777" w:rsidR="00813DEB" w:rsidRPr="00257835" w:rsidRDefault="00813DEB" w:rsidP="00900F5E">
      <w:pPr>
        <w:pStyle w:val="NormalWeb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257835">
        <w:rPr>
          <w:rFonts w:ascii="Calibri" w:hAnsi="Calibri" w:cs="Calibri"/>
          <w:color w:val="000000"/>
          <w:sz w:val="22"/>
          <w:szCs w:val="22"/>
        </w:rPr>
        <w:t>Videoconsola</w:t>
      </w:r>
    </w:p>
    <w:p w14:paraId="6B20BA80" w14:textId="77777777" w:rsidR="00813DEB" w:rsidRPr="00257835" w:rsidRDefault="00813DEB" w:rsidP="00900F5E">
      <w:pPr>
        <w:pStyle w:val="NormalWeb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57835">
        <w:rPr>
          <w:rFonts w:ascii="Calibri" w:hAnsi="Calibri" w:cs="Calibri"/>
          <w:color w:val="000000"/>
          <w:sz w:val="22"/>
          <w:szCs w:val="22"/>
        </w:rPr>
        <w:t>Smart TV</w:t>
      </w:r>
    </w:p>
    <w:p w14:paraId="619F9E89" w14:textId="77777777" w:rsidR="00813DEB" w:rsidRPr="00257835" w:rsidRDefault="00813DEB" w:rsidP="00900F5E">
      <w:pPr>
        <w:pStyle w:val="NormalWeb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57835">
        <w:rPr>
          <w:rFonts w:ascii="Calibri" w:hAnsi="Calibri" w:cs="Calibri"/>
          <w:color w:val="000000"/>
          <w:sz w:val="22"/>
          <w:szCs w:val="22"/>
        </w:rPr>
        <w:t>Smart Watch</w:t>
      </w:r>
    </w:p>
    <w:p w14:paraId="4391C61C" w14:textId="77777777" w:rsidR="00813DEB" w:rsidRPr="00257835" w:rsidRDefault="00813DEB" w:rsidP="00900F5E">
      <w:pPr>
        <w:pStyle w:val="NormalWeb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57835">
        <w:rPr>
          <w:rFonts w:ascii="Calibri" w:hAnsi="Calibri" w:cs="Calibri"/>
          <w:color w:val="000000"/>
          <w:sz w:val="22"/>
          <w:szCs w:val="22"/>
        </w:rPr>
        <w:t>Pulsera/ reloj de actividad</w:t>
      </w:r>
    </w:p>
    <w:p w14:paraId="4A69FFEE" w14:textId="77777777" w:rsidR="00813DEB" w:rsidRPr="00257835" w:rsidRDefault="00813DEB" w:rsidP="00900F5E">
      <w:pPr>
        <w:pStyle w:val="NormalWeb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257835">
        <w:rPr>
          <w:rFonts w:ascii="Calibri" w:hAnsi="Calibri" w:cs="Calibri"/>
          <w:color w:val="000000"/>
          <w:sz w:val="22"/>
          <w:szCs w:val="22"/>
        </w:rPr>
        <w:t>Otros, especificar: ----------------------</w:t>
      </w:r>
    </w:p>
    <w:p w14:paraId="5F8C2C8B" w14:textId="77777777" w:rsidR="00813DEB" w:rsidRPr="00257835" w:rsidRDefault="00813DEB" w:rsidP="00900F5E">
      <w:pPr>
        <w:pStyle w:val="NormalWeb"/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1F95BD98" w14:textId="77777777" w:rsidR="00813DEB" w:rsidRPr="00C86A9D" w:rsidRDefault="00813DEB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C86A9D">
        <w:rPr>
          <w:rFonts w:ascii="Calibri" w:hAnsi="Calibri" w:cs="Calibri"/>
          <w:b/>
          <w:color w:val="000000"/>
          <w:sz w:val="22"/>
          <w:szCs w:val="22"/>
        </w:rPr>
        <w:t xml:space="preserve">¿Eres usuario/a habitual de redes sociales? </w:t>
      </w:r>
    </w:p>
    <w:p w14:paraId="4E9735AD" w14:textId="77777777" w:rsidR="00813DEB" w:rsidRPr="00257835" w:rsidRDefault="00813DEB" w:rsidP="00900F5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i/>
          <w:iCs/>
          <w:color w:val="7030A0"/>
          <w:sz w:val="22"/>
          <w:szCs w:val="22"/>
        </w:rPr>
      </w:pPr>
      <w:r w:rsidRPr="00257835">
        <w:rPr>
          <w:rFonts w:ascii="Calibri" w:hAnsi="Calibri" w:cs="Calibri"/>
          <w:i/>
          <w:iCs/>
          <w:color w:val="7030A0"/>
          <w:sz w:val="22"/>
          <w:szCs w:val="22"/>
        </w:rPr>
        <w:t>Respuesta tipo casilla de verificación. Respuestas ordenadas de forma horizontal. </w:t>
      </w:r>
    </w:p>
    <w:p w14:paraId="19F3164D" w14:textId="77777777" w:rsidR="00813DEB" w:rsidRPr="00257835" w:rsidRDefault="00813DEB" w:rsidP="00900F5E">
      <w:pPr>
        <w:pStyle w:val="NormalWeb"/>
        <w:numPr>
          <w:ilvl w:val="0"/>
          <w:numId w:val="16"/>
        </w:numPr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257835">
        <w:rPr>
          <w:rFonts w:ascii="Calibri" w:hAnsi="Calibri" w:cs="Calibri"/>
          <w:color w:val="000000"/>
          <w:sz w:val="22"/>
          <w:szCs w:val="22"/>
        </w:rPr>
        <w:t>Sí</w:t>
      </w:r>
    </w:p>
    <w:p w14:paraId="1DAB4365" w14:textId="77777777" w:rsidR="00813DEB" w:rsidRPr="00257835" w:rsidRDefault="00813DEB" w:rsidP="00900F5E">
      <w:pPr>
        <w:pStyle w:val="NormalWeb"/>
        <w:numPr>
          <w:ilvl w:val="0"/>
          <w:numId w:val="17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257835">
        <w:rPr>
          <w:rFonts w:ascii="Calibri" w:hAnsi="Calibri" w:cs="Calibri"/>
          <w:color w:val="000000"/>
          <w:sz w:val="22"/>
          <w:szCs w:val="22"/>
        </w:rPr>
        <w:t>No</w:t>
      </w:r>
    </w:p>
    <w:p w14:paraId="4E452EBD" w14:textId="5CFF211C" w:rsidR="00813DEB" w:rsidRDefault="00813DEB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C86A9D">
        <w:rPr>
          <w:rFonts w:ascii="Calibri" w:hAnsi="Calibri" w:cs="Calibri"/>
          <w:b/>
          <w:color w:val="000000"/>
          <w:sz w:val="22"/>
          <w:szCs w:val="22"/>
        </w:rPr>
        <w:t xml:space="preserve">Indica el grado de acuerdo/desacuerdo con las siguientes afirmaciones. Utiliza una escala de 1 a 7 donde 1 es totalmente en desacuerdo y 7 totalmente de acuerdo. </w:t>
      </w:r>
    </w:p>
    <w:p w14:paraId="7ACADAAF" w14:textId="5762CFA6" w:rsidR="00FF02C3" w:rsidRPr="00257835" w:rsidRDefault="00FF02C3" w:rsidP="00900F5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i/>
          <w:iCs/>
          <w:color w:val="7030A0"/>
          <w:sz w:val="22"/>
          <w:szCs w:val="22"/>
        </w:rPr>
      </w:pPr>
      <w:r w:rsidRPr="00257835">
        <w:rPr>
          <w:rFonts w:ascii="Calibri" w:hAnsi="Calibri" w:cs="Calibri"/>
          <w:i/>
          <w:iCs/>
          <w:color w:val="7030A0"/>
          <w:sz w:val="22"/>
          <w:szCs w:val="22"/>
        </w:rPr>
        <w:t>Opciones de respuesta</w:t>
      </w:r>
      <w:r w:rsidR="00423A3D">
        <w:rPr>
          <w:rFonts w:ascii="Calibri" w:hAnsi="Calibri" w:cs="Calibri"/>
          <w:i/>
          <w:iCs/>
          <w:color w:val="7030A0"/>
          <w:sz w:val="22"/>
          <w:szCs w:val="22"/>
        </w:rPr>
        <w:t xml:space="preserve"> única (1-7) </w:t>
      </w:r>
      <w:r w:rsidRPr="00257835">
        <w:rPr>
          <w:rFonts w:ascii="Calibri" w:hAnsi="Calibri" w:cs="Calibri"/>
          <w:i/>
          <w:iCs/>
          <w:color w:val="7030A0"/>
          <w:sz w:val="22"/>
          <w:szCs w:val="22"/>
        </w:rPr>
        <w:t xml:space="preserve">para cada una de las afirmaciones </w:t>
      </w:r>
    </w:p>
    <w:p w14:paraId="1F69CC79" w14:textId="38D6115A" w:rsidR="00FF02C3" w:rsidRDefault="00FF02C3" w:rsidP="00900F5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4"/>
        <w:gridCol w:w="425"/>
        <w:gridCol w:w="425"/>
        <w:gridCol w:w="425"/>
        <w:gridCol w:w="426"/>
        <w:gridCol w:w="425"/>
        <w:gridCol w:w="425"/>
        <w:gridCol w:w="419"/>
      </w:tblGrid>
      <w:tr w:rsidR="00FF02C3" w14:paraId="2C26F672" w14:textId="77777777" w:rsidTr="00FF02C3">
        <w:tc>
          <w:tcPr>
            <w:tcW w:w="5524" w:type="dxa"/>
          </w:tcPr>
          <w:p w14:paraId="0946B7C9" w14:textId="77777777" w:rsidR="00FF02C3" w:rsidRDefault="00FF02C3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14:paraId="790558F5" w14:textId="02B0A1BA" w:rsidR="00FF02C3" w:rsidRPr="00FF02C3" w:rsidRDefault="00FF02C3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02C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5" w:type="dxa"/>
          </w:tcPr>
          <w:p w14:paraId="5D329F05" w14:textId="0564AF95" w:rsidR="00FF02C3" w:rsidRPr="00FF02C3" w:rsidRDefault="00FF02C3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02C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25" w:type="dxa"/>
          </w:tcPr>
          <w:p w14:paraId="7A0B71EF" w14:textId="411CB551" w:rsidR="00FF02C3" w:rsidRPr="00FF02C3" w:rsidRDefault="00FF02C3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02C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26" w:type="dxa"/>
          </w:tcPr>
          <w:p w14:paraId="241EC5FA" w14:textId="1E9E7C8B" w:rsidR="00FF02C3" w:rsidRPr="00FF02C3" w:rsidRDefault="00FF02C3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02C3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25" w:type="dxa"/>
          </w:tcPr>
          <w:p w14:paraId="4B9DCDE1" w14:textId="57280FFF" w:rsidR="00FF02C3" w:rsidRPr="00FF02C3" w:rsidRDefault="00FF02C3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02C3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25" w:type="dxa"/>
          </w:tcPr>
          <w:p w14:paraId="7FF00434" w14:textId="04393064" w:rsidR="00FF02C3" w:rsidRPr="00FF02C3" w:rsidRDefault="00FF02C3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02C3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19" w:type="dxa"/>
          </w:tcPr>
          <w:p w14:paraId="35DE4C6E" w14:textId="07CDFB95" w:rsidR="00FF02C3" w:rsidRPr="00FF02C3" w:rsidRDefault="00FF02C3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F02C3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FF02C3" w14:paraId="69964359" w14:textId="77777777" w:rsidTr="00FF02C3">
        <w:tc>
          <w:tcPr>
            <w:tcW w:w="5524" w:type="dxa"/>
          </w:tcPr>
          <w:p w14:paraId="6DC94F20" w14:textId="74B26F8D" w:rsidR="00FF02C3" w:rsidRPr="008B5266" w:rsidRDefault="0022646D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7835">
              <w:rPr>
                <w:rFonts w:ascii="Calibri" w:hAnsi="Calibri" w:cs="Calibri"/>
                <w:color w:val="000000"/>
                <w:sz w:val="22"/>
                <w:szCs w:val="22"/>
              </w:rPr>
              <w:t>Pruebo los productos novedosos antes que mi familia y amigos</w:t>
            </w:r>
          </w:p>
        </w:tc>
        <w:tc>
          <w:tcPr>
            <w:tcW w:w="425" w:type="dxa"/>
          </w:tcPr>
          <w:p w14:paraId="5EED650D" w14:textId="77777777" w:rsidR="00FF02C3" w:rsidRDefault="00FF02C3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14:paraId="544A8940" w14:textId="77777777" w:rsidR="00FF02C3" w:rsidRDefault="00FF02C3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14:paraId="4A803ACF" w14:textId="77777777" w:rsidR="00FF02C3" w:rsidRDefault="00FF02C3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</w:tcPr>
          <w:p w14:paraId="345CF9E1" w14:textId="77777777" w:rsidR="00FF02C3" w:rsidRDefault="00FF02C3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14:paraId="6DEB0F0B" w14:textId="77777777" w:rsidR="00FF02C3" w:rsidRDefault="00FF02C3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14:paraId="6DACFED2" w14:textId="77777777" w:rsidR="00FF02C3" w:rsidRDefault="00FF02C3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419" w:type="dxa"/>
          </w:tcPr>
          <w:p w14:paraId="20B8B8CD" w14:textId="77777777" w:rsidR="00FF02C3" w:rsidRDefault="00FF02C3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</w:tr>
      <w:tr w:rsidR="00FF02C3" w14:paraId="52A86699" w14:textId="77777777" w:rsidTr="00FF02C3">
        <w:tc>
          <w:tcPr>
            <w:tcW w:w="5524" w:type="dxa"/>
          </w:tcPr>
          <w:p w14:paraId="44A293FC" w14:textId="3D86BAA0" w:rsidR="00FF02C3" w:rsidRPr="008B5266" w:rsidRDefault="008B5266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7835">
              <w:rPr>
                <w:rFonts w:ascii="Calibri" w:hAnsi="Calibri" w:cs="Calibri"/>
                <w:color w:val="000000"/>
                <w:sz w:val="22"/>
                <w:szCs w:val="22"/>
              </w:rPr>
              <w:t>Sé más que otros/as acerca de los lanzamientos de nuevos productos tecnológicos</w:t>
            </w:r>
          </w:p>
        </w:tc>
        <w:tc>
          <w:tcPr>
            <w:tcW w:w="425" w:type="dxa"/>
          </w:tcPr>
          <w:p w14:paraId="2C13FE8B" w14:textId="77777777" w:rsidR="00FF02C3" w:rsidRDefault="00FF02C3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14:paraId="1618E5BA" w14:textId="77777777" w:rsidR="00FF02C3" w:rsidRDefault="00FF02C3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14:paraId="5431D222" w14:textId="77777777" w:rsidR="00FF02C3" w:rsidRDefault="00FF02C3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</w:tcPr>
          <w:p w14:paraId="165739B9" w14:textId="77777777" w:rsidR="00FF02C3" w:rsidRDefault="00FF02C3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14:paraId="2B4E19BE" w14:textId="77777777" w:rsidR="00FF02C3" w:rsidRDefault="00FF02C3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14:paraId="6E3E55F4" w14:textId="77777777" w:rsidR="00FF02C3" w:rsidRDefault="00FF02C3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419" w:type="dxa"/>
          </w:tcPr>
          <w:p w14:paraId="687459DD" w14:textId="77777777" w:rsidR="00FF02C3" w:rsidRDefault="00FF02C3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</w:tr>
      <w:tr w:rsidR="00FF02C3" w14:paraId="60628F03" w14:textId="77777777" w:rsidTr="00FF02C3">
        <w:tc>
          <w:tcPr>
            <w:tcW w:w="5524" w:type="dxa"/>
          </w:tcPr>
          <w:p w14:paraId="2174EA54" w14:textId="7F2EB29A" w:rsidR="00FF02C3" w:rsidRDefault="008B5266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257835">
              <w:rPr>
                <w:rFonts w:ascii="Calibri" w:hAnsi="Calibri" w:cs="Calibri"/>
                <w:color w:val="000000"/>
                <w:sz w:val="22"/>
                <w:szCs w:val="22"/>
              </w:rPr>
              <w:t>Suelo comprar nuevos productos tecnológicos a pesar de ser caros</w:t>
            </w:r>
          </w:p>
        </w:tc>
        <w:tc>
          <w:tcPr>
            <w:tcW w:w="425" w:type="dxa"/>
          </w:tcPr>
          <w:p w14:paraId="1D4E5DD4" w14:textId="77777777" w:rsidR="00FF02C3" w:rsidRDefault="00FF02C3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14:paraId="6272422A" w14:textId="77777777" w:rsidR="00FF02C3" w:rsidRDefault="00FF02C3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14:paraId="54612F48" w14:textId="77777777" w:rsidR="00FF02C3" w:rsidRDefault="00FF02C3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</w:tcPr>
          <w:p w14:paraId="2F5FB7D2" w14:textId="77777777" w:rsidR="00FF02C3" w:rsidRDefault="00FF02C3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14:paraId="061BC4E4" w14:textId="77777777" w:rsidR="00FF02C3" w:rsidRDefault="00FF02C3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14:paraId="725D0AE2" w14:textId="77777777" w:rsidR="00FF02C3" w:rsidRDefault="00FF02C3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419" w:type="dxa"/>
          </w:tcPr>
          <w:p w14:paraId="767778CF" w14:textId="77777777" w:rsidR="00FF02C3" w:rsidRDefault="00FF02C3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</w:tr>
      <w:tr w:rsidR="00FF02C3" w14:paraId="3EEAE27D" w14:textId="77777777" w:rsidTr="00FF02C3">
        <w:tc>
          <w:tcPr>
            <w:tcW w:w="5524" w:type="dxa"/>
          </w:tcPr>
          <w:p w14:paraId="401562FF" w14:textId="3C5B513C" w:rsidR="00FF02C3" w:rsidRPr="008B5266" w:rsidRDefault="008B5266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7835">
              <w:rPr>
                <w:rFonts w:ascii="Calibri" w:hAnsi="Calibri" w:cs="Calibri"/>
                <w:color w:val="000000"/>
                <w:sz w:val="22"/>
                <w:szCs w:val="22"/>
              </w:rPr>
              <w:t>Me interesan/ emocionan las posibilidades que pueden ofrecer las novedades tecnológicas</w:t>
            </w:r>
          </w:p>
        </w:tc>
        <w:tc>
          <w:tcPr>
            <w:tcW w:w="425" w:type="dxa"/>
          </w:tcPr>
          <w:p w14:paraId="0F83A29D" w14:textId="77777777" w:rsidR="00FF02C3" w:rsidRDefault="00FF02C3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14:paraId="48020992" w14:textId="77777777" w:rsidR="00FF02C3" w:rsidRDefault="00FF02C3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14:paraId="11360A25" w14:textId="77777777" w:rsidR="00FF02C3" w:rsidRDefault="00FF02C3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</w:tcPr>
          <w:p w14:paraId="612FFAB1" w14:textId="77777777" w:rsidR="00FF02C3" w:rsidRDefault="00FF02C3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14:paraId="08B13C8F" w14:textId="77777777" w:rsidR="00FF02C3" w:rsidRDefault="00FF02C3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14:paraId="126CEEC7" w14:textId="77777777" w:rsidR="00FF02C3" w:rsidRDefault="00FF02C3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419" w:type="dxa"/>
          </w:tcPr>
          <w:p w14:paraId="7810FDF0" w14:textId="77777777" w:rsidR="00FF02C3" w:rsidRDefault="00FF02C3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</w:tr>
      <w:tr w:rsidR="008B5266" w14:paraId="2F557245" w14:textId="77777777" w:rsidTr="00FF02C3">
        <w:tc>
          <w:tcPr>
            <w:tcW w:w="5524" w:type="dxa"/>
          </w:tcPr>
          <w:p w14:paraId="318F215C" w14:textId="77777777" w:rsidR="008B5266" w:rsidRPr="00257835" w:rsidRDefault="008B5266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57835">
              <w:rPr>
                <w:rFonts w:ascii="Calibri" w:hAnsi="Calibri" w:cs="Calibri"/>
                <w:color w:val="000000"/>
                <w:sz w:val="22"/>
                <w:szCs w:val="22"/>
              </w:rPr>
              <w:t>Mi interés en la tecnología es más bien poco o ninguno</w:t>
            </w:r>
          </w:p>
          <w:p w14:paraId="06BB945C" w14:textId="77777777" w:rsidR="008B5266" w:rsidRPr="00257835" w:rsidRDefault="008B5266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14:paraId="65373821" w14:textId="77777777" w:rsidR="008B5266" w:rsidRDefault="008B5266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14:paraId="1271385C" w14:textId="77777777" w:rsidR="008B5266" w:rsidRDefault="008B5266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14:paraId="1C8BEA41" w14:textId="77777777" w:rsidR="008B5266" w:rsidRDefault="008B5266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426" w:type="dxa"/>
          </w:tcPr>
          <w:p w14:paraId="3EA6885E" w14:textId="77777777" w:rsidR="008B5266" w:rsidRDefault="008B5266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14:paraId="15CA664D" w14:textId="77777777" w:rsidR="008B5266" w:rsidRDefault="008B5266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</w:tcPr>
          <w:p w14:paraId="10C35DE2" w14:textId="77777777" w:rsidR="008B5266" w:rsidRDefault="008B5266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419" w:type="dxa"/>
          </w:tcPr>
          <w:p w14:paraId="31F56CA3" w14:textId="77777777" w:rsidR="008B5266" w:rsidRDefault="008B5266" w:rsidP="00900F5E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</w:tr>
    </w:tbl>
    <w:p w14:paraId="2F2FF5D1" w14:textId="77777777" w:rsidR="00813DEB" w:rsidRPr="00257835" w:rsidRDefault="00813DEB" w:rsidP="00900F5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5126237" w14:textId="5249E2F5" w:rsidR="008B5266" w:rsidRPr="00A17FC3" w:rsidRDefault="008B5266" w:rsidP="00900F5E">
      <w:pPr>
        <w:rPr>
          <w:i/>
        </w:rPr>
      </w:pPr>
      <w:r w:rsidRPr="00A17FC3">
        <w:rPr>
          <w:i/>
        </w:rPr>
        <w:t xml:space="preserve">Ahora te planteamos unas preguntas relacionadas con tu hogar y hábitos de compra y consumo en general. </w:t>
      </w:r>
    </w:p>
    <w:p w14:paraId="11F5F5F6" w14:textId="58023B18" w:rsidR="00813DEB" w:rsidRDefault="00813DEB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423A3D">
        <w:rPr>
          <w:rFonts w:ascii="Calibri" w:hAnsi="Calibri" w:cs="Calibri" w:hint="eastAsia"/>
          <w:b/>
          <w:color w:val="000000"/>
          <w:sz w:val="22"/>
          <w:szCs w:val="22"/>
        </w:rPr>
        <w:t>Pensando en la decisión de compra para el hogar en supermercados</w:t>
      </w:r>
      <w:r w:rsidRPr="00423A3D">
        <w:rPr>
          <w:rFonts w:ascii="Calibri" w:hAnsi="Calibri" w:cs="Calibri"/>
          <w:b/>
          <w:color w:val="000000"/>
          <w:sz w:val="22"/>
          <w:szCs w:val="22"/>
        </w:rPr>
        <w:t>-hipermercados</w:t>
      </w:r>
      <w:r w:rsidRPr="00423A3D">
        <w:rPr>
          <w:rFonts w:ascii="Calibri" w:hAnsi="Calibri" w:cs="Calibri" w:hint="eastAsia"/>
          <w:b/>
          <w:color w:val="000000"/>
          <w:sz w:val="22"/>
          <w:szCs w:val="22"/>
        </w:rPr>
        <w:t xml:space="preserve"> (alimentación, </w:t>
      </w:r>
      <w:r w:rsidRPr="00423A3D">
        <w:rPr>
          <w:rFonts w:ascii="Calibri" w:hAnsi="Calibri" w:cs="Calibri"/>
          <w:b/>
          <w:color w:val="000000"/>
          <w:sz w:val="22"/>
          <w:szCs w:val="22"/>
        </w:rPr>
        <w:t xml:space="preserve">limpieza, productos de higiene personal, </w:t>
      </w:r>
      <w:r w:rsidRPr="00423A3D">
        <w:rPr>
          <w:rFonts w:ascii="Calibri" w:hAnsi="Calibri" w:cs="Calibri" w:hint="eastAsia"/>
          <w:b/>
          <w:color w:val="000000"/>
          <w:sz w:val="22"/>
          <w:szCs w:val="22"/>
        </w:rPr>
        <w:t>etc.), indica qué opción te define mejor:</w:t>
      </w:r>
    </w:p>
    <w:p w14:paraId="68A1E920" w14:textId="16EE001C" w:rsidR="00423A3D" w:rsidRPr="00423A3D" w:rsidRDefault="00423A3D" w:rsidP="00900F5E">
      <w:pPr>
        <w:pStyle w:val="NormalWeb"/>
        <w:spacing w:before="0" w:beforeAutospacing="0" w:after="0" w:afterAutospacing="0"/>
        <w:ind w:left="644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257835">
        <w:rPr>
          <w:rFonts w:ascii="Calibri" w:hAnsi="Calibri" w:cs="Calibri"/>
          <w:i/>
          <w:iCs/>
          <w:color w:val="7030A0"/>
          <w:sz w:val="22"/>
          <w:szCs w:val="22"/>
        </w:rPr>
        <w:t>Respuesta tipo casilla de verificación</w:t>
      </w:r>
    </w:p>
    <w:p w14:paraId="23E9954B" w14:textId="77777777" w:rsidR="00813DEB" w:rsidRPr="00423A3D" w:rsidRDefault="00813DEB" w:rsidP="00900F5E">
      <w:pPr>
        <w:pStyle w:val="Prrafodelista"/>
        <w:numPr>
          <w:ilvl w:val="1"/>
          <w:numId w:val="3"/>
        </w:numPr>
      </w:pPr>
      <w:r w:rsidRPr="00423A3D">
        <w:rPr>
          <w:rFonts w:hint="eastAsia"/>
        </w:rPr>
        <w:t>Soy la única persona que</w:t>
      </w:r>
      <w:r w:rsidRPr="00423A3D">
        <w:t xml:space="preserve"> </w:t>
      </w:r>
      <w:r w:rsidRPr="00423A3D">
        <w:rPr>
          <w:rFonts w:hint="eastAsia"/>
        </w:rPr>
        <w:t>hace la compra del supermercado del hogar</w:t>
      </w:r>
      <w:r w:rsidRPr="00423A3D">
        <w:t xml:space="preserve"> </w:t>
      </w:r>
    </w:p>
    <w:p w14:paraId="53111731" w14:textId="77777777" w:rsidR="00813DEB" w:rsidRPr="00423A3D" w:rsidRDefault="00813DEB" w:rsidP="00900F5E">
      <w:pPr>
        <w:pStyle w:val="Prrafodelista"/>
        <w:numPr>
          <w:ilvl w:val="1"/>
          <w:numId w:val="3"/>
        </w:numPr>
      </w:pPr>
      <w:r w:rsidRPr="00423A3D">
        <w:rPr>
          <w:rFonts w:hint="eastAsia"/>
        </w:rPr>
        <w:t xml:space="preserve">Soy responsable, junto con </w:t>
      </w:r>
      <w:r w:rsidRPr="00423A3D">
        <w:t>otras personas</w:t>
      </w:r>
      <w:r w:rsidRPr="00423A3D">
        <w:rPr>
          <w:rFonts w:hint="eastAsia"/>
        </w:rPr>
        <w:t>, de hacer la compra de supermercado del hogar</w:t>
      </w:r>
    </w:p>
    <w:p w14:paraId="51B38E70" w14:textId="5790798C" w:rsidR="00813DEB" w:rsidRPr="00423A3D" w:rsidRDefault="00813DEB" w:rsidP="00900F5E">
      <w:pPr>
        <w:pStyle w:val="Prrafodelista"/>
        <w:numPr>
          <w:ilvl w:val="1"/>
          <w:numId w:val="3"/>
        </w:numPr>
      </w:pPr>
      <w:r w:rsidRPr="00423A3D">
        <w:rPr>
          <w:rFonts w:hint="eastAsia"/>
        </w:rPr>
        <w:lastRenderedPageBreak/>
        <w:t>Generalmente no soy la persona</w:t>
      </w:r>
      <w:r w:rsidRPr="00423A3D">
        <w:t xml:space="preserve"> </w:t>
      </w:r>
      <w:r w:rsidRPr="00423A3D">
        <w:rPr>
          <w:rFonts w:hint="eastAsia"/>
        </w:rPr>
        <w:t>que hace la compra de supermercado</w:t>
      </w:r>
      <w:r w:rsidRPr="00423A3D">
        <w:t xml:space="preserve"> </w:t>
      </w:r>
      <w:r w:rsidRPr="00423A3D">
        <w:rPr>
          <w:rFonts w:hint="eastAsia"/>
        </w:rPr>
        <w:t>del hogar</w:t>
      </w:r>
      <w:r w:rsidRPr="00423A3D">
        <w:t xml:space="preserve"> </w:t>
      </w:r>
      <w:r w:rsidRPr="00423A3D">
        <w:rPr>
          <w:rFonts w:ascii="Calibri" w:hAnsi="Calibri" w:cs="Calibri"/>
          <w:color w:val="00B050"/>
        </w:rPr>
        <w:t xml:space="preserve">(pasar a pregunta </w:t>
      </w:r>
      <w:r w:rsidR="00423A3D">
        <w:rPr>
          <w:rFonts w:ascii="Calibri" w:hAnsi="Calibri" w:cs="Calibri"/>
          <w:color w:val="00B050"/>
        </w:rPr>
        <w:t>4</w:t>
      </w:r>
      <w:r w:rsidR="00924BBE">
        <w:rPr>
          <w:rFonts w:ascii="Calibri" w:hAnsi="Calibri" w:cs="Calibri"/>
          <w:color w:val="00B050"/>
        </w:rPr>
        <w:t>4</w:t>
      </w:r>
      <w:r w:rsidR="00423A3D" w:rsidRPr="00423A3D">
        <w:rPr>
          <w:rFonts w:ascii="Calibri" w:hAnsi="Calibri" w:cs="Calibri"/>
          <w:color w:val="00B050"/>
        </w:rPr>
        <w:t>)</w:t>
      </w:r>
    </w:p>
    <w:p w14:paraId="0398FB05" w14:textId="36BAA904" w:rsidR="00813DEB" w:rsidRPr="00002049" w:rsidRDefault="00813DEB" w:rsidP="00900F5E">
      <w:pPr>
        <w:pStyle w:val="Prrafodelista"/>
        <w:numPr>
          <w:ilvl w:val="1"/>
          <w:numId w:val="3"/>
        </w:numPr>
      </w:pPr>
      <w:r w:rsidRPr="00423A3D">
        <w:t>Nunca hago la compra de supermercado del hogar del hogar.</w:t>
      </w:r>
      <w:r w:rsidRPr="00423A3D">
        <w:rPr>
          <w:rFonts w:ascii="Calibri" w:hAnsi="Calibri" w:cs="Calibri"/>
          <w:color w:val="00B050"/>
        </w:rPr>
        <w:t xml:space="preserve"> (pasar a pregunta </w:t>
      </w:r>
      <w:r w:rsidR="00423A3D">
        <w:rPr>
          <w:rFonts w:ascii="Calibri" w:hAnsi="Calibri" w:cs="Calibri"/>
          <w:color w:val="00B050"/>
        </w:rPr>
        <w:t>4</w:t>
      </w:r>
      <w:r w:rsidR="00924BBE">
        <w:rPr>
          <w:rFonts w:ascii="Calibri" w:hAnsi="Calibri" w:cs="Calibri"/>
          <w:color w:val="00B050"/>
        </w:rPr>
        <w:t>4</w:t>
      </w:r>
      <w:r w:rsidRPr="00423A3D">
        <w:rPr>
          <w:rFonts w:ascii="Calibri" w:hAnsi="Calibri" w:cs="Calibri"/>
          <w:color w:val="00B050"/>
        </w:rPr>
        <w:t>) </w:t>
      </w:r>
    </w:p>
    <w:p w14:paraId="31F2BF91" w14:textId="567E6499" w:rsidR="00002049" w:rsidRDefault="00002049" w:rsidP="00900F5E"/>
    <w:p w14:paraId="1EE29FBF" w14:textId="6997B5F4" w:rsidR="00813DEB" w:rsidRDefault="00813DEB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423A3D">
        <w:rPr>
          <w:rFonts w:ascii="Calibri" w:hAnsi="Calibri" w:cs="Calibri" w:hint="eastAsia"/>
          <w:b/>
          <w:color w:val="000000"/>
          <w:sz w:val="22"/>
          <w:szCs w:val="22"/>
        </w:rPr>
        <w:t>Del listado de hipermercados y supermercados que te muestro a continuación, ¿dónde compras habitualmente?</w:t>
      </w:r>
      <w:r w:rsidRPr="00423A3D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Pr="00423A3D">
        <w:rPr>
          <w:rFonts w:ascii="Calibri" w:hAnsi="Calibri" w:cs="Calibri" w:hint="eastAsia"/>
          <w:b/>
          <w:color w:val="000000"/>
          <w:sz w:val="22"/>
          <w:szCs w:val="22"/>
        </w:rPr>
        <w:t>Puedes seleccionar más de una opción.</w:t>
      </w:r>
    </w:p>
    <w:p w14:paraId="7C2C5403" w14:textId="4B9FF964" w:rsidR="00423A3D" w:rsidRPr="00423A3D" w:rsidRDefault="00423A3D" w:rsidP="00900F5E">
      <w:pPr>
        <w:pStyle w:val="NormalWeb"/>
        <w:spacing w:before="0" w:beforeAutospacing="0" w:after="0" w:afterAutospacing="0"/>
        <w:ind w:left="644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257835">
        <w:rPr>
          <w:rFonts w:ascii="Calibri" w:hAnsi="Calibri" w:cs="Calibri"/>
          <w:color w:val="7030A0"/>
          <w:sz w:val="22"/>
          <w:szCs w:val="22"/>
        </w:rPr>
        <w:t>Respuesta tipo múltiple. Ordenada</w:t>
      </w:r>
      <w:r w:rsidRPr="00257835">
        <w:rPr>
          <w:rFonts w:ascii="Calibri" w:hAnsi="Calibri" w:cs="Calibri"/>
          <w:i/>
          <w:iCs/>
          <w:color w:val="7030A0"/>
          <w:sz w:val="22"/>
          <w:szCs w:val="22"/>
        </w:rPr>
        <w:t xml:space="preserve"> en dos columnas</w:t>
      </w:r>
    </w:p>
    <w:p w14:paraId="77172D50" w14:textId="77777777" w:rsidR="00813DEB" w:rsidRPr="00423A3D" w:rsidRDefault="00813DEB" w:rsidP="00900F5E">
      <w:pPr>
        <w:pStyle w:val="Prrafodelista"/>
        <w:numPr>
          <w:ilvl w:val="1"/>
          <w:numId w:val="2"/>
        </w:numPr>
      </w:pPr>
      <w:r w:rsidRPr="00423A3D">
        <w:rPr>
          <w:rFonts w:hint="eastAsia"/>
        </w:rPr>
        <w:t>Mercadona</w:t>
      </w:r>
    </w:p>
    <w:p w14:paraId="4F32487A" w14:textId="77777777" w:rsidR="00813DEB" w:rsidRPr="00423A3D" w:rsidRDefault="00813DEB" w:rsidP="00900F5E">
      <w:pPr>
        <w:pStyle w:val="Prrafodelista"/>
        <w:numPr>
          <w:ilvl w:val="1"/>
          <w:numId w:val="2"/>
        </w:numPr>
      </w:pPr>
      <w:r w:rsidRPr="00423A3D">
        <w:rPr>
          <w:rFonts w:hint="eastAsia"/>
        </w:rPr>
        <w:t>Consum</w:t>
      </w:r>
    </w:p>
    <w:p w14:paraId="5713583F" w14:textId="77777777" w:rsidR="00813DEB" w:rsidRPr="00423A3D" w:rsidRDefault="00813DEB" w:rsidP="00900F5E">
      <w:pPr>
        <w:pStyle w:val="Prrafodelista"/>
        <w:numPr>
          <w:ilvl w:val="1"/>
          <w:numId w:val="2"/>
        </w:numPr>
      </w:pPr>
      <w:r w:rsidRPr="00423A3D">
        <w:rPr>
          <w:rFonts w:hint="eastAsia"/>
        </w:rPr>
        <w:t>Carrefour</w:t>
      </w:r>
    </w:p>
    <w:p w14:paraId="1C2D4041" w14:textId="77777777" w:rsidR="00813DEB" w:rsidRPr="00423A3D" w:rsidRDefault="00813DEB" w:rsidP="00900F5E">
      <w:pPr>
        <w:pStyle w:val="Prrafodelista"/>
        <w:numPr>
          <w:ilvl w:val="1"/>
          <w:numId w:val="2"/>
        </w:numPr>
      </w:pPr>
      <w:r w:rsidRPr="00423A3D">
        <w:rPr>
          <w:rFonts w:hint="eastAsia"/>
        </w:rPr>
        <w:t>Lidl</w:t>
      </w:r>
    </w:p>
    <w:p w14:paraId="0F06CF83" w14:textId="77777777" w:rsidR="00813DEB" w:rsidRPr="00423A3D" w:rsidRDefault="00813DEB" w:rsidP="00900F5E">
      <w:pPr>
        <w:pStyle w:val="Prrafodelista"/>
        <w:numPr>
          <w:ilvl w:val="1"/>
          <w:numId w:val="2"/>
        </w:numPr>
      </w:pPr>
      <w:proofErr w:type="spellStart"/>
      <w:r w:rsidRPr="00423A3D">
        <w:rPr>
          <w:rFonts w:hint="eastAsia"/>
        </w:rPr>
        <w:t>Aldi</w:t>
      </w:r>
      <w:proofErr w:type="spellEnd"/>
    </w:p>
    <w:p w14:paraId="13539C86" w14:textId="77777777" w:rsidR="00813DEB" w:rsidRPr="00423A3D" w:rsidRDefault="00813DEB" w:rsidP="00900F5E">
      <w:pPr>
        <w:pStyle w:val="Prrafodelista"/>
        <w:numPr>
          <w:ilvl w:val="1"/>
          <w:numId w:val="2"/>
        </w:numPr>
      </w:pPr>
      <w:proofErr w:type="spellStart"/>
      <w:r w:rsidRPr="00423A3D">
        <w:rPr>
          <w:rFonts w:hint="eastAsia"/>
        </w:rPr>
        <w:t>Alcampo</w:t>
      </w:r>
      <w:proofErr w:type="spellEnd"/>
    </w:p>
    <w:p w14:paraId="09A8828C" w14:textId="77777777" w:rsidR="00813DEB" w:rsidRPr="00423A3D" w:rsidRDefault="00813DEB" w:rsidP="00900F5E">
      <w:pPr>
        <w:pStyle w:val="Prrafodelista"/>
        <w:numPr>
          <w:ilvl w:val="1"/>
          <w:numId w:val="2"/>
        </w:numPr>
      </w:pPr>
      <w:r w:rsidRPr="00423A3D">
        <w:rPr>
          <w:rFonts w:hint="eastAsia"/>
        </w:rPr>
        <w:t>DIA</w:t>
      </w:r>
    </w:p>
    <w:p w14:paraId="20A4DB60" w14:textId="77777777" w:rsidR="00813DEB" w:rsidRPr="00423A3D" w:rsidRDefault="00813DEB" w:rsidP="00900F5E">
      <w:pPr>
        <w:pStyle w:val="Prrafodelista"/>
        <w:numPr>
          <w:ilvl w:val="1"/>
          <w:numId w:val="2"/>
        </w:numPr>
      </w:pPr>
      <w:proofErr w:type="spellStart"/>
      <w:r w:rsidRPr="00423A3D">
        <w:rPr>
          <w:rFonts w:hint="eastAsia"/>
        </w:rPr>
        <w:t>Masymas</w:t>
      </w:r>
      <w:proofErr w:type="spellEnd"/>
    </w:p>
    <w:p w14:paraId="6F80B349" w14:textId="77777777" w:rsidR="00813DEB" w:rsidRPr="00423A3D" w:rsidRDefault="00813DEB" w:rsidP="00900F5E">
      <w:pPr>
        <w:pStyle w:val="Prrafodelista"/>
        <w:numPr>
          <w:ilvl w:val="1"/>
          <w:numId w:val="2"/>
        </w:numPr>
      </w:pPr>
      <w:proofErr w:type="spellStart"/>
      <w:r w:rsidRPr="00423A3D">
        <w:rPr>
          <w:rFonts w:hint="eastAsia"/>
        </w:rPr>
        <w:t>Economy</w:t>
      </w:r>
      <w:proofErr w:type="spellEnd"/>
      <w:r w:rsidRPr="00423A3D">
        <w:rPr>
          <w:rFonts w:hint="eastAsia"/>
        </w:rPr>
        <w:t xml:space="preserve"> Cash</w:t>
      </w:r>
    </w:p>
    <w:p w14:paraId="376AE750" w14:textId="77777777" w:rsidR="00813DEB" w:rsidRPr="00423A3D" w:rsidRDefault="00813DEB" w:rsidP="00900F5E">
      <w:pPr>
        <w:pStyle w:val="Prrafodelista"/>
        <w:numPr>
          <w:ilvl w:val="1"/>
          <w:numId w:val="2"/>
        </w:numPr>
      </w:pPr>
      <w:proofErr w:type="spellStart"/>
      <w:r w:rsidRPr="00423A3D">
        <w:rPr>
          <w:rFonts w:hint="eastAsia"/>
        </w:rPr>
        <w:t>Charter</w:t>
      </w:r>
      <w:proofErr w:type="spellEnd"/>
    </w:p>
    <w:p w14:paraId="1B38C234" w14:textId="77777777" w:rsidR="00813DEB" w:rsidRPr="00423A3D" w:rsidRDefault="00813DEB" w:rsidP="00900F5E">
      <w:pPr>
        <w:pStyle w:val="Prrafodelista"/>
        <w:numPr>
          <w:ilvl w:val="1"/>
          <w:numId w:val="2"/>
        </w:numPr>
      </w:pPr>
      <w:r w:rsidRPr="00423A3D">
        <w:rPr>
          <w:rFonts w:hint="eastAsia"/>
        </w:rPr>
        <w:t>Eroski</w:t>
      </w:r>
    </w:p>
    <w:p w14:paraId="6B7F0C12" w14:textId="77777777" w:rsidR="00813DEB" w:rsidRPr="00423A3D" w:rsidRDefault="00813DEB" w:rsidP="00900F5E">
      <w:pPr>
        <w:pStyle w:val="Prrafodelista"/>
        <w:numPr>
          <w:ilvl w:val="1"/>
          <w:numId w:val="2"/>
        </w:numPr>
      </w:pPr>
      <w:proofErr w:type="spellStart"/>
      <w:r w:rsidRPr="00423A3D">
        <w:rPr>
          <w:rFonts w:hint="eastAsia"/>
        </w:rPr>
        <w:t>Spar</w:t>
      </w:r>
      <w:proofErr w:type="spellEnd"/>
    </w:p>
    <w:p w14:paraId="03FEFDD0" w14:textId="77777777" w:rsidR="00813DEB" w:rsidRPr="00423A3D" w:rsidRDefault="00813DEB" w:rsidP="00900F5E">
      <w:pPr>
        <w:pStyle w:val="Prrafodelista"/>
        <w:numPr>
          <w:ilvl w:val="1"/>
          <w:numId w:val="2"/>
        </w:numPr>
      </w:pPr>
      <w:r w:rsidRPr="00423A3D">
        <w:rPr>
          <w:rFonts w:hint="eastAsia"/>
        </w:rPr>
        <w:t>Vidal</w:t>
      </w:r>
    </w:p>
    <w:p w14:paraId="685BBDFF" w14:textId="77777777" w:rsidR="00813DEB" w:rsidRPr="00423A3D" w:rsidRDefault="00813DEB" w:rsidP="00900F5E">
      <w:pPr>
        <w:pStyle w:val="Prrafodelista"/>
        <w:numPr>
          <w:ilvl w:val="1"/>
          <w:numId w:val="2"/>
        </w:numPr>
      </w:pPr>
      <w:r w:rsidRPr="00423A3D">
        <w:rPr>
          <w:rFonts w:hint="eastAsia"/>
        </w:rPr>
        <w:t>Hipercor</w:t>
      </w:r>
    </w:p>
    <w:p w14:paraId="2294CAA3" w14:textId="77777777" w:rsidR="00813DEB" w:rsidRPr="00423A3D" w:rsidRDefault="00813DEB" w:rsidP="00900F5E">
      <w:pPr>
        <w:pStyle w:val="Prrafodelista"/>
        <w:numPr>
          <w:ilvl w:val="1"/>
          <w:numId w:val="2"/>
        </w:numPr>
      </w:pPr>
      <w:r w:rsidRPr="00423A3D">
        <w:rPr>
          <w:rFonts w:hint="eastAsia"/>
        </w:rPr>
        <w:t>El Corte</w:t>
      </w:r>
      <w:r w:rsidRPr="00423A3D">
        <w:t xml:space="preserve"> </w:t>
      </w:r>
      <w:r w:rsidRPr="00423A3D">
        <w:rPr>
          <w:rFonts w:hint="eastAsia"/>
        </w:rPr>
        <w:t>Inglés</w:t>
      </w:r>
    </w:p>
    <w:p w14:paraId="412E9160" w14:textId="77777777" w:rsidR="00813DEB" w:rsidRPr="00423A3D" w:rsidRDefault="00813DEB" w:rsidP="00900F5E">
      <w:pPr>
        <w:pStyle w:val="Prrafodelista"/>
        <w:numPr>
          <w:ilvl w:val="1"/>
          <w:numId w:val="2"/>
        </w:numPr>
      </w:pPr>
      <w:proofErr w:type="spellStart"/>
      <w:r w:rsidRPr="00423A3D">
        <w:rPr>
          <w:rFonts w:hint="eastAsia"/>
        </w:rPr>
        <w:t>Family</w:t>
      </w:r>
      <w:proofErr w:type="spellEnd"/>
      <w:r w:rsidRPr="00423A3D">
        <w:rPr>
          <w:rFonts w:hint="eastAsia"/>
        </w:rPr>
        <w:t xml:space="preserve"> Cash</w:t>
      </w:r>
    </w:p>
    <w:p w14:paraId="328BF8A0" w14:textId="77777777" w:rsidR="00813DEB" w:rsidRPr="00423A3D" w:rsidRDefault="00813DEB" w:rsidP="00900F5E">
      <w:pPr>
        <w:pStyle w:val="Prrafodelista"/>
        <w:numPr>
          <w:ilvl w:val="1"/>
          <w:numId w:val="2"/>
        </w:numPr>
      </w:pPr>
      <w:r w:rsidRPr="00423A3D">
        <w:rPr>
          <w:rFonts w:hint="eastAsia"/>
        </w:rPr>
        <w:t>Tiendas Eco</w:t>
      </w:r>
    </w:p>
    <w:p w14:paraId="3ECDE96B" w14:textId="77777777" w:rsidR="00813DEB" w:rsidRPr="00423A3D" w:rsidRDefault="00813DEB" w:rsidP="00900F5E">
      <w:pPr>
        <w:pStyle w:val="Prrafodelista"/>
        <w:numPr>
          <w:ilvl w:val="1"/>
          <w:numId w:val="2"/>
        </w:numPr>
      </w:pPr>
      <w:r w:rsidRPr="00423A3D">
        <w:rPr>
          <w:rFonts w:hint="eastAsia"/>
        </w:rPr>
        <w:t>Tiendas a</w:t>
      </w:r>
      <w:r w:rsidRPr="00423A3D">
        <w:t xml:space="preserve"> g</w:t>
      </w:r>
      <w:r w:rsidRPr="00423A3D">
        <w:rPr>
          <w:rFonts w:hint="eastAsia"/>
        </w:rPr>
        <w:t>ranel</w:t>
      </w:r>
    </w:p>
    <w:p w14:paraId="7C8078CC" w14:textId="77777777" w:rsidR="00813DEB" w:rsidRPr="00423A3D" w:rsidRDefault="00813DEB" w:rsidP="00900F5E">
      <w:pPr>
        <w:pStyle w:val="Prrafodelista"/>
        <w:numPr>
          <w:ilvl w:val="1"/>
          <w:numId w:val="2"/>
        </w:numPr>
      </w:pPr>
      <w:r w:rsidRPr="00423A3D">
        <w:rPr>
          <w:rFonts w:hint="eastAsia"/>
        </w:rPr>
        <w:t>Tiendas de barrio, pequeño comercio</w:t>
      </w:r>
    </w:p>
    <w:p w14:paraId="10FE289C" w14:textId="447B6F7D" w:rsidR="00813DEB" w:rsidRPr="00423A3D" w:rsidRDefault="00813DEB" w:rsidP="00900F5E">
      <w:pPr>
        <w:pStyle w:val="Prrafodelista"/>
        <w:numPr>
          <w:ilvl w:val="1"/>
          <w:numId w:val="2"/>
        </w:numPr>
      </w:pPr>
      <w:r w:rsidRPr="00423A3D">
        <w:rPr>
          <w:rFonts w:hint="eastAsia"/>
        </w:rPr>
        <w:t>Otro</w:t>
      </w:r>
      <w:r w:rsidRPr="00423A3D">
        <w:t>s establecimientos, indica cual_________________</w:t>
      </w:r>
    </w:p>
    <w:p w14:paraId="016899AE" w14:textId="799E2198" w:rsidR="00813DEB" w:rsidRDefault="00813DEB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bookmarkStart w:id="22" w:name="_Ref114214198"/>
      <w:r w:rsidRPr="00306BD8">
        <w:rPr>
          <w:rFonts w:ascii="Calibri" w:hAnsi="Calibri" w:cs="Calibri" w:hint="eastAsia"/>
          <w:b/>
          <w:color w:val="000000"/>
          <w:sz w:val="22"/>
          <w:szCs w:val="22"/>
        </w:rPr>
        <w:t xml:space="preserve">Pensando en la decisión de compra </w:t>
      </w:r>
      <w:r w:rsidRPr="00306BD8">
        <w:rPr>
          <w:rFonts w:ascii="Calibri" w:hAnsi="Calibri" w:cs="Calibri"/>
          <w:b/>
          <w:color w:val="000000"/>
          <w:sz w:val="22"/>
          <w:szCs w:val="22"/>
        </w:rPr>
        <w:t>de tecnología y electrónica para el hogar</w:t>
      </w:r>
      <w:r w:rsidRPr="00306BD8">
        <w:rPr>
          <w:rFonts w:ascii="Calibri" w:hAnsi="Calibri" w:cs="Calibri" w:hint="eastAsia"/>
          <w:b/>
          <w:color w:val="000000"/>
          <w:sz w:val="22"/>
          <w:szCs w:val="22"/>
        </w:rPr>
        <w:t>, indica qué opción te define mejor:</w:t>
      </w:r>
      <w:bookmarkEnd w:id="22"/>
    </w:p>
    <w:p w14:paraId="427BB330" w14:textId="531B766B" w:rsidR="00306BD8" w:rsidRPr="00306BD8" w:rsidRDefault="00306BD8" w:rsidP="00900F5E">
      <w:pPr>
        <w:pStyle w:val="NormalWeb"/>
        <w:spacing w:before="0" w:beforeAutospacing="0" w:after="0" w:afterAutospacing="0"/>
        <w:ind w:left="644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257835">
        <w:rPr>
          <w:rFonts w:ascii="Calibri" w:hAnsi="Calibri" w:cs="Calibri"/>
          <w:i/>
          <w:iCs/>
          <w:color w:val="7030A0"/>
          <w:sz w:val="22"/>
          <w:szCs w:val="22"/>
        </w:rPr>
        <w:t>Respuesta tipo casilla de verificación</w:t>
      </w:r>
    </w:p>
    <w:p w14:paraId="24DC53BF" w14:textId="77777777" w:rsidR="00813DEB" w:rsidRPr="00423A3D" w:rsidRDefault="00813DEB" w:rsidP="00900F5E">
      <w:pPr>
        <w:pStyle w:val="Prrafodelista"/>
        <w:numPr>
          <w:ilvl w:val="1"/>
          <w:numId w:val="3"/>
        </w:numPr>
      </w:pPr>
      <w:r w:rsidRPr="00423A3D">
        <w:rPr>
          <w:rFonts w:hint="eastAsia"/>
        </w:rPr>
        <w:t>Soy la única persona que</w:t>
      </w:r>
      <w:r w:rsidRPr="00423A3D">
        <w:t xml:space="preserve"> </w:t>
      </w:r>
      <w:r w:rsidRPr="00423A3D">
        <w:rPr>
          <w:rFonts w:hint="eastAsia"/>
        </w:rPr>
        <w:t xml:space="preserve">hace la compra </w:t>
      </w:r>
      <w:r w:rsidRPr="00423A3D">
        <w:t>de tecnología y electrónica para el hogar</w:t>
      </w:r>
    </w:p>
    <w:p w14:paraId="33858E52" w14:textId="77777777" w:rsidR="00813DEB" w:rsidRPr="00423A3D" w:rsidRDefault="00813DEB" w:rsidP="00900F5E">
      <w:pPr>
        <w:pStyle w:val="Prrafodelista"/>
        <w:numPr>
          <w:ilvl w:val="1"/>
          <w:numId w:val="3"/>
        </w:numPr>
      </w:pPr>
      <w:r w:rsidRPr="00423A3D">
        <w:rPr>
          <w:rFonts w:hint="eastAsia"/>
        </w:rPr>
        <w:t xml:space="preserve">Soy responsable, junto con </w:t>
      </w:r>
      <w:r w:rsidRPr="00423A3D">
        <w:t>otras personas</w:t>
      </w:r>
      <w:r w:rsidRPr="00423A3D">
        <w:rPr>
          <w:rFonts w:hint="eastAsia"/>
        </w:rPr>
        <w:t xml:space="preserve">, de hacer la compra </w:t>
      </w:r>
      <w:r w:rsidRPr="00423A3D">
        <w:t>de tecnología y electrónica para el hogar</w:t>
      </w:r>
    </w:p>
    <w:p w14:paraId="25B1AD28" w14:textId="77777777" w:rsidR="00813DEB" w:rsidRPr="00423A3D" w:rsidRDefault="00813DEB" w:rsidP="00900F5E">
      <w:pPr>
        <w:pStyle w:val="Prrafodelista"/>
        <w:numPr>
          <w:ilvl w:val="1"/>
          <w:numId w:val="3"/>
        </w:numPr>
      </w:pPr>
      <w:r w:rsidRPr="00423A3D">
        <w:rPr>
          <w:rFonts w:hint="eastAsia"/>
        </w:rPr>
        <w:t>Generalmente no soy la persona</w:t>
      </w:r>
      <w:r w:rsidRPr="00423A3D">
        <w:t xml:space="preserve"> </w:t>
      </w:r>
      <w:r w:rsidRPr="00423A3D">
        <w:rPr>
          <w:rFonts w:hint="eastAsia"/>
        </w:rPr>
        <w:t xml:space="preserve">que hace la compra </w:t>
      </w:r>
      <w:r w:rsidRPr="00423A3D">
        <w:t>de tecnología y electrónica para el hogar</w:t>
      </w:r>
    </w:p>
    <w:p w14:paraId="2C4C8CB2" w14:textId="77777777" w:rsidR="00813DEB" w:rsidRPr="00423A3D" w:rsidRDefault="00813DEB" w:rsidP="00900F5E">
      <w:pPr>
        <w:pStyle w:val="Prrafodelista"/>
        <w:numPr>
          <w:ilvl w:val="1"/>
          <w:numId w:val="3"/>
        </w:numPr>
      </w:pPr>
      <w:r w:rsidRPr="00423A3D">
        <w:t>Nunca hago la compra de tecnología y electrónica para el hogar</w:t>
      </w:r>
    </w:p>
    <w:p w14:paraId="0FBE4A7E" w14:textId="77777777" w:rsidR="00813DEB" w:rsidRPr="00423A3D" w:rsidRDefault="00813DEB" w:rsidP="00900F5E">
      <w:pPr>
        <w:ind w:left="1080"/>
      </w:pPr>
    </w:p>
    <w:p w14:paraId="123C79FD" w14:textId="5F9ACFB2" w:rsidR="00813DEB" w:rsidRPr="00306BD8" w:rsidRDefault="00813DEB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306BD8">
        <w:rPr>
          <w:rFonts w:ascii="Calibri" w:hAnsi="Calibri" w:cs="Calibri" w:hint="eastAsia"/>
          <w:b/>
          <w:color w:val="000000"/>
          <w:sz w:val="22"/>
          <w:szCs w:val="22"/>
        </w:rPr>
        <w:t xml:space="preserve">Pensando en la decisión de compra </w:t>
      </w:r>
      <w:r w:rsidRPr="00306BD8">
        <w:rPr>
          <w:rFonts w:ascii="Calibri" w:hAnsi="Calibri" w:cs="Calibri"/>
          <w:b/>
          <w:color w:val="000000"/>
          <w:sz w:val="22"/>
          <w:szCs w:val="22"/>
        </w:rPr>
        <w:t>de productos turísticos (hoteles, packs vacacionales, etc.)</w:t>
      </w:r>
      <w:r w:rsidRPr="00306BD8">
        <w:rPr>
          <w:rFonts w:ascii="Calibri" w:hAnsi="Calibri" w:cs="Calibri" w:hint="eastAsia"/>
          <w:b/>
          <w:color w:val="000000"/>
          <w:sz w:val="22"/>
          <w:szCs w:val="22"/>
        </w:rPr>
        <w:t>, indica qué opción te define mejor:</w:t>
      </w:r>
    </w:p>
    <w:p w14:paraId="511EBDEC" w14:textId="0E26A3E8" w:rsidR="00306BD8" w:rsidRPr="00D51173" w:rsidRDefault="00306BD8" w:rsidP="00900F5E">
      <w:pPr>
        <w:pStyle w:val="NormalWeb"/>
        <w:spacing w:before="0" w:beforeAutospacing="0" w:after="0" w:afterAutospacing="0"/>
        <w:ind w:left="644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257835">
        <w:rPr>
          <w:rFonts w:ascii="Calibri" w:hAnsi="Calibri" w:cs="Calibri"/>
          <w:i/>
          <w:iCs/>
          <w:color w:val="7030A0"/>
          <w:sz w:val="22"/>
          <w:szCs w:val="22"/>
        </w:rPr>
        <w:t>Respuesta tipo casilla de verificación</w:t>
      </w:r>
    </w:p>
    <w:p w14:paraId="35208F34" w14:textId="77777777" w:rsidR="00813DEB" w:rsidRPr="00423A3D" w:rsidRDefault="00813DEB" w:rsidP="00900F5E">
      <w:pPr>
        <w:pStyle w:val="Prrafodelista"/>
        <w:numPr>
          <w:ilvl w:val="1"/>
          <w:numId w:val="3"/>
        </w:numPr>
      </w:pPr>
      <w:r w:rsidRPr="00423A3D">
        <w:rPr>
          <w:rFonts w:hint="eastAsia"/>
        </w:rPr>
        <w:t>Soy la única persona que</w:t>
      </w:r>
      <w:r w:rsidRPr="00423A3D">
        <w:t xml:space="preserve"> </w:t>
      </w:r>
      <w:r w:rsidRPr="00423A3D">
        <w:rPr>
          <w:rFonts w:hint="eastAsia"/>
        </w:rPr>
        <w:t>hace la c</w:t>
      </w:r>
      <w:r w:rsidRPr="00423A3D">
        <w:t>ompra de productos turísticos</w:t>
      </w:r>
    </w:p>
    <w:p w14:paraId="3D228722" w14:textId="77777777" w:rsidR="00813DEB" w:rsidRPr="00423A3D" w:rsidRDefault="00813DEB" w:rsidP="00900F5E">
      <w:pPr>
        <w:pStyle w:val="Prrafodelista"/>
        <w:numPr>
          <w:ilvl w:val="1"/>
          <w:numId w:val="3"/>
        </w:numPr>
      </w:pPr>
      <w:r w:rsidRPr="00423A3D">
        <w:rPr>
          <w:rFonts w:hint="eastAsia"/>
        </w:rPr>
        <w:t xml:space="preserve">Soy responsable, junto con </w:t>
      </w:r>
      <w:r w:rsidRPr="00423A3D">
        <w:t>otras personas del hogar</w:t>
      </w:r>
      <w:r w:rsidRPr="00423A3D">
        <w:rPr>
          <w:rFonts w:hint="eastAsia"/>
        </w:rPr>
        <w:t xml:space="preserve">, de hacer la compra </w:t>
      </w:r>
      <w:r w:rsidRPr="00423A3D">
        <w:t>de productos turísticos</w:t>
      </w:r>
    </w:p>
    <w:p w14:paraId="70A6FF40" w14:textId="77777777" w:rsidR="00813DEB" w:rsidRPr="00423A3D" w:rsidRDefault="00813DEB" w:rsidP="00900F5E">
      <w:pPr>
        <w:pStyle w:val="Prrafodelista"/>
        <w:numPr>
          <w:ilvl w:val="1"/>
          <w:numId w:val="3"/>
        </w:numPr>
      </w:pPr>
      <w:r w:rsidRPr="00423A3D">
        <w:rPr>
          <w:rFonts w:hint="eastAsia"/>
        </w:rPr>
        <w:t>Generalmente no soy la persona</w:t>
      </w:r>
      <w:r w:rsidRPr="00423A3D">
        <w:t xml:space="preserve"> </w:t>
      </w:r>
      <w:r w:rsidRPr="00423A3D">
        <w:rPr>
          <w:rFonts w:hint="eastAsia"/>
        </w:rPr>
        <w:t xml:space="preserve">que hace la compra </w:t>
      </w:r>
      <w:r w:rsidRPr="00423A3D">
        <w:t>de productos turísticos</w:t>
      </w:r>
    </w:p>
    <w:p w14:paraId="46FF5546" w14:textId="5D653171" w:rsidR="00813DEB" w:rsidRPr="00423A3D" w:rsidRDefault="00813DEB" w:rsidP="00900F5E">
      <w:pPr>
        <w:pStyle w:val="Prrafodelista"/>
        <w:numPr>
          <w:ilvl w:val="1"/>
          <w:numId w:val="3"/>
        </w:numPr>
      </w:pPr>
      <w:r w:rsidRPr="00423A3D">
        <w:lastRenderedPageBreak/>
        <w:t>Nunca hago la compra relacionada con productos turísticos</w:t>
      </w:r>
    </w:p>
    <w:p w14:paraId="4C774814" w14:textId="46BE4AC9" w:rsidR="00813DEB" w:rsidRDefault="00813DEB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306BD8">
        <w:rPr>
          <w:rFonts w:ascii="Calibri" w:hAnsi="Calibri" w:cs="Calibri" w:hint="eastAsia"/>
          <w:b/>
          <w:color w:val="000000"/>
          <w:sz w:val="22"/>
          <w:szCs w:val="22"/>
        </w:rPr>
        <w:t xml:space="preserve">Pensando en la decisión de compra </w:t>
      </w:r>
      <w:r w:rsidRPr="00306BD8">
        <w:rPr>
          <w:rFonts w:ascii="Calibri" w:hAnsi="Calibri" w:cs="Calibri"/>
          <w:b/>
          <w:color w:val="000000"/>
          <w:sz w:val="22"/>
          <w:szCs w:val="22"/>
        </w:rPr>
        <w:t>de menaje, mobiliario y otros elementos decorativos del hogar</w:t>
      </w:r>
      <w:r w:rsidRPr="00306BD8">
        <w:rPr>
          <w:rFonts w:ascii="Calibri" w:hAnsi="Calibri" w:cs="Calibri" w:hint="eastAsia"/>
          <w:b/>
          <w:color w:val="000000"/>
          <w:sz w:val="22"/>
          <w:szCs w:val="22"/>
        </w:rPr>
        <w:t>, indica qué opción te define mejor:</w:t>
      </w:r>
    </w:p>
    <w:p w14:paraId="0D47D8EA" w14:textId="7B6AA550" w:rsidR="00306BD8" w:rsidRPr="00306BD8" w:rsidRDefault="00306BD8" w:rsidP="00900F5E">
      <w:pPr>
        <w:pStyle w:val="NormalWeb"/>
        <w:spacing w:before="0" w:beforeAutospacing="0" w:after="0" w:afterAutospacing="0"/>
        <w:ind w:left="644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257835">
        <w:rPr>
          <w:rFonts w:ascii="Calibri" w:hAnsi="Calibri" w:cs="Calibri"/>
          <w:i/>
          <w:iCs/>
          <w:color w:val="7030A0"/>
          <w:sz w:val="22"/>
          <w:szCs w:val="22"/>
        </w:rPr>
        <w:t>Respuesta tipo casilla de verificación</w:t>
      </w:r>
    </w:p>
    <w:p w14:paraId="17150574" w14:textId="77777777" w:rsidR="00813DEB" w:rsidRPr="00423A3D" w:rsidRDefault="00813DEB" w:rsidP="00900F5E">
      <w:pPr>
        <w:pStyle w:val="Prrafodelista"/>
        <w:numPr>
          <w:ilvl w:val="1"/>
          <w:numId w:val="3"/>
        </w:numPr>
      </w:pPr>
      <w:r w:rsidRPr="00423A3D">
        <w:rPr>
          <w:rFonts w:hint="eastAsia"/>
        </w:rPr>
        <w:t>Soy la única persona que</w:t>
      </w:r>
      <w:r w:rsidRPr="00423A3D">
        <w:t xml:space="preserve"> </w:t>
      </w:r>
      <w:r w:rsidRPr="00423A3D">
        <w:rPr>
          <w:rFonts w:hint="eastAsia"/>
        </w:rPr>
        <w:t>hace la c</w:t>
      </w:r>
      <w:r w:rsidRPr="00423A3D">
        <w:t>ompra de este tipo de productos para el hogar.</w:t>
      </w:r>
    </w:p>
    <w:p w14:paraId="1C7EF2FB" w14:textId="77777777" w:rsidR="00813DEB" w:rsidRPr="00423A3D" w:rsidRDefault="00813DEB" w:rsidP="00900F5E">
      <w:pPr>
        <w:pStyle w:val="Prrafodelista"/>
        <w:numPr>
          <w:ilvl w:val="1"/>
          <w:numId w:val="3"/>
        </w:numPr>
      </w:pPr>
      <w:r w:rsidRPr="00423A3D">
        <w:rPr>
          <w:rFonts w:hint="eastAsia"/>
        </w:rPr>
        <w:t xml:space="preserve">Soy responsable, junto con </w:t>
      </w:r>
      <w:r w:rsidRPr="00423A3D">
        <w:t>otras personas del hogar</w:t>
      </w:r>
      <w:r w:rsidRPr="00423A3D">
        <w:rPr>
          <w:rFonts w:hint="eastAsia"/>
        </w:rPr>
        <w:t xml:space="preserve">, de hacer la compra </w:t>
      </w:r>
      <w:r w:rsidRPr="00423A3D">
        <w:t>de este tipo de productos.</w:t>
      </w:r>
    </w:p>
    <w:p w14:paraId="4D3C57BB" w14:textId="77777777" w:rsidR="00813DEB" w:rsidRPr="00423A3D" w:rsidRDefault="00813DEB" w:rsidP="00900F5E">
      <w:pPr>
        <w:pStyle w:val="Prrafodelista"/>
        <w:numPr>
          <w:ilvl w:val="1"/>
          <w:numId w:val="3"/>
        </w:numPr>
      </w:pPr>
      <w:r w:rsidRPr="00423A3D">
        <w:rPr>
          <w:rFonts w:hint="eastAsia"/>
        </w:rPr>
        <w:t>Generalmente no soy la persona</w:t>
      </w:r>
      <w:r w:rsidRPr="00423A3D">
        <w:t xml:space="preserve"> </w:t>
      </w:r>
      <w:r w:rsidRPr="00423A3D">
        <w:rPr>
          <w:rFonts w:hint="eastAsia"/>
        </w:rPr>
        <w:t xml:space="preserve">que hace la compra </w:t>
      </w:r>
      <w:r w:rsidRPr="00423A3D">
        <w:t>de este tipo de productos para el hogar.</w:t>
      </w:r>
    </w:p>
    <w:p w14:paraId="1EFE84E4" w14:textId="77777777" w:rsidR="00813DEB" w:rsidRPr="00423A3D" w:rsidRDefault="00813DEB" w:rsidP="00900F5E">
      <w:pPr>
        <w:pStyle w:val="Prrafodelista"/>
        <w:numPr>
          <w:ilvl w:val="1"/>
          <w:numId w:val="3"/>
        </w:numPr>
      </w:pPr>
      <w:r w:rsidRPr="00423A3D">
        <w:t>Nunca hago la compra relacionada con este tipo de productos para el hogar.</w:t>
      </w:r>
    </w:p>
    <w:p w14:paraId="4DEB4BE3" w14:textId="5DE47692" w:rsidR="00306BD8" w:rsidRDefault="00306BD8" w:rsidP="00900F5E">
      <w:pPr>
        <w:pStyle w:val="Prrafodelista"/>
        <w:spacing w:line="256" w:lineRule="auto"/>
        <w:ind w:left="644"/>
        <w:rPr>
          <w:rFonts w:ascii="Calibri" w:eastAsia="Times New Roman" w:hAnsi="Calibri" w:cs="Calibri"/>
          <w:color w:val="000000"/>
          <w:lang w:eastAsia="es-ES"/>
        </w:rPr>
      </w:pPr>
    </w:p>
    <w:p w14:paraId="7338CF95" w14:textId="65808F6C" w:rsidR="00002049" w:rsidRDefault="00002049" w:rsidP="00900F5E">
      <w:pPr>
        <w:pStyle w:val="Prrafodelista"/>
        <w:spacing w:line="256" w:lineRule="auto"/>
        <w:ind w:left="644"/>
        <w:rPr>
          <w:rFonts w:ascii="Calibri" w:eastAsia="Times New Roman" w:hAnsi="Calibri" w:cs="Calibri"/>
          <w:color w:val="000000"/>
          <w:lang w:eastAsia="es-ES"/>
        </w:rPr>
      </w:pPr>
    </w:p>
    <w:p w14:paraId="253CDE25" w14:textId="5D035AF6" w:rsidR="00813DEB" w:rsidRDefault="00813DEB" w:rsidP="00900F5E">
      <w:pPr>
        <w:pStyle w:val="Prrafodelista"/>
        <w:numPr>
          <w:ilvl w:val="0"/>
          <w:numId w:val="18"/>
        </w:numPr>
        <w:spacing w:line="256" w:lineRule="auto"/>
        <w:rPr>
          <w:rFonts w:ascii="Calibri" w:eastAsia="Times New Roman" w:hAnsi="Calibri" w:cs="Calibri"/>
          <w:b/>
          <w:color w:val="000000"/>
          <w:lang w:eastAsia="es-ES"/>
        </w:rPr>
      </w:pPr>
      <w:r w:rsidRPr="00306BD8">
        <w:rPr>
          <w:rFonts w:ascii="Calibri" w:eastAsia="Times New Roman" w:hAnsi="Calibri" w:cs="Calibri"/>
          <w:b/>
          <w:color w:val="000000"/>
          <w:lang w:eastAsia="es-ES"/>
        </w:rPr>
        <w:t xml:space="preserve">Pensando en productos ecológicos, indica del siguiente listado si compras alguna vez productos ecológicos de dicha categoría. Puedes indicar tantas opciones como tipo de productos ecológicos compres. </w:t>
      </w:r>
    </w:p>
    <w:p w14:paraId="65B2DEF8" w14:textId="5EFD4865" w:rsidR="00D51173" w:rsidRPr="00306BD8" w:rsidRDefault="00D51173" w:rsidP="00900F5E">
      <w:pPr>
        <w:pStyle w:val="Prrafodelista"/>
        <w:spacing w:line="256" w:lineRule="auto"/>
        <w:ind w:left="644"/>
        <w:rPr>
          <w:rFonts w:ascii="Calibri" w:eastAsia="Times New Roman" w:hAnsi="Calibri" w:cs="Calibri"/>
          <w:b/>
          <w:color w:val="000000"/>
          <w:lang w:eastAsia="es-ES"/>
        </w:rPr>
      </w:pPr>
      <w:r w:rsidRPr="00257835">
        <w:rPr>
          <w:rFonts w:ascii="Calibri" w:hAnsi="Calibri" w:cs="Calibri"/>
          <w:color w:val="7030A0"/>
        </w:rPr>
        <w:t>Respuesta tipo múltiple.</w:t>
      </w:r>
    </w:p>
    <w:p w14:paraId="2B22F793" w14:textId="57391464" w:rsidR="00813DEB" w:rsidRPr="00423A3D" w:rsidRDefault="00813DEB" w:rsidP="00900F5E">
      <w:pPr>
        <w:pStyle w:val="Prrafodelista"/>
        <w:numPr>
          <w:ilvl w:val="1"/>
          <w:numId w:val="28"/>
        </w:numPr>
        <w:tabs>
          <w:tab w:val="num" w:pos="360"/>
        </w:tabs>
        <w:spacing w:line="256" w:lineRule="auto"/>
      </w:pPr>
      <w:r w:rsidRPr="00423A3D">
        <w:t xml:space="preserve">Alimentación </w:t>
      </w:r>
      <w:r w:rsidR="00D51173" w:rsidRPr="00257835">
        <w:rPr>
          <w:rFonts w:ascii="Calibri" w:hAnsi="Calibri" w:cs="Calibri"/>
          <w:color w:val="00B050"/>
        </w:rPr>
        <w:t xml:space="preserve">(habilita pregunta </w:t>
      </w:r>
      <w:r w:rsidR="00D51173">
        <w:rPr>
          <w:rFonts w:ascii="Calibri" w:hAnsi="Calibri" w:cs="Calibri"/>
          <w:color w:val="00B050"/>
        </w:rPr>
        <w:t>4</w:t>
      </w:r>
      <w:r w:rsidR="00924BBE">
        <w:rPr>
          <w:rFonts w:ascii="Calibri" w:hAnsi="Calibri" w:cs="Calibri"/>
          <w:color w:val="00B050"/>
        </w:rPr>
        <w:t>8</w:t>
      </w:r>
      <w:r w:rsidR="00D51173" w:rsidRPr="00257835">
        <w:rPr>
          <w:rFonts w:ascii="Calibri" w:hAnsi="Calibri" w:cs="Calibri"/>
          <w:color w:val="00B050"/>
        </w:rPr>
        <w:t>)</w:t>
      </w:r>
    </w:p>
    <w:p w14:paraId="77809CD6" w14:textId="77777777" w:rsidR="00813DEB" w:rsidRPr="00423A3D" w:rsidRDefault="00813DEB" w:rsidP="00900F5E">
      <w:pPr>
        <w:pStyle w:val="Prrafodelista"/>
        <w:numPr>
          <w:ilvl w:val="1"/>
          <w:numId w:val="28"/>
        </w:numPr>
        <w:tabs>
          <w:tab w:val="num" w:pos="360"/>
        </w:tabs>
        <w:spacing w:line="256" w:lineRule="auto"/>
      </w:pPr>
      <w:r w:rsidRPr="00423A3D">
        <w:t>Cuidado personal</w:t>
      </w:r>
    </w:p>
    <w:p w14:paraId="1C0DC72A" w14:textId="77777777" w:rsidR="00813DEB" w:rsidRPr="00423A3D" w:rsidRDefault="00813DEB" w:rsidP="00900F5E">
      <w:pPr>
        <w:pStyle w:val="Prrafodelista"/>
        <w:numPr>
          <w:ilvl w:val="1"/>
          <w:numId w:val="28"/>
        </w:numPr>
        <w:tabs>
          <w:tab w:val="num" w:pos="360"/>
        </w:tabs>
        <w:spacing w:line="256" w:lineRule="auto"/>
      </w:pPr>
      <w:r w:rsidRPr="00423A3D">
        <w:t xml:space="preserve">Limpieza del hogar </w:t>
      </w:r>
    </w:p>
    <w:p w14:paraId="579E4ED4" w14:textId="77777777" w:rsidR="00813DEB" w:rsidRPr="00423A3D" w:rsidRDefault="00813DEB" w:rsidP="00900F5E">
      <w:pPr>
        <w:pStyle w:val="Prrafodelista"/>
        <w:numPr>
          <w:ilvl w:val="1"/>
          <w:numId w:val="28"/>
        </w:numPr>
        <w:tabs>
          <w:tab w:val="num" w:pos="360"/>
        </w:tabs>
        <w:spacing w:line="256" w:lineRule="auto"/>
      </w:pPr>
      <w:r w:rsidRPr="00423A3D">
        <w:t>Ropa y/o textiles</w:t>
      </w:r>
    </w:p>
    <w:p w14:paraId="6F42FA2C" w14:textId="77777777" w:rsidR="00813DEB" w:rsidRPr="00423A3D" w:rsidRDefault="00813DEB" w:rsidP="00900F5E">
      <w:pPr>
        <w:pStyle w:val="Prrafodelista"/>
        <w:numPr>
          <w:ilvl w:val="1"/>
          <w:numId w:val="28"/>
        </w:numPr>
        <w:tabs>
          <w:tab w:val="num" w:pos="360"/>
        </w:tabs>
        <w:spacing w:line="256" w:lineRule="auto"/>
      </w:pPr>
      <w:r w:rsidRPr="00423A3D">
        <w:t xml:space="preserve">Otros productos </w:t>
      </w:r>
    </w:p>
    <w:p w14:paraId="0B98DACA" w14:textId="2AE3BB92" w:rsidR="00D51173" w:rsidRDefault="00813DEB" w:rsidP="00900F5E">
      <w:pPr>
        <w:pStyle w:val="Prrafodelista"/>
        <w:numPr>
          <w:ilvl w:val="1"/>
          <w:numId w:val="28"/>
        </w:numPr>
        <w:tabs>
          <w:tab w:val="num" w:pos="360"/>
        </w:tabs>
        <w:spacing w:line="256" w:lineRule="auto"/>
      </w:pPr>
      <w:r w:rsidRPr="00423A3D">
        <w:t>No suelo comprar productos ecológicos</w:t>
      </w:r>
    </w:p>
    <w:p w14:paraId="667ADA2D" w14:textId="14F1880D" w:rsidR="00D51173" w:rsidRDefault="00D51173" w:rsidP="00900F5E">
      <w:pPr>
        <w:pStyle w:val="Prrafodelista"/>
        <w:spacing w:line="256" w:lineRule="auto"/>
        <w:ind w:left="644"/>
        <w:rPr>
          <w:rFonts w:ascii="Calibri" w:eastAsia="Times New Roman" w:hAnsi="Calibri" w:cs="Calibri"/>
          <w:b/>
          <w:color w:val="000000"/>
          <w:lang w:eastAsia="es-ES"/>
        </w:rPr>
      </w:pPr>
    </w:p>
    <w:p w14:paraId="10FD2A26" w14:textId="5B46BBF6" w:rsidR="00002049" w:rsidRDefault="00002049" w:rsidP="00900F5E">
      <w:pPr>
        <w:pStyle w:val="Prrafodelista"/>
        <w:spacing w:line="256" w:lineRule="auto"/>
        <w:ind w:left="644"/>
        <w:rPr>
          <w:rFonts w:ascii="Calibri" w:eastAsia="Times New Roman" w:hAnsi="Calibri" w:cs="Calibri"/>
          <w:b/>
          <w:color w:val="000000"/>
          <w:lang w:eastAsia="es-ES"/>
        </w:rPr>
      </w:pPr>
    </w:p>
    <w:p w14:paraId="6A3ECE96" w14:textId="77777777" w:rsidR="00D51173" w:rsidRDefault="00D51173" w:rsidP="00900F5E">
      <w:pPr>
        <w:pStyle w:val="Prrafodelista"/>
        <w:numPr>
          <w:ilvl w:val="0"/>
          <w:numId w:val="18"/>
        </w:numPr>
        <w:spacing w:line="256" w:lineRule="auto"/>
        <w:rPr>
          <w:rFonts w:ascii="Calibri" w:eastAsia="Times New Roman" w:hAnsi="Calibri" w:cs="Calibri"/>
          <w:b/>
          <w:color w:val="000000"/>
          <w:lang w:eastAsia="es-ES"/>
        </w:rPr>
      </w:pPr>
      <w:r w:rsidRPr="00306BD8">
        <w:rPr>
          <w:rFonts w:ascii="Calibri" w:eastAsia="Times New Roman" w:hAnsi="Calibri" w:cs="Calibri"/>
          <w:b/>
          <w:color w:val="000000"/>
          <w:lang w:eastAsia="es-ES"/>
        </w:rPr>
        <w:t xml:space="preserve">Pensando </w:t>
      </w:r>
      <w:r w:rsidRPr="00D51173">
        <w:rPr>
          <w:rFonts w:ascii="Calibri" w:eastAsia="Times New Roman" w:hAnsi="Calibri" w:cs="Calibri"/>
          <w:b/>
          <w:color w:val="000000"/>
          <w:lang w:eastAsia="es-ES"/>
        </w:rPr>
        <w:t>en tu cesta de la compra habitual de alimentación, ¿cuántos de los productos de alimentación que compras dirías que son ecológicos?</w:t>
      </w:r>
    </w:p>
    <w:p w14:paraId="2C620B8F" w14:textId="2CD2BFF8" w:rsidR="00D51173" w:rsidRPr="00D51173" w:rsidRDefault="00D51173" w:rsidP="00900F5E">
      <w:pPr>
        <w:pStyle w:val="Prrafodelista"/>
        <w:spacing w:line="256" w:lineRule="auto"/>
        <w:ind w:left="644"/>
        <w:rPr>
          <w:rFonts w:ascii="Calibri" w:eastAsia="Times New Roman" w:hAnsi="Calibri" w:cs="Calibri"/>
          <w:b/>
          <w:color w:val="000000"/>
          <w:lang w:eastAsia="es-ES"/>
        </w:rPr>
      </w:pPr>
      <w:r w:rsidRPr="00D51173">
        <w:rPr>
          <w:rFonts w:ascii="Calibri" w:hAnsi="Calibri" w:cs="Calibri"/>
          <w:i/>
          <w:iCs/>
          <w:color w:val="7030A0"/>
        </w:rPr>
        <w:t>Respuesta tipo casilla de verificación</w:t>
      </w:r>
    </w:p>
    <w:p w14:paraId="3C475774" w14:textId="77777777" w:rsidR="00813DEB" w:rsidRPr="00423A3D" w:rsidRDefault="00813DEB" w:rsidP="00900F5E">
      <w:pPr>
        <w:pStyle w:val="Prrafodelista"/>
        <w:numPr>
          <w:ilvl w:val="0"/>
          <w:numId w:val="29"/>
        </w:numPr>
        <w:tabs>
          <w:tab w:val="num" w:pos="360"/>
        </w:tabs>
        <w:spacing w:line="256" w:lineRule="auto"/>
      </w:pPr>
      <w:r w:rsidRPr="00423A3D">
        <w:t>Menos del 10% de los productos son ecológicos</w:t>
      </w:r>
    </w:p>
    <w:p w14:paraId="17F2C034" w14:textId="77777777" w:rsidR="00813DEB" w:rsidRPr="00423A3D" w:rsidRDefault="00813DEB" w:rsidP="00900F5E">
      <w:pPr>
        <w:pStyle w:val="Prrafodelista"/>
        <w:numPr>
          <w:ilvl w:val="0"/>
          <w:numId w:val="29"/>
        </w:numPr>
        <w:tabs>
          <w:tab w:val="num" w:pos="360"/>
        </w:tabs>
        <w:spacing w:line="256" w:lineRule="auto"/>
      </w:pPr>
      <w:r w:rsidRPr="00423A3D">
        <w:t>Entre el 10% y el 25% de los productos son ecológicos</w:t>
      </w:r>
    </w:p>
    <w:p w14:paraId="56C4542B" w14:textId="77777777" w:rsidR="00813DEB" w:rsidRPr="00423A3D" w:rsidRDefault="00813DEB" w:rsidP="00900F5E">
      <w:pPr>
        <w:pStyle w:val="Prrafodelista"/>
        <w:numPr>
          <w:ilvl w:val="0"/>
          <w:numId w:val="29"/>
        </w:numPr>
        <w:tabs>
          <w:tab w:val="num" w:pos="360"/>
        </w:tabs>
        <w:spacing w:line="256" w:lineRule="auto"/>
      </w:pPr>
      <w:r w:rsidRPr="00423A3D">
        <w:t>Entre el 26% y el 50% de los productos son ecológicos</w:t>
      </w:r>
    </w:p>
    <w:p w14:paraId="44DDE830" w14:textId="77777777" w:rsidR="00813DEB" w:rsidRPr="00423A3D" w:rsidRDefault="00813DEB" w:rsidP="00900F5E">
      <w:pPr>
        <w:pStyle w:val="Prrafodelista"/>
        <w:numPr>
          <w:ilvl w:val="0"/>
          <w:numId w:val="29"/>
        </w:numPr>
        <w:tabs>
          <w:tab w:val="num" w:pos="360"/>
        </w:tabs>
        <w:spacing w:line="256" w:lineRule="auto"/>
      </w:pPr>
      <w:r w:rsidRPr="00423A3D">
        <w:t>Más del 50% de los productos son ecológicos</w:t>
      </w:r>
    </w:p>
    <w:p w14:paraId="102148DD" w14:textId="2E0A2162" w:rsidR="00813DEB" w:rsidRPr="00D51173" w:rsidRDefault="00813DEB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D51173">
        <w:rPr>
          <w:rFonts w:ascii="Calibri" w:hAnsi="Calibri" w:cs="Calibri"/>
          <w:b/>
          <w:color w:val="000000"/>
          <w:sz w:val="22"/>
          <w:szCs w:val="22"/>
        </w:rPr>
        <w:t xml:space="preserve">¿Estás actualmente reformando tu hogar o lo has </w:t>
      </w:r>
      <w:r w:rsidR="00D51173" w:rsidRPr="00D51173">
        <w:rPr>
          <w:rFonts w:ascii="Calibri" w:hAnsi="Calibri" w:cs="Calibri"/>
          <w:b/>
          <w:color w:val="000000"/>
          <w:sz w:val="22"/>
          <w:szCs w:val="22"/>
        </w:rPr>
        <w:t>reformado</w:t>
      </w:r>
      <w:r w:rsidRPr="00D51173">
        <w:rPr>
          <w:rFonts w:ascii="Calibri" w:hAnsi="Calibri" w:cs="Calibri"/>
          <w:b/>
          <w:color w:val="000000"/>
          <w:sz w:val="22"/>
          <w:szCs w:val="22"/>
        </w:rPr>
        <w:t xml:space="preserve"> durante este último año?</w:t>
      </w:r>
    </w:p>
    <w:p w14:paraId="55AF76DB" w14:textId="10C4F9A3" w:rsidR="00D51173" w:rsidRDefault="00D51173" w:rsidP="00900F5E">
      <w:pPr>
        <w:pStyle w:val="Prrafodelista"/>
        <w:spacing w:line="256" w:lineRule="auto"/>
        <w:ind w:left="644"/>
        <w:rPr>
          <w:rFonts w:ascii="Calibri" w:hAnsi="Calibri" w:cs="Calibri"/>
          <w:i/>
          <w:iCs/>
          <w:color w:val="7030A0"/>
        </w:rPr>
      </w:pPr>
      <w:r w:rsidRPr="00D51173">
        <w:rPr>
          <w:rFonts w:ascii="Calibri" w:hAnsi="Calibri" w:cs="Calibri"/>
          <w:i/>
          <w:iCs/>
          <w:color w:val="7030A0"/>
        </w:rPr>
        <w:t>Respuesta tipo casilla de verificación</w:t>
      </w:r>
    </w:p>
    <w:p w14:paraId="6FA98B33" w14:textId="77777777" w:rsidR="00D51173" w:rsidRPr="00D51173" w:rsidRDefault="00D51173" w:rsidP="00900F5E">
      <w:pPr>
        <w:pStyle w:val="Prrafodelista"/>
        <w:spacing w:line="256" w:lineRule="auto"/>
        <w:ind w:left="644"/>
        <w:rPr>
          <w:rFonts w:ascii="Calibri" w:eastAsia="Times New Roman" w:hAnsi="Calibri" w:cs="Calibri"/>
          <w:b/>
          <w:color w:val="000000"/>
          <w:lang w:eastAsia="es-ES"/>
        </w:rPr>
      </w:pPr>
    </w:p>
    <w:p w14:paraId="67F50E70" w14:textId="77777777" w:rsidR="00813DEB" w:rsidRPr="00423A3D" w:rsidRDefault="00813DEB" w:rsidP="00900F5E">
      <w:pPr>
        <w:pStyle w:val="Prrafodelista"/>
        <w:numPr>
          <w:ilvl w:val="1"/>
          <w:numId w:val="3"/>
        </w:numPr>
      </w:pPr>
      <w:r w:rsidRPr="00423A3D">
        <w:t>Estoy actualmente en proceso de reforma</w:t>
      </w:r>
    </w:p>
    <w:p w14:paraId="3F37DBD1" w14:textId="77777777" w:rsidR="00813DEB" w:rsidRPr="00423A3D" w:rsidRDefault="00813DEB" w:rsidP="00900F5E">
      <w:pPr>
        <w:pStyle w:val="Prrafodelista"/>
        <w:numPr>
          <w:ilvl w:val="1"/>
          <w:numId w:val="3"/>
        </w:numPr>
      </w:pPr>
      <w:r w:rsidRPr="00423A3D">
        <w:t>Hace menos de un año que acabé la reforma</w:t>
      </w:r>
    </w:p>
    <w:p w14:paraId="5CF8C7CD" w14:textId="77777777" w:rsidR="00813DEB" w:rsidRPr="00423A3D" w:rsidRDefault="00813DEB" w:rsidP="00900F5E">
      <w:pPr>
        <w:pStyle w:val="Prrafodelista"/>
        <w:numPr>
          <w:ilvl w:val="1"/>
          <w:numId w:val="3"/>
        </w:numPr>
      </w:pPr>
      <w:r w:rsidRPr="00423A3D">
        <w:t>No estoy en proceso de reforma, pero pienso hacerla en un futuro próximo (menos de 1 año)</w:t>
      </w:r>
    </w:p>
    <w:p w14:paraId="4F15EC5F" w14:textId="1FDD37F9" w:rsidR="00813DEB" w:rsidRPr="00002049" w:rsidRDefault="00813DEB" w:rsidP="00900F5E">
      <w:pPr>
        <w:pStyle w:val="Prrafodelista"/>
        <w:numPr>
          <w:ilvl w:val="1"/>
          <w:numId w:val="3"/>
        </w:numPr>
      </w:pPr>
      <w:r w:rsidRPr="00423A3D">
        <w:t xml:space="preserve">No he reformado mi hogar durante estos últimos años y no tengo en proyecto hacerlo. </w:t>
      </w:r>
      <w:r w:rsidRPr="00423A3D">
        <w:rPr>
          <w:rFonts w:ascii="Calibri" w:hAnsi="Calibri" w:cs="Calibri"/>
          <w:color w:val="00B050"/>
        </w:rPr>
        <w:t>(</w:t>
      </w:r>
      <w:r w:rsidR="00D51173">
        <w:rPr>
          <w:rFonts w:ascii="Calibri" w:hAnsi="Calibri" w:cs="Calibri"/>
          <w:color w:val="00B050"/>
        </w:rPr>
        <w:t>pasar a p.5</w:t>
      </w:r>
      <w:r w:rsidR="00924BBE">
        <w:rPr>
          <w:rFonts w:ascii="Calibri" w:hAnsi="Calibri" w:cs="Calibri"/>
          <w:color w:val="00B050"/>
        </w:rPr>
        <w:t>1</w:t>
      </w:r>
      <w:r w:rsidR="00D51173">
        <w:rPr>
          <w:rFonts w:ascii="Calibri" w:hAnsi="Calibri" w:cs="Calibri"/>
          <w:color w:val="00B050"/>
        </w:rPr>
        <w:t xml:space="preserve">. bloque </w:t>
      </w:r>
      <w:r w:rsidR="00923CD0">
        <w:rPr>
          <w:rFonts w:ascii="Calibri" w:hAnsi="Calibri" w:cs="Calibri"/>
          <w:color w:val="00B050"/>
        </w:rPr>
        <w:t>IV- CUERPO Y SALUD</w:t>
      </w:r>
      <w:r w:rsidRPr="00423A3D">
        <w:rPr>
          <w:rFonts w:ascii="Calibri" w:hAnsi="Calibri" w:cs="Calibri"/>
          <w:color w:val="00B050"/>
        </w:rPr>
        <w:t>) </w:t>
      </w:r>
    </w:p>
    <w:p w14:paraId="04B90A53" w14:textId="77777777" w:rsidR="00002049" w:rsidRPr="00423A3D" w:rsidRDefault="00002049" w:rsidP="00900F5E"/>
    <w:p w14:paraId="1719DDBE" w14:textId="4F0F22FC" w:rsidR="00813DEB" w:rsidRDefault="00813DEB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D51173">
        <w:rPr>
          <w:rFonts w:ascii="Calibri" w:hAnsi="Calibri" w:cs="Calibri"/>
          <w:b/>
          <w:color w:val="000000"/>
          <w:sz w:val="22"/>
          <w:szCs w:val="22"/>
        </w:rPr>
        <w:t>Pensando en espacios que has reformado y/o vas a reformar en hogar, ¿qué opciones definen mejor las reformas que has realizado y/o piensas realizar? Puedes seleccionar varias opciones si procede.</w:t>
      </w:r>
    </w:p>
    <w:p w14:paraId="354D9EC6" w14:textId="2F9A78C2" w:rsidR="00D51173" w:rsidRDefault="00D51173" w:rsidP="00900F5E">
      <w:pPr>
        <w:pStyle w:val="Prrafodelista"/>
        <w:spacing w:line="256" w:lineRule="auto"/>
        <w:ind w:left="644"/>
        <w:rPr>
          <w:rFonts w:ascii="Calibri" w:hAnsi="Calibri" w:cs="Calibri"/>
          <w:color w:val="7030A0"/>
        </w:rPr>
      </w:pPr>
      <w:r w:rsidRPr="00257835">
        <w:rPr>
          <w:rFonts w:ascii="Calibri" w:hAnsi="Calibri" w:cs="Calibri"/>
          <w:color w:val="7030A0"/>
        </w:rPr>
        <w:t>Respuesta tipo múltiple.</w:t>
      </w:r>
    </w:p>
    <w:p w14:paraId="5417690A" w14:textId="77777777" w:rsidR="00D51173" w:rsidRPr="00D51173" w:rsidRDefault="00D51173" w:rsidP="00900F5E">
      <w:pPr>
        <w:pStyle w:val="Prrafodelista"/>
        <w:spacing w:line="256" w:lineRule="auto"/>
        <w:ind w:left="644"/>
        <w:rPr>
          <w:rFonts w:ascii="Calibri" w:eastAsia="Times New Roman" w:hAnsi="Calibri" w:cs="Calibri"/>
          <w:b/>
          <w:color w:val="000000"/>
          <w:lang w:eastAsia="es-ES"/>
        </w:rPr>
      </w:pPr>
    </w:p>
    <w:p w14:paraId="565C84B5" w14:textId="77777777" w:rsidR="00813DEB" w:rsidRPr="00423A3D" w:rsidRDefault="00813DEB" w:rsidP="00900F5E">
      <w:pPr>
        <w:pStyle w:val="Prrafodelista"/>
        <w:numPr>
          <w:ilvl w:val="1"/>
          <w:numId w:val="2"/>
        </w:numPr>
      </w:pPr>
      <w:r w:rsidRPr="00423A3D">
        <w:lastRenderedPageBreak/>
        <w:t>Reforma integra del hogar, incluyendo paredes y/o suelos.</w:t>
      </w:r>
    </w:p>
    <w:p w14:paraId="365C06EB" w14:textId="77777777" w:rsidR="00813DEB" w:rsidRPr="00423A3D" w:rsidRDefault="00813DEB" w:rsidP="00900F5E">
      <w:pPr>
        <w:pStyle w:val="Prrafodelista"/>
        <w:numPr>
          <w:ilvl w:val="1"/>
          <w:numId w:val="2"/>
        </w:numPr>
      </w:pPr>
      <w:r w:rsidRPr="00423A3D">
        <w:t xml:space="preserve">Reforma de suelos y/o alicatados de 1 </w:t>
      </w:r>
      <w:proofErr w:type="spellStart"/>
      <w:r w:rsidRPr="00423A3D">
        <w:t>ó</w:t>
      </w:r>
      <w:proofErr w:type="spellEnd"/>
      <w:r w:rsidRPr="00423A3D">
        <w:t xml:space="preserve"> 2 varias estancias del hogar </w:t>
      </w:r>
    </w:p>
    <w:p w14:paraId="0382462F" w14:textId="77777777" w:rsidR="00813DEB" w:rsidRPr="00423A3D" w:rsidRDefault="00813DEB" w:rsidP="00900F5E">
      <w:pPr>
        <w:pStyle w:val="Prrafodelista"/>
        <w:numPr>
          <w:ilvl w:val="1"/>
          <w:numId w:val="2"/>
        </w:numPr>
      </w:pPr>
      <w:r w:rsidRPr="00423A3D">
        <w:t>Reforma de mobiliario</w:t>
      </w:r>
    </w:p>
    <w:p w14:paraId="37CB2043" w14:textId="77777777" w:rsidR="00813DEB" w:rsidRPr="00423A3D" w:rsidRDefault="00813DEB" w:rsidP="00900F5E">
      <w:pPr>
        <w:pStyle w:val="Prrafodelista"/>
        <w:numPr>
          <w:ilvl w:val="1"/>
          <w:numId w:val="2"/>
        </w:numPr>
      </w:pPr>
      <w:r w:rsidRPr="00423A3D">
        <w:t>Reforma de espacios/elementos exteriores (terraza, balcón…)</w:t>
      </w:r>
    </w:p>
    <w:p w14:paraId="06A1841C" w14:textId="77777777" w:rsidR="00813DEB" w:rsidRPr="00423A3D" w:rsidRDefault="00813DEB" w:rsidP="00900F5E">
      <w:pPr>
        <w:pStyle w:val="Prrafodelista"/>
        <w:numPr>
          <w:ilvl w:val="1"/>
          <w:numId w:val="2"/>
        </w:numPr>
      </w:pPr>
      <w:r w:rsidRPr="00423A3D">
        <w:t>Otras reformas: Indica cual_____________________________</w:t>
      </w:r>
    </w:p>
    <w:p w14:paraId="7D55CA82" w14:textId="77777777" w:rsidR="00813DEB" w:rsidRPr="00F76698" w:rsidRDefault="00813DEB" w:rsidP="00900F5E">
      <w:pPr>
        <w:pStyle w:val="Prrafodelista"/>
        <w:ind w:left="1440"/>
      </w:pPr>
    </w:p>
    <w:p w14:paraId="4ED1AA71" w14:textId="23978453" w:rsidR="00D70375" w:rsidRDefault="000D3424" w:rsidP="00900F5E">
      <w:pPr>
        <w:pStyle w:val="Ttulo1"/>
        <w:rPr>
          <w:highlight w:val="lightGray"/>
          <w:lang w:eastAsia="es-ES"/>
        </w:rPr>
      </w:pPr>
      <w:r w:rsidRPr="006C21AB">
        <w:rPr>
          <w:highlight w:val="lightGray"/>
          <w:lang w:eastAsia="es-ES"/>
        </w:rPr>
        <w:t>CUERPO</w:t>
      </w:r>
      <w:r w:rsidR="00923CD0" w:rsidRPr="006C21AB">
        <w:rPr>
          <w:highlight w:val="lightGray"/>
          <w:lang w:eastAsia="es-ES"/>
        </w:rPr>
        <w:t xml:space="preserve"> Y SALUD  </w:t>
      </w:r>
    </w:p>
    <w:bookmarkEnd w:id="13"/>
    <w:p w14:paraId="04286A84" w14:textId="77777777" w:rsidR="00FC7850" w:rsidRDefault="00FC7850" w:rsidP="00900F5E">
      <w:pPr>
        <w:pStyle w:val="NormalWeb"/>
        <w:spacing w:before="0" w:beforeAutospacing="0" w:after="160" w:afterAutospacing="0"/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</w:pPr>
    </w:p>
    <w:p w14:paraId="3F1A6B0C" w14:textId="64C567B5" w:rsidR="00FC4AF7" w:rsidRPr="00A17FC3" w:rsidRDefault="00923CD0" w:rsidP="00900F5E">
      <w:pPr>
        <w:pStyle w:val="NormalWeb"/>
        <w:spacing w:before="0" w:beforeAutospacing="0" w:after="160" w:afterAutospacing="0"/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</w:pPr>
      <w:r w:rsidRPr="00A17FC3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La salud y aspectos relacionados con el cuerpo humano (medidas, movimiento, etc.) son de gran importancia para los estudios del IBV.  Para terminar</w:t>
      </w:r>
      <w:r w:rsidR="00FC4AF7" w:rsidRPr="00A17FC3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 xml:space="preserve">, </w:t>
      </w:r>
      <w:r w:rsidRPr="00A17FC3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t</w:t>
      </w:r>
      <w:r w:rsidR="00FC4AF7" w:rsidRPr="00A17FC3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e solicitamos información relativa a datos corporales y de salud</w:t>
      </w:r>
      <w:r w:rsidR="00700ACD" w:rsidRPr="00A17FC3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 xml:space="preserve"> que son muy importantes para poder invitarte a los estudios futuros. L</w:t>
      </w:r>
      <w:r w:rsidRPr="00A17FC3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 xml:space="preserve">ee con atención las siguientes preguntas y responde </w:t>
      </w:r>
      <w:r w:rsidR="00FC4AF7" w:rsidRPr="00A17FC3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de la forma más precisa que le sea posible</w:t>
      </w:r>
      <w:r w:rsidR="00700ACD" w:rsidRPr="00A17FC3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 xml:space="preserve">, será de gran ayuda para nosotros. </w:t>
      </w:r>
      <w:r w:rsidR="00FC4AF7" w:rsidRPr="00A17FC3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 </w:t>
      </w:r>
    </w:p>
    <w:p w14:paraId="73897C81" w14:textId="77777777" w:rsidR="00FC4AF7" w:rsidRPr="0009651A" w:rsidRDefault="00FC4AF7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09651A">
        <w:rPr>
          <w:rFonts w:ascii="Calibri" w:hAnsi="Calibri" w:cs="Calibri"/>
          <w:b/>
          <w:color w:val="000000"/>
          <w:sz w:val="22"/>
          <w:szCs w:val="22"/>
        </w:rPr>
        <w:t>Indica tu peso en Kg: ________________</w:t>
      </w:r>
    </w:p>
    <w:p w14:paraId="7C7A5633" w14:textId="77777777" w:rsidR="00FC4AF7" w:rsidRPr="0009651A" w:rsidRDefault="00FC4AF7" w:rsidP="00900F5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i/>
          <w:iCs/>
          <w:color w:val="7030A0"/>
          <w:sz w:val="22"/>
          <w:szCs w:val="22"/>
        </w:rPr>
      </w:pPr>
      <w:r w:rsidRPr="0009651A">
        <w:rPr>
          <w:rFonts w:ascii="Calibri" w:hAnsi="Calibri" w:cs="Calibri"/>
          <w:i/>
          <w:iCs/>
          <w:color w:val="7030A0"/>
          <w:sz w:val="22"/>
          <w:szCs w:val="22"/>
        </w:rPr>
        <w:t>Respuesta tipo texto abierto, con máximo de 10 caracteres. Tipo numérico</w:t>
      </w:r>
    </w:p>
    <w:p w14:paraId="7C49CDBF" w14:textId="77777777" w:rsidR="00FC4AF7" w:rsidRPr="0009651A" w:rsidRDefault="00FC4AF7" w:rsidP="00900F5E">
      <w:pPr>
        <w:pStyle w:val="NormalWeb"/>
        <w:spacing w:before="0" w:beforeAutospacing="0" w:after="0" w:afterAutospacing="0"/>
        <w:ind w:left="720"/>
      </w:pPr>
    </w:p>
    <w:p w14:paraId="366715E4" w14:textId="77777777" w:rsidR="00FC4AF7" w:rsidRPr="0009651A" w:rsidRDefault="00FC4AF7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09651A">
        <w:rPr>
          <w:rFonts w:ascii="Calibri" w:hAnsi="Calibri" w:cs="Calibri"/>
          <w:b/>
          <w:color w:val="000000"/>
          <w:sz w:val="22"/>
          <w:szCs w:val="22"/>
        </w:rPr>
        <w:t>Indica tu altura en Cm: ________________</w:t>
      </w:r>
    </w:p>
    <w:p w14:paraId="2BBFAF42" w14:textId="77777777" w:rsidR="00FC4AF7" w:rsidRPr="0009651A" w:rsidRDefault="00FC4AF7" w:rsidP="00900F5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i/>
          <w:iCs/>
          <w:color w:val="7030A0"/>
          <w:sz w:val="22"/>
          <w:szCs w:val="22"/>
        </w:rPr>
      </w:pPr>
      <w:r w:rsidRPr="0009651A">
        <w:rPr>
          <w:rFonts w:ascii="Calibri" w:hAnsi="Calibri" w:cs="Calibri"/>
          <w:i/>
          <w:iCs/>
          <w:color w:val="7030A0"/>
          <w:sz w:val="22"/>
          <w:szCs w:val="22"/>
        </w:rPr>
        <w:t>Respuesta tipo texto abierto, con máximo de 50 caracteres. Tipo numérico. Mínimo 20 para asegurar que está en cm.</w:t>
      </w:r>
    </w:p>
    <w:p w14:paraId="73B3523D" w14:textId="77777777" w:rsidR="00FC4AF7" w:rsidRPr="0009651A" w:rsidRDefault="00FC4AF7" w:rsidP="00900F5E">
      <w:pPr>
        <w:pStyle w:val="NormalWeb"/>
        <w:spacing w:before="0" w:beforeAutospacing="0" w:after="0" w:afterAutospacing="0"/>
        <w:ind w:left="720"/>
      </w:pPr>
    </w:p>
    <w:p w14:paraId="4166D124" w14:textId="77777777" w:rsidR="00FC4AF7" w:rsidRPr="0009651A" w:rsidRDefault="00FC4AF7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09651A">
        <w:rPr>
          <w:rFonts w:ascii="Calibri" w:hAnsi="Calibri" w:cs="Calibri"/>
          <w:b/>
          <w:color w:val="000000"/>
          <w:sz w:val="22"/>
          <w:szCs w:val="22"/>
        </w:rPr>
        <w:t>Indica tu talla mínima de calzado: ________________ </w:t>
      </w:r>
    </w:p>
    <w:p w14:paraId="207229F9" w14:textId="77777777" w:rsidR="00FC4AF7" w:rsidRPr="0009651A" w:rsidRDefault="00FC4AF7" w:rsidP="00900F5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i/>
          <w:iCs/>
          <w:color w:val="7030A0"/>
          <w:sz w:val="22"/>
          <w:szCs w:val="22"/>
        </w:rPr>
      </w:pPr>
      <w:r w:rsidRPr="0009651A">
        <w:rPr>
          <w:rFonts w:ascii="Calibri" w:hAnsi="Calibri" w:cs="Calibri"/>
          <w:i/>
          <w:iCs/>
          <w:color w:val="7030A0"/>
          <w:sz w:val="22"/>
          <w:szCs w:val="22"/>
        </w:rPr>
        <w:t>Respuesta tipo texto abierto, con máximo de 50 caracteres. Tipo numérico</w:t>
      </w:r>
    </w:p>
    <w:p w14:paraId="56C0EB68" w14:textId="77777777" w:rsidR="00FC4AF7" w:rsidRPr="0009651A" w:rsidRDefault="00FC4AF7" w:rsidP="00900F5E">
      <w:pPr>
        <w:pStyle w:val="NormalWeb"/>
        <w:spacing w:before="0" w:beforeAutospacing="0" w:after="0" w:afterAutospacing="0"/>
        <w:ind w:left="720"/>
      </w:pPr>
    </w:p>
    <w:p w14:paraId="4213C63A" w14:textId="77777777" w:rsidR="00FC4AF7" w:rsidRPr="0009651A" w:rsidRDefault="00FC4AF7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09651A">
        <w:rPr>
          <w:rFonts w:ascii="Calibri" w:hAnsi="Calibri" w:cs="Calibri"/>
          <w:b/>
          <w:color w:val="000000"/>
          <w:sz w:val="22"/>
          <w:szCs w:val="22"/>
        </w:rPr>
        <w:t>Indica tu talla máxima de calzado: ________________</w:t>
      </w:r>
    </w:p>
    <w:p w14:paraId="0BA889EC" w14:textId="77777777" w:rsidR="00FC4AF7" w:rsidRPr="0009651A" w:rsidRDefault="00FC4AF7" w:rsidP="00900F5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i/>
          <w:iCs/>
          <w:color w:val="7030A0"/>
          <w:sz w:val="22"/>
          <w:szCs w:val="22"/>
        </w:rPr>
      </w:pPr>
      <w:r w:rsidRPr="0009651A">
        <w:rPr>
          <w:rFonts w:ascii="Calibri" w:hAnsi="Calibri" w:cs="Calibri"/>
          <w:i/>
          <w:iCs/>
          <w:color w:val="7030A0"/>
          <w:sz w:val="22"/>
          <w:szCs w:val="22"/>
        </w:rPr>
        <w:t>Respuesta tipo texto abierto, con máximo de 50 caracteres. Tipo numérico</w:t>
      </w:r>
    </w:p>
    <w:p w14:paraId="1F272721" w14:textId="3C14E00D" w:rsidR="00950463" w:rsidRDefault="00950463" w:rsidP="00900F5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</w:p>
    <w:p w14:paraId="4D498B4E" w14:textId="786B9CAF" w:rsidR="00950463" w:rsidRDefault="00950463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¿Cuál es tu talla habitual de CAMISETA DEPORTIVA? Es preferible que indiques una sola talla, pero si te hace falta puedes marcar un </w:t>
      </w: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máximo de dos tallas consecutivas</w:t>
      </w:r>
      <w:r>
        <w:rPr>
          <w:rFonts w:ascii="Calibri" w:hAnsi="Calibri" w:cs="Calibri"/>
          <w:b/>
          <w:color w:val="000000"/>
          <w:sz w:val="22"/>
          <w:szCs w:val="22"/>
        </w:rPr>
        <w:t xml:space="preserve">. </w:t>
      </w:r>
    </w:p>
    <w:p w14:paraId="1971FE63" w14:textId="77777777" w:rsidR="00950463" w:rsidRDefault="00950463" w:rsidP="00900F5E">
      <w:pPr>
        <w:pStyle w:val="Prrafodelista"/>
        <w:spacing w:line="256" w:lineRule="auto"/>
        <w:ind w:left="644"/>
        <w:rPr>
          <w:rFonts w:ascii="Calibri" w:hAnsi="Calibri" w:cs="Calibri"/>
          <w:i/>
          <w:iCs/>
          <w:color w:val="7030A0"/>
        </w:rPr>
      </w:pPr>
      <w:r w:rsidRPr="00D51173">
        <w:rPr>
          <w:rFonts w:ascii="Calibri" w:hAnsi="Calibri" w:cs="Calibri"/>
          <w:i/>
          <w:iCs/>
          <w:color w:val="7030A0"/>
        </w:rPr>
        <w:t>Respuesta tipo casilla de verificación</w:t>
      </w:r>
    </w:p>
    <w:p w14:paraId="4538E7A4" w14:textId="77777777" w:rsidR="00950463" w:rsidRDefault="00950463" w:rsidP="00900F5E">
      <w:pPr>
        <w:pStyle w:val="Prrafodelista"/>
        <w:spacing w:line="256" w:lineRule="auto"/>
        <w:ind w:left="644"/>
        <w:rPr>
          <w:rFonts w:ascii="Calibri" w:hAnsi="Calibri" w:cs="Calibri"/>
          <w:i/>
          <w:iCs/>
          <w:color w:val="7030A0"/>
        </w:rPr>
      </w:pPr>
    </w:p>
    <w:tbl>
      <w:tblPr>
        <w:tblStyle w:val="Tablaconcuadrcula"/>
        <w:tblW w:w="0" w:type="auto"/>
        <w:tblInd w:w="644" w:type="dxa"/>
        <w:tblLook w:val="04A0" w:firstRow="1" w:lastRow="0" w:firstColumn="1" w:lastColumn="0" w:noHBand="0" w:noVBand="1"/>
      </w:tblPr>
      <w:tblGrid>
        <w:gridCol w:w="1119"/>
        <w:gridCol w:w="1107"/>
        <w:gridCol w:w="1117"/>
        <w:gridCol w:w="1106"/>
        <w:gridCol w:w="1120"/>
        <w:gridCol w:w="1134"/>
        <w:gridCol w:w="1147"/>
      </w:tblGrid>
      <w:tr w:rsidR="00950463" w14:paraId="2EBC7FA0" w14:textId="77777777" w:rsidTr="00FF155C">
        <w:tc>
          <w:tcPr>
            <w:tcW w:w="1213" w:type="dxa"/>
          </w:tcPr>
          <w:p w14:paraId="331B69F4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XS</w:t>
            </w:r>
          </w:p>
        </w:tc>
        <w:tc>
          <w:tcPr>
            <w:tcW w:w="1213" w:type="dxa"/>
          </w:tcPr>
          <w:p w14:paraId="3DBC7448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S</w:t>
            </w:r>
          </w:p>
        </w:tc>
        <w:tc>
          <w:tcPr>
            <w:tcW w:w="1213" w:type="dxa"/>
          </w:tcPr>
          <w:p w14:paraId="01C5C24E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M</w:t>
            </w:r>
          </w:p>
        </w:tc>
        <w:tc>
          <w:tcPr>
            <w:tcW w:w="1213" w:type="dxa"/>
          </w:tcPr>
          <w:p w14:paraId="1ABBDD24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L</w:t>
            </w:r>
          </w:p>
        </w:tc>
        <w:tc>
          <w:tcPr>
            <w:tcW w:w="1214" w:type="dxa"/>
          </w:tcPr>
          <w:p w14:paraId="341F6767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XL</w:t>
            </w:r>
          </w:p>
        </w:tc>
        <w:tc>
          <w:tcPr>
            <w:tcW w:w="1214" w:type="dxa"/>
          </w:tcPr>
          <w:p w14:paraId="33CEA32D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XXL</w:t>
            </w:r>
          </w:p>
        </w:tc>
        <w:tc>
          <w:tcPr>
            <w:tcW w:w="1214" w:type="dxa"/>
          </w:tcPr>
          <w:p w14:paraId="1956B723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XXXL</w:t>
            </w:r>
          </w:p>
        </w:tc>
      </w:tr>
      <w:tr w:rsidR="00950463" w14:paraId="2046EAB6" w14:textId="77777777" w:rsidTr="00FF155C">
        <w:tc>
          <w:tcPr>
            <w:tcW w:w="1213" w:type="dxa"/>
          </w:tcPr>
          <w:p w14:paraId="1078E2A9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</w:p>
        </w:tc>
        <w:tc>
          <w:tcPr>
            <w:tcW w:w="1213" w:type="dxa"/>
          </w:tcPr>
          <w:p w14:paraId="089C3674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</w:p>
        </w:tc>
        <w:tc>
          <w:tcPr>
            <w:tcW w:w="1213" w:type="dxa"/>
          </w:tcPr>
          <w:p w14:paraId="6BE1B76F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</w:p>
        </w:tc>
        <w:tc>
          <w:tcPr>
            <w:tcW w:w="1213" w:type="dxa"/>
          </w:tcPr>
          <w:p w14:paraId="4D471F79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</w:p>
        </w:tc>
        <w:tc>
          <w:tcPr>
            <w:tcW w:w="1214" w:type="dxa"/>
          </w:tcPr>
          <w:p w14:paraId="3C8F526E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</w:p>
        </w:tc>
        <w:tc>
          <w:tcPr>
            <w:tcW w:w="1214" w:type="dxa"/>
          </w:tcPr>
          <w:p w14:paraId="615A07E5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</w:p>
        </w:tc>
        <w:tc>
          <w:tcPr>
            <w:tcW w:w="1214" w:type="dxa"/>
          </w:tcPr>
          <w:p w14:paraId="55EDD666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</w:p>
        </w:tc>
      </w:tr>
    </w:tbl>
    <w:p w14:paraId="5BA711EC" w14:textId="77777777" w:rsidR="00950463" w:rsidRPr="00D03C55" w:rsidRDefault="00950463" w:rsidP="00900F5E">
      <w:pPr>
        <w:pStyle w:val="Prrafodelista"/>
        <w:spacing w:line="256" w:lineRule="auto"/>
        <w:ind w:left="644"/>
        <w:rPr>
          <w:rFonts w:ascii="Calibri" w:hAnsi="Calibri" w:cs="Calibri"/>
          <w:i/>
          <w:iCs/>
          <w:color w:val="7030A0"/>
        </w:rPr>
      </w:pPr>
    </w:p>
    <w:p w14:paraId="3367615A" w14:textId="0DEE7D75" w:rsidR="00950463" w:rsidRDefault="00950463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¿Cuál es tu talla habitual de PANTALÓN DEPORTIVO? Es preferible que indiques una sola talla, pero si te hace falta puedes marcar un </w:t>
      </w: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máximo de dos tallas consecutivas</w:t>
      </w:r>
      <w:r>
        <w:rPr>
          <w:rFonts w:ascii="Calibri" w:hAnsi="Calibri" w:cs="Calibri"/>
          <w:b/>
          <w:color w:val="000000"/>
          <w:sz w:val="22"/>
          <w:szCs w:val="22"/>
        </w:rPr>
        <w:t xml:space="preserve">. </w:t>
      </w:r>
    </w:p>
    <w:p w14:paraId="200E92A3" w14:textId="77777777" w:rsidR="00950463" w:rsidRDefault="00950463" w:rsidP="00900F5E">
      <w:pPr>
        <w:pStyle w:val="Prrafodelista"/>
        <w:spacing w:line="256" w:lineRule="auto"/>
        <w:ind w:left="644"/>
        <w:rPr>
          <w:rFonts w:ascii="Calibri" w:hAnsi="Calibri" w:cs="Calibri"/>
          <w:i/>
          <w:iCs/>
          <w:color w:val="7030A0"/>
        </w:rPr>
      </w:pPr>
      <w:r w:rsidRPr="00D51173">
        <w:rPr>
          <w:rFonts w:ascii="Calibri" w:hAnsi="Calibri" w:cs="Calibri"/>
          <w:i/>
          <w:iCs/>
          <w:color w:val="7030A0"/>
        </w:rPr>
        <w:t>Respuesta tipo casilla de verificación</w:t>
      </w:r>
    </w:p>
    <w:p w14:paraId="6A1C41FE" w14:textId="77777777" w:rsidR="00950463" w:rsidRDefault="00950463" w:rsidP="00900F5E">
      <w:pPr>
        <w:pStyle w:val="Prrafodelista"/>
        <w:spacing w:line="256" w:lineRule="auto"/>
        <w:ind w:left="644"/>
        <w:rPr>
          <w:rFonts w:ascii="Calibri" w:hAnsi="Calibri" w:cs="Calibri"/>
          <w:i/>
          <w:iCs/>
          <w:color w:val="7030A0"/>
        </w:rPr>
      </w:pPr>
    </w:p>
    <w:tbl>
      <w:tblPr>
        <w:tblStyle w:val="Tablaconcuadrcula"/>
        <w:tblW w:w="0" w:type="auto"/>
        <w:tblInd w:w="644" w:type="dxa"/>
        <w:tblLook w:val="04A0" w:firstRow="1" w:lastRow="0" w:firstColumn="1" w:lastColumn="0" w:noHBand="0" w:noVBand="1"/>
      </w:tblPr>
      <w:tblGrid>
        <w:gridCol w:w="1119"/>
        <w:gridCol w:w="1107"/>
        <w:gridCol w:w="1117"/>
        <w:gridCol w:w="1106"/>
        <w:gridCol w:w="1120"/>
        <w:gridCol w:w="1134"/>
        <w:gridCol w:w="1147"/>
      </w:tblGrid>
      <w:tr w:rsidR="00950463" w14:paraId="4D2B20DD" w14:textId="77777777" w:rsidTr="00E26D34">
        <w:tc>
          <w:tcPr>
            <w:tcW w:w="1119" w:type="dxa"/>
          </w:tcPr>
          <w:p w14:paraId="591C91C0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XS</w:t>
            </w:r>
          </w:p>
        </w:tc>
        <w:tc>
          <w:tcPr>
            <w:tcW w:w="1107" w:type="dxa"/>
          </w:tcPr>
          <w:p w14:paraId="381062D8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S</w:t>
            </w:r>
          </w:p>
        </w:tc>
        <w:tc>
          <w:tcPr>
            <w:tcW w:w="1117" w:type="dxa"/>
          </w:tcPr>
          <w:p w14:paraId="67ACC81E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M</w:t>
            </w:r>
          </w:p>
        </w:tc>
        <w:tc>
          <w:tcPr>
            <w:tcW w:w="1106" w:type="dxa"/>
          </w:tcPr>
          <w:p w14:paraId="6A8603F5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L</w:t>
            </w:r>
          </w:p>
        </w:tc>
        <w:tc>
          <w:tcPr>
            <w:tcW w:w="1120" w:type="dxa"/>
          </w:tcPr>
          <w:p w14:paraId="3252BEC6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XL</w:t>
            </w:r>
          </w:p>
        </w:tc>
        <w:tc>
          <w:tcPr>
            <w:tcW w:w="1134" w:type="dxa"/>
          </w:tcPr>
          <w:p w14:paraId="2B6D7392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XXL</w:t>
            </w:r>
          </w:p>
        </w:tc>
        <w:tc>
          <w:tcPr>
            <w:tcW w:w="1147" w:type="dxa"/>
          </w:tcPr>
          <w:p w14:paraId="20F76003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XXXL</w:t>
            </w:r>
          </w:p>
        </w:tc>
      </w:tr>
      <w:tr w:rsidR="00950463" w14:paraId="026C50A8" w14:textId="77777777" w:rsidTr="00E26D34">
        <w:tc>
          <w:tcPr>
            <w:tcW w:w="1119" w:type="dxa"/>
          </w:tcPr>
          <w:p w14:paraId="0A98ACF5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</w:p>
        </w:tc>
        <w:tc>
          <w:tcPr>
            <w:tcW w:w="1107" w:type="dxa"/>
          </w:tcPr>
          <w:p w14:paraId="1E2FF159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</w:p>
        </w:tc>
        <w:tc>
          <w:tcPr>
            <w:tcW w:w="1117" w:type="dxa"/>
          </w:tcPr>
          <w:p w14:paraId="304A9B9B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</w:p>
        </w:tc>
        <w:tc>
          <w:tcPr>
            <w:tcW w:w="1106" w:type="dxa"/>
          </w:tcPr>
          <w:p w14:paraId="39404C98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</w:p>
        </w:tc>
        <w:tc>
          <w:tcPr>
            <w:tcW w:w="1120" w:type="dxa"/>
          </w:tcPr>
          <w:p w14:paraId="72C74167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</w:p>
        </w:tc>
        <w:tc>
          <w:tcPr>
            <w:tcW w:w="1134" w:type="dxa"/>
          </w:tcPr>
          <w:p w14:paraId="6124F29E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</w:p>
        </w:tc>
        <w:tc>
          <w:tcPr>
            <w:tcW w:w="1147" w:type="dxa"/>
          </w:tcPr>
          <w:p w14:paraId="617C8E4F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</w:p>
        </w:tc>
      </w:tr>
    </w:tbl>
    <w:p w14:paraId="105EFC59" w14:textId="1D8B02AD" w:rsidR="00950463" w:rsidRDefault="00950463" w:rsidP="00900F5E">
      <w:pPr>
        <w:pStyle w:val="Prrafodelista"/>
        <w:spacing w:line="256" w:lineRule="auto"/>
        <w:ind w:left="644"/>
        <w:rPr>
          <w:rFonts w:ascii="Calibri" w:hAnsi="Calibri" w:cs="Calibri"/>
          <w:i/>
          <w:iCs/>
          <w:color w:val="7030A0"/>
        </w:rPr>
      </w:pPr>
    </w:p>
    <w:p w14:paraId="78F26D94" w14:textId="77777777" w:rsidR="00FC7850" w:rsidRPr="00D03C55" w:rsidRDefault="00FC7850" w:rsidP="00900F5E">
      <w:pPr>
        <w:pStyle w:val="Prrafodelista"/>
        <w:spacing w:line="256" w:lineRule="auto"/>
        <w:ind w:left="644"/>
        <w:rPr>
          <w:rFonts w:ascii="Calibri" w:hAnsi="Calibri" w:cs="Calibri"/>
          <w:i/>
          <w:iCs/>
          <w:color w:val="7030A0"/>
        </w:rPr>
      </w:pPr>
    </w:p>
    <w:p w14:paraId="2703A878" w14:textId="3EF92509" w:rsidR="00950463" w:rsidRDefault="00950463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>
        <w:rPr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¿Cuál es tu talla habitual de CAMISETA, TOP, etc. (Ropa casual o de Calle)? Es preferible que indiques una sola talla, pero si te hace falta puedes marcar un </w:t>
      </w: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máximo de dos tallas consecutivas</w:t>
      </w:r>
      <w:r>
        <w:rPr>
          <w:rFonts w:ascii="Calibri" w:hAnsi="Calibri" w:cs="Calibri"/>
          <w:b/>
          <w:color w:val="000000"/>
          <w:sz w:val="22"/>
          <w:szCs w:val="22"/>
        </w:rPr>
        <w:t xml:space="preserve">. </w:t>
      </w:r>
    </w:p>
    <w:p w14:paraId="5262CEAC" w14:textId="77777777" w:rsidR="00950463" w:rsidRDefault="00950463" w:rsidP="00900F5E">
      <w:pPr>
        <w:pStyle w:val="Prrafodelista"/>
        <w:spacing w:line="256" w:lineRule="auto"/>
        <w:ind w:left="644"/>
        <w:rPr>
          <w:rFonts w:ascii="Calibri" w:hAnsi="Calibri" w:cs="Calibri"/>
          <w:i/>
          <w:iCs/>
          <w:color w:val="7030A0"/>
        </w:rPr>
      </w:pPr>
      <w:r w:rsidRPr="00D51173">
        <w:rPr>
          <w:rFonts w:ascii="Calibri" w:hAnsi="Calibri" w:cs="Calibri"/>
          <w:i/>
          <w:iCs/>
          <w:color w:val="7030A0"/>
        </w:rPr>
        <w:t>Respuesta tipo casilla de verificación</w:t>
      </w:r>
    </w:p>
    <w:p w14:paraId="339F7679" w14:textId="77777777" w:rsidR="00950463" w:rsidRDefault="00950463" w:rsidP="00900F5E">
      <w:pPr>
        <w:pStyle w:val="Prrafodelista"/>
        <w:spacing w:line="256" w:lineRule="auto"/>
        <w:ind w:left="644"/>
        <w:rPr>
          <w:rFonts w:ascii="Calibri" w:hAnsi="Calibri" w:cs="Calibri"/>
          <w:i/>
          <w:iCs/>
          <w:color w:val="7030A0"/>
        </w:rPr>
      </w:pPr>
    </w:p>
    <w:tbl>
      <w:tblPr>
        <w:tblStyle w:val="Tablaconcuadrcula"/>
        <w:tblW w:w="0" w:type="auto"/>
        <w:tblInd w:w="644" w:type="dxa"/>
        <w:tblLook w:val="04A0" w:firstRow="1" w:lastRow="0" w:firstColumn="1" w:lastColumn="0" w:noHBand="0" w:noVBand="1"/>
      </w:tblPr>
      <w:tblGrid>
        <w:gridCol w:w="1119"/>
        <w:gridCol w:w="1107"/>
        <w:gridCol w:w="1117"/>
        <w:gridCol w:w="1106"/>
        <w:gridCol w:w="1120"/>
        <w:gridCol w:w="1134"/>
        <w:gridCol w:w="1147"/>
      </w:tblGrid>
      <w:tr w:rsidR="00950463" w14:paraId="51BF0238" w14:textId="77777777" w:rsidTr="00FF155C">
        <w:tc>
          <w:tcPr>
            <w:tcW w:w="1213" w:type="dxa"/>
          </w:tcPr>
          <w:p w14:paraId="0790DF92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XS</w:t>
            </w:r>
          </w:p>
        </w:tc>
        <w:tc>
          <w:tcPr>
            <w:tcW w:w="1213" w:type="dxa"/>
          </w:tcPr>
          <w:p w14:paraId="5BDD8ED2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S</w:t>
            </w:r>
          </w:p>
        </w:tc>
        <w:tc>
          <w:tcPr>
            <w:tcW w:w="1213" w:type="dxa"/>
          </w:tcPr>
          <w:p w14:paraId="5DBD03A0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M</w:t>
            </w:r>
          </w:p>
        </w:tc>
        <w:tc>
          <w:tcPr>
            <w:tcW w:w="1213" w:type="dxa"/>
          </w:tcPr>
          <w:p w14:paraId="3740FC33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L</w:t>
            </w:r>
          </w:p>
        </w:tc>
        <w:tc>
          <w:tcPr>
            <w:tcW w:w="1214" w:type="dxa"/>
          </w:tcPr>
          <w:p w14:paraId="5317F9A8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XL</w:t>
            </w:r>
          </w:p>
        </w:tc>
        <w:tc>
          <w:tcPr>
            <w:tcW w:w="1214" w:type="dxa"/>
          </w:tcPr>
          <w:p w14:paraId="59D186A9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XXL</w:t>
            </w:r>
          </w:p>
        </w:tc>
        <w:tc>
          <w:tcPr>
            <w:tcW w:w="1214" w:type="dxa"/>
          </w:tcPr>
          <w:p w14:paraId="5627D90F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XXXL</w:t>
            </w:r>
          </w:p>
        </w:tc>
      </w:tr>
      <w:tr w:rsidR="00950463" w14:paraId="0E6DD757" w14:textId="77777777" w:rsidTr="00FF155C">
        <w:tc>
          <w:tcPr>
            <w:tcW w:w="1213" w:type="dxa"/>
          </w:tcPr>
          <w:p w14:paraId="27C4FC28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</w:p>
        </w:tc>
        <w:tc>
          <w:tcPr>
            <w:tcW w:w="1213" w:type="dxa"/>
          </w:tcPr>
          <w:p w14:paraId="4B0A4DE4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</w:p>
        </w:tc>
        <w:tc>
          <w:tcPr>
            <w:tcW w:w="1213" w:type="dxa"/>
          </w:tcPr>
          <w:p w14:paraId="655B08FB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</w:p>
        </w:tc>
        <w:tc>
          <w:tcPr>
            <w:tcW w:w="1213" w:type="dxa"/>
          </w:tcPr>
          <w:p w14:paraId="70746743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</w:p>
        </w:tc>
        <w:tc>
          <w:tcPr>
            <w:tcW w:w="1214" w:type="dxa"/>
          </w:tcPr>
          <w:p w14:paraId="3CAA6CA0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</w:p>
        </w:tc>
        <w:tc>
          <w:tcPr>
            <w:tcW w:w="1214" w:type="dxa"/>
          </w:tcPr>
          <w:p w14:paraId="7116168E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</w:p>
        </w:tc>
        <w:tc>
          <w:tcPr>
            <w:tcW w:w="1214" w:type="dxa"/>
          </w:tcPr>
          <w:p w14:paraId="776C3D05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</w:p>
        </w:tc>
      </w:tr>
    </w:tbl>
    <w:p w14:paraId="26EAD516" w14:textId="77777777" w:rsidR="00950463" w:rsidRPr="00D03C55" w:rsidRDefault="00950463" w:rsidP="00900F5E">
      <w:pPr>
        <w:pStyle w:val="Prrafodelista"/>
        <w:spacing w:line="256" w:lineRule="auto"/>
        <w:ind w:left="644"/>
        <w:rPr>
          <w:rFonts w:ascii="Calibri" w:hAnsi="Calibri" w:cs="Calibri"/>
          <w:i/>
          <w:iCs/>
          <w:color w:val="7030A0"/>
        </w:rPr>
      </w:pPr>
    </w:p>
    <w:p w14:paraId="024EACF7" w14:textId="77777777" w:rsidR="00950463" w:rsidRPr="00A930AB" w:rsidRDefault="00950463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930AB">
        <w:rPr>
          <w:rFonts w:ascii="Calibri" w:hAnsi="Calibri" w:cs="Calibri"/>
          <w:b/>
          <w:bCs/>
          <w:color w:val="000000"/>
          <w:sz w:val="22"/>
          <w:szCs w:val="22"/>
        </w:rPr>
        <w:t> ¿Cuál es tu talla habitual de CAMISA o CHAQUETA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A930AB">
        <w:rPr>
          <w:rFonts w:ascii="Calibri" w:hAnsi="Calibri" w:cs="Calibri"/>
          <w:b/>
          <w:bCs/>
          <w:color w:val="000000"/>
          <w:sz w:val="22"/>
          <w:szCs w:val="22"/>
        </w:rPr>
        <w:t xml:space="preserve">(Ropa casual o de Calle)? Es preferible que indiques una </w:t>
      </w:r>
      <w:proofErr w:type="spellStart"/>
      <w:r w:rsidRPr="00A930AB">
        <w:rPr>
          <w:rFonts w:ascii="Calibri" w:hAnsi="Calibri" w:cs="Calibri"/>
          <w:b/>
          <w:bCs/>
          <w:color w:val="000000"/>
          <w:sz w:val="22"/>
          <w:szCs w:val="22"/>
        </w:rPr>
        <w:t>sóla</w:t>
      </w:r>
      <w:proofErr w:type="spellEnd"/>
      <w:r w:rsidRPr="00A930AB">
        <w:rPr>
          <w:rFonts w:ascii="Calibri" w:hAnsi="Calibri" w:cs="Calibri"/>
          <w:b/>
          <w:bCs/>
          <w:color w:val="000000"/>
          <w:sz w:val="22"/>
          <w:szCs w:val="22"/>
        </w:rPr>
        <w:t xml:space="preserve"> talla, pero si te hace falta puedes marcar un máximo de dos tallas consecutivas</w:t>
      </w:r>
    </w:p>
    <w:p w14:paraId="1F4E3708" w14:textId="77777777" w:rsidR="00950463" w:rsidRPr="00A930AB" w:rsidRDefault="00950463" w:rsidP="00900F5E">
      <w:pPr>
        <w:spacing w:line="256" w:lineRule="auto"/>
        <w:ind w:left="284"/>
        <w:rPr>
          <w:rFonts w:ascii="Calibri" w:hAnsi="Calibri" w:cs="Calibri"/>
          <w:i/>
          <w:iCs/>
          <w:color w:val="7030A0"/>
        </w:rPr>
      </w:pPr>
      <w:r w:rsidRPr="00A930AB">
        <w:rPr>
          <w:rFonts w:ascii="Calibri" w:hAnsi="Calibri" w:cs="Calibri"/>
          <w:i/>
          <w:iCs/>
          <w:color w:val="7030A0"/>
        </w:rPr>
        <w:t>Respuesta tipo casilla de verificación</w:t>
      </w:r>
    </w:p>
    <w:p w14:paraId="16A1E356" w14:textId="77777777" w:rsidR="00950463" w:rsidRDefault="00950463" w:rsidP="00900F5E">
      <w:pPr>
        <w:pStyle w:val="Prrafodelista"/>
        <w:spacing w:line="256" w:lineRule="auto"/>
        <w:ind w:left="644"/>
        <w:rPr>
          <w:rFonts w:ascii="Calibri" w:hAnsi="Calibri" w:cs="Calibri"/>
          <w:i/>
          <w:iCs/>
          <w:color w:val="7030A0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</w:tblGrid>
      <w:tr w:rsidR="00950463" w:rsidRPr="00F91932" w14:paraId="3A7827F5" w14:textId="77777777" w:rsidTr="00FF155C">
        <w:trPr>
          <w:trHeight w:val="470"/>
        </w:trPr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B11EA" w14:textId="77777777" w:rsidR="00950463" w:rsidRPr="00F91932" w:rsidRDefault="00950463" w:rsidP="00900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193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34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B1645" w14:textId="77777777" w:rsidR="00950463" w:rsidRPr="00F91932" w:rsidRDefault="00950463" w:rsidP="00900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193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36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25439" w14:textId="77777777" w:rsidR="00950463" w:rsidRPr="00F91932" w:rsidRDefault="00950463" w:rsidP="00900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193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38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5CB8C" w14:textId="77777777" w:rsidR="00950463" w:rsidRPr="00F91932" w:rsidRDefault="00950463" w:rsidP="00900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193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40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EA695" w14:textId="77777777" w:rsidR="00950463" w:rsidRPr="00F91932" w:rsidRDefault="00950463" w:rsidP="00900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193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42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96B1B" w14:textId="77777777" w:rsidR="00950463" w:rsidRPr="00F91932" w:rsidRDefault="00950463" w:rsidP="00900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193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44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EE7DD" w14:textId="77777777" w:rsidR="00950463" w:rsidRPr="00F91932" w:rsidRDefault="00950463" w:rsidP="00900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193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46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1E944" w14:textId="77777777" w:rsidR="00950463" w:rsidRPr="00F91932" w:rsidRDefault="00950463" w:rsidP="00900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193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48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EC9B1" w14:textId="77777777" w:rsidR="00950463" w:rsidRPr="00F91932" w:rsidRDefault="00950463" w:rsidP="00900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193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50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C6C09" w14:textId="77777777" w:rsidR="00950463" w:rsidRPr="00F91932" w:rsidRDefault="00950463" w:rsidP="00900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193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52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95BDA" w14:textId="77777777" w:rsidR="00950463" w:rsidRPr="00F91932" w:rsidRDefault="00950463" w:rsidP="00900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193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54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59815" w14:textId="77777777" w:rsidR="00950463" w:rsidRPr="00F91932" w:rsidRDefault="00950463" w:rsidP="00900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193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56</w:t>
            </w:r>
          </w:p>
        </w:tc>
      </w:tr>
      <w:tr w:rsidR="00950463" w:rsidRPr="00F91932" w14:paraId="15F116D1" w14:textId="77777777" w:rsidTr="00FF155C">
        <w:trPr>
          <w:trHeight w:val="470"/>
        </w:trPr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1C30A" w14:textId="77777777" w:rsidR="00950463" w:rsidRPr="00F91932" w:rsidRDefault="00950463" w:rsidP="00900F5E">
            <w:pPr>
              <w:spacing w:after="0" w:line="240" w:lineRule="auto"/>
              <w:ind w:left="6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193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412BB" w14:textId="77777777" w:rsidR="00950463" w:rsidRPr="00F91932" w:rsidRDefault="00950463" w:rsidP="00900F5E">
            <w:pPr>
              <w:spacing w:after="0" w:line="240" w:lineRule="auto"/>
              <w:ind w:left="6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193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F36F9" w14:textId="77777777" w:rsidR="00950463" w:rsidRPr="00F91932" w:rsidRDefault="00950463" w:rsidP="00900F5E">
            <w:pPr>
              <w:spacing w:after="0" w:line="240" w:lineRule="auto"/>
              <w:ind w:left="6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193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CBA49" w14:textId="77777777" w:rsidR="00950463" w:rsidRPr="00F91932" w:rsidRDefault="00950463" w:rsidP="00900F5E">
            <w:pPr>
              <w:spacing w:after="0" w:line="240" w:lineRule="auto"/>
              <w:ind w:left="6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193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35577" w14:textId="77777777" w:rsidR="00950463" w:rsidRPr="00F91932" w:rsidRDefault="00950463" w:rsidP="00900F5E">
            <w:pPr>
              <w:spacing w:after="0" w:line="240" w:lineRule="auto"/>
              <w:ind w:left="6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193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292FD" w14:textId="77777777" w:rsidR="00950463" w:rsidRPr="00F91932" w:rsidRDefault="00950463" w:rsidP="00900F5E">
            <w:pPr>
              <w:spacing w:after="0" w:line="240" w:lineRule="auto"/>
              <w:ind w:left="6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193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DEF2C" w14:textId="77777777" w:rsidR="00950463" w:rsidRPr="00F91932" w:rsidRDefault="00950463" w:rsidP="00900F5E">
            <w:pPr>
              <w:spacing w:after="0" w:line="240" w:lineRule="auto"/>
              <w:ind w:left="6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193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D16D1" w14:textId="77777777" w:rsidR="00950463" w:rsidRPr="00F91932" w:rsidRDefault="00950463" w:rsidP="00900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133BB" w14:textId="77777777" w:rsidR="00950463" w:rsidRPr="00F91932" w:rsidRDefault="00950463" w:rsidP="00900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A7023" w14:textId="77777777" w:rsidR="00950463" w:rsidRPr="00F91932" w:rsidRDefault="00950463" w:rsidP="00900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CDB70" w14:textId="77777777" w:rsidR="00950463" w:rsidRPr="00F91932" w:rsidRDefault="00950463" w:rsidP="00900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B20AC" w14:textId="77777777" w:rsidR="00950463" w:rsidRPr="00F91932" w:rsidRDefault="00950463" w:rsidP="00900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5D050978" w14:textId="77777777" w:rsidR="00950463" w:rsidRDefault="00950463" w:rsidP="00900F5E">
      <w:pPr>
        <w:pStyle w:val="Prrafodelista"/>
        <w:spacing w:line="256" w:lineRule="auto"/>
        <w:ind w:left="644"/>
        <w:rPr>
          <w:rFonts w:ascii="Calibri" w:hAnsi="Calibri" w:cs="Calibri"/>
          <w:i/>
          <w:iCs/>
          <w:color w:val="7030A0"/>
        </w:rPr>
      </w:pPr>
    </w:p>
    <w:p w14:paraId="07E41C02" w14:textId="55131E90" w:rsidR="00950463" w:rsidRDefault="00950463" w:rsidP="00900F5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</w:p>
    <w:p w14:paraId="78529606" w14:textId="096F1D85" w:rsidR="00950463" w:rsidRDefault="00950463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¿Cuál es tu talla habitual de PANTALÓN CASUAL en </w:t>
      </w: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escala de letras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?</w:t>
      </w:r>
      <w:r w:rsidR="00F06E4F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Es preferible que indiques una sola talla, pero si te hace falta puedes marcar un </w:t>
      </w: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máximo de dos tallas consecutivas</w:t>
      </w:r>
      <w:r>
        <w:rPr>
          <w:rFonts w:ascii="Calibri" w:hAnsi="Calibri" w:cs="Calibri"/>
          <w:b/>
          <w:color w:val="000000"/>
          <w:sz w:val="22"/>
          <w:szCs w:val="22"/>
        </w:rPr>
        <w:t xml:space="preserve">. </w:t>
      </w:r>
    </w:p>
    <w:p w14:paraId="13524956" w14:textId="77777777" w:rsidR="00950463" w:rsidRDefault="00950463" w:rsidP="00900F5E">
      <w:pPr>
        <w:pStyle w:val="Prrafodelista"/>
        <w:spacing w:line="256" w:lineRule="auto"/>
        <w:ind w:left="644"/>
        <w:rPr>
          <w:rFonts w:ascii="Calibri" w:hAnsi="Calibri" w:cs="Calibri"/>
          <w:i/>
          <w:iCs/>
          <w:color w:val="7030A0"/>
        </w:rPr>
      </w:pPr>
      <w:r w:rsidRPr="00D51173">
        <w:rPr>
          <w:rFonts w:ascii="Calibri" w:hAnsi="Calibri" w:cs="Calibri"/>
          <w:i/>
          <w:iCs/>
          <w:color w:val="7030A0"/>
        </w:rPr>
        <w:t>Respuesta tipo casilla de verificación</w:t>
      </w:r>
    </w:p>
    <w:p w14:paraId="56D4241C" w14:textId="77777777" w:rsidR="00950463" w:rsidRDefault="00950463" w:rsidP="00900F5E">
      <w:pPr>
        <w:pStyle w:val="Prrafodelista"/>
        <w:spacing w:line="256" w:lineRule="auto"/>
        <w:ind w:left="644"/>
        <w:rPr>
          <w:rFonts w:ascii="Calibri" w:hAnsi="Calibri" w:cs="Calibri"/>
          <w:i/>
          <w:iCs/>
          <w:color w:val="7030A0"/>
        </w:rPr>
      </w:pPr>
    </w:p>
    <w:tbl>
      <w:tblPr>
        <w:tblStyle w:val="Tablaconcuadrcula"/>
        <w:tblW w:w="0" w:type="auto"/>
        <w:tblInd w:w="644" w:type="dxa"/>
        <w:tblLook w:val="04A0" w:firstRow="1" w:lastRow="0" w:firstColumn="1" w:lastColumn="0" w:noHBand="0" w:noVBand="1"/>
      </w:tblPr>
      <w:tblGrid>
        <w:gridCol w:w="1119"/>
        <w:gridCol w:w="1107"/>
        <w:gridCol w:w="1117"/>
        <w:gridCol w:w="1106"/>
        <w:gridCol w:w="1120"/>
        <w:gridCol w:w="1134"/>
        <w:gridCol w:w="1147"/>
      </w:tblGrid>
      <w:tr w:rsidR="00950463" w14:paraId="146FFC81" w14:textId="77777777" w:rsidTr="00FF155C">
        <w:tc>
          <w:tcPr>
            <w:tcW w:w="1213" w:type="dxa"/>
          </w:tcPr>
          <w:p w14:paraId="237A2508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XS</w:t>
            </w:r>
          </w:p>
        </w:tc>
        <w:tc>
          <w:tcPr>
            <w:tcW w:w="1213" w:type="dxa"/>
          </w:tcPr>
          <w:p w14:paraId="1FEB7C19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S</w:t>
            </w:r>
          </w:p>
        </w:tc>
        <w:tc>
          <w:tcPr>
            <w:tcW w:w="1213" w:type="dxa"/>
          </w:tcPr>
          <w:p w14:paraId="28049CE8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M</w:t>
            </w:r>
          </w:p>
        </w:tc>
        <w:tc>
          <w:tcPr>
            <w:tcW w:w="1213" w:type="dxa"/>
          </w:tcPr>
          <w:p w14:paraId="5404313E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L</w:t>
            </w:r>
          </w:p>
        </w:tc>
        <w:tc>
          <w:tcPr>
            <w:tcW w:w="1214" w:type="dxa"/>
          </w:tcPr>
          <w:p w14:paraId="3FE203DF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XL</w:t>
            </w:r>
          </w:p>
        </w:tc>
        <w:tc>
          <w:tcPr>
            <w:tcW w:w="1214" w:type="dxa"/>
          </w:tcPr>
          <w:p w14:paraId="5CBB4E83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XXL</w:t>
            </w:r>
          </w:p>
        </w:tc>
        <w:tc>
          <w:tcPr>
            <w:tcW w:w="1214" w:type="dxa"/>
          </w:tcPr>
          <w:p w14:paraId="18BFE2E4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XXXL</w:t>
            </w:r>
          </w:p>
        </w:tc>
      </w:tr>
      <w:tr w:rsidR="00950463" w14:paraId="5B6AE207" w14:textId="77777777" w:rsidTr="00FF155C">
        <w:tc>
          <w:tcPr>
            <w:tcW w:w="1213" w:type="dxa"/>
          </w:tcPr>
          <w:p w14:paraId="273692C4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</w:p>
        </w:tc>
        <w:tc>
          <w:tcPr>
            <w:tcW w:w="1213" w:type="dxa"/>
          </w:tcPr>
          <w:p w14:paraId="73A941FE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</w:p>
        </w:tc>
        <w:tc>
          <w:tcPr>
            <w:tcW w:w="1213" w:type="dxa"/>
          </w:tcPr>
          <w:p w14:paraId="3F55907B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</w:p>
        </w:tc>
        <w:tc>
          <w:tcPr>
            <w:tcW w:w="1213" w:type="dxa"/>
          </w:tcPr>
          <w:p w14:paraId="5094850A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</w:p>
        </w:tc>
        <w:tc>
          <w:tcPr>
            <w:tcW w:w="1214" w:type="dxa"/>
          </w:tcPr>
          <w:p w14:paraId="6CC0BFF9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</w:p>
        </w:tc>
        <w:tc>
          <w:tcPr>
            <w:tcW w:w="1214" w:type="dxa"/>
          </w:tcPr>
          <w:p w14:paraId="3991B083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</w:p>
        </w:tc>
        <w:tc>
          <w:tcPr>
            <w:tcW w:w="1214" w:type="dxa"/>
          </w:tcPr>
          <w:p w14:paraId="252D7193" w14:textId="77777777" w:rsidR="00950463" w:rsidRPr="00D03C55" w:rsidRDefault="00950463" w:rsidP="00900F5E">
            <w:pPr>
              <w:pStyle w:val="Prrafodelista"/>
              <w:spacing w:line="256" w:lineRule="auto"/>
              <w:ind w:left="0"/>
              <w:jc w:val="center"/>
              <w:rPr>
                <w:rFonts w:ascii="Calibri" w:hAnsi="Calibri" w:cs="Calibri"/>
                <w:iCs/>
              </w:rPr>
            </w:pPr>
          </w:p>
        </w:tc>
      </w:tr>
    </w:tbl>
    <w:p w14:paraId="2E6E0747" w14:textId="77777777" w:rsidR="00950463" w:rsidRPr="00D03C55" w:rsidRDefault="00950463" w:rsidP="00900F5E">
      <w:pPr>
        <w:pStyle w:val="Prrafodelista"/>
        <w:spacing w:line="256" w:lineRule="auto"/>
        <w:ind w:left="644"/>
        <w:rPr>
          <w:rFonts w:ascii="Calibri" w:hAnsi="Calibri" w:cs="Calibri"/>
          <w:i/>
          <w:iCs/>
          <w:color w:val="7030A0"/>
        </w:rPr>
      </w:pPr>
    </w:p>
    <w:p w14:paraId="59887019" w14:textId="62415D99" w:rsidR="00950463" w:rsidRDefault="00950463" w:rsidP="00900F5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</w:p>
    <w:p w14:paraId="28667658" w14:textId="4308D4E9" w:rsidR="00950463" w:rsidRPr="00A930AB" w:rsidRDefault="00950463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930AB">
        <w:rPr>
          <w:rFonts w:ascii="Calibri" w:hAnsi="Calibri" w:cs="Calibri"/>
          <w:b/>
          <w:bCs/>
          <w:color w:val="000000"/>
          <w:sz w:val="22"/>
          <w:szCs w:val="22"/>
        </w:rPr>
        <w:t xml:space="preserve"> ¿Cuál es tu talla habitual de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PANTALÓN CASUAL en</w:t>
      </w: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 xml:space="preserve"> escala de números</w:t>
      </w:r>
      <w:r w:rsidRPr="00A930AB">
        <w:rPr>
          <w:rFonts w:ascii="Calibri" w:hAnsi="Calibri" w:cs="Calibri"/>
          <w:b/>
          <w:bCs/>
          <w:color w:val="000000"/>
          <w:sz w:val="22"/>
          <w:szCs w:val="22"/>
        </w:rPr>
        <w:t xml:space="preserve">? Es preferible que indiques una </w:t>
      </w:r>
      <w:proofErr w:type="spellStart"/>
      <w:r w:rsidRPr="00A930AB">
        <w:rPr>
          <w:rFonts w:ascii="Calibri" w:hAnsi="Calibri" w:cs="Calibri"/>
          <w:b/>
          <w:bCs/>
          <w:color w:val="000000"/>
          <w:sz w:val="22"/>
          <w:szCs w:val="22"/>
        </w:rPr>
        <w:t>sóla</w:t>
      </w:r>
      <w:proofErr w:type="spellEnd"/>
      <w:r w:rsidRPr="00A930AB">
        <w:rPr>
          <w:rFonts w:ascii="Calibri" w:hAnsi="Calibri" w:cs="Calibri"/>
          <w:b/>
          <w:bCs/>
          <w:color w:val="000000"/>
          <w:sz w:val="22"/>
          <w:szCs w:val="22"/>
        </w:rPr>
        <w:t xml:space="preserve"> talla, pero si te hace falta puedes marcar un máximo de dos tallas consecutivas</w:t>
      </w:r>
    </w:p>
    <w:p w14:paraId="7DD6DEF6" w14:textId="77777777" w:rsidR="00950463" w:rsidRPr="00A930AB" w:rsidRDefault="00950463" w:rsidP="00900F5E">
      <w:pPr>
        <w:spacing w:line="256" w:lineRule="auto"/>
        <w:ind w:left="284"/>
        <w:rPr>
          <w:rFonts w:ascii="Calibri" w:hAnsi="Calibri" w:cs="Calibri"/>
          <w:i/>
          <w:iCs/>
          <w:color w:val="7030A0"/>
        </w:rPr>
      </w:pPr>
      <w:r w:rsidRPr="00A930AB">
        <w:rPr>
          <w:rFonts w:ascii="Calibri" w:hAnsi="Calibri" w:cs="Calibri"/>
          <w:i/>
          <w:iCs/>
          <w:color w:val="7030A0"/>
        </w:rPr>
        <w:t>Respuesta tipo casilla de verificación</w:t>
      </w:r>
    </w:p>
    <w:p w14:paraId="37349122" w14:textId="77777777" w:rsidR="00950463" w:rsidRDefault="00950463" w:rsidP="00900F5E">
      <w:pPr>
        <w:pStyle w:val="Prrafodelista"/>
        <w:spacing w:line="256" w:lineRule="auto"/>
        <w:ind w:left="644"/>
        <w:rPr>
          <w:rFonts w:ascii="Calibri" w:hAnsi="Calibri" w:cs="Calibri"/>
          <w:i/>
          <w:iCs/>
          <w:color w:val="7030A0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</w:tblGrid>
      <w:tr w:rsidR="00950463" w:rsidRPr="00F91932" w14:paraId="3BFC5A57" w14:textId="77777777" w:rsidTr="00FF155C">
        <w:trPr>
          <w:trHeight w:val="470"/>
        </w:trPr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0924D" w14:textId="77777777" w:rsidR="00950463" w:rsidRPr="00F91932" w:rsidRDefault="00950463" w:rsidP="00900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193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34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982B7" w14:textId="77777777" w:rsidR="00950463" w:rsidRPr="00F91932" w:rsidRDefault="00950463" w:rsidP="00900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193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36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8924E" w14:textId="77777777" w:rsidR="00950463" w:rsidRPr="00F91932" w:rsidRDefault="00950463" w:rsidP="00900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193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38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17C7F" w14:textId="77777777" w:rsidR="00950463" w:rsidRPr="00F91932" w:rsidRDefault="00950463" w:rsidP="00900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193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40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1FCE4" w14:textId="77777777" w:rsidR="00950463" w:rsidRPr="00F91932" w:rsidRDefault="00950463" w:rsidP="00900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193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42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F67E7" w14:textId="77777777" w:rsidR="00950463" w:rsidRPr="00F91932" w:rsidRDefault="00950463" w:rsidP="00900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193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44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20825" w14:textId="77777777" w:rsidR="00950463" w:rsidRPr="00F91932" w:rsidRDefault="00950463" w:rsidP="00900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193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46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F5D9E" w14:textId="77777777" w:rsidR="00950463" w:rsidRPr="00F91932" w:rsidRDefault="00950463" w:rsidP="00900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193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48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738A3" w14:textId="77777777" w:rsidR="00950463" w:rsidRPr="00F91932" w:rsidRDefault="00950463" w:rsidP="00900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193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50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48E92" w14:textId="77777777" w:rsidR="00950463" w:rsidRPr="00F91932" w:rsidRDefault="00950463" w:rsidP="00900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193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52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E4A35" w14:textId="77777777" w:rsidR="00950463" w:rsidRPr="00F91932" w:rsidRDefault="00950463" w:rsidP="00900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193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54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1C4EB" w14:textId="77777777" w:rsidR="00950463" w:rsidRPr="00F91932" w:rsidRDefault="00950463" w:rsidP="00900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193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56</w:t>
            </w:r>
          </w:p>
        </w:tc>
      </w:tr>
      <w:tr w:rsidR="00950463" w:rsidRPr="00F91932" w14:paraId="02544CA1" w14:textId="77777777" w:rsidTr="00FF155C">
        <w:trPr>
          <w:trHeight w:val="470"/>
        </w:trPr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295D1" w14:textId="77777777" w:rsidR="00950463" w:rsidRPr="00F91932" w:rsidRDefault="00950463" w:rsidP="00900F5E">
            <w:pPr>
              <w:spacing w:after="0" w:line="240" w:lineRule="auto"/>
              <w:ind w:left="6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193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A6770" w14:textId="77777777" w:rsidR="00950463" w:rsidRPr="00F91932" w:rsidRDefault="00950463" w:rsidP="00900F5E">
            <w:pPr>
              <w:spacing w:after="0" w:line="240" w:lineRule="auto"/>
              <w:ind w:left="6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193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F1ED6" w14:textId="77777777" w:rsidR="00950463" w:rsidRPr="00F91932" w:rsidRDefault="00950463" w:rsidP="00900F5E">
            <w:pPr>
              <w:spacing w:after="0" w:line="240" w:lineRule="auto"/>
              <w:ind w:left="6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193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EC7D7" w14:textId="77777777" w:rsidR="00950463" w:rsidRPr="00F91932" w:rsidRDefault="00950463" w:rsidP="00900F5E">
            <w:pPr>
              <w:spacing w:after="0" w:line="240" w:lineRule="auto"/>
              <w:ind w:left="6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193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5639D" w14:textId="77777777" w:rsidR="00950463" w:rsidRPr="00F91932" w:rsidRDefault="00950463" w:rsidP="00900F5E">
            <w:pPr>
              <w:spacing w:after="0" w:line="240" w:lineRule="auto"/>
              <w:ind w:left="6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193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B5614" w14:textId="77777777" w:rsidR="00950463" w:rsidRPr="00F91932" w:rsidRDefault="00950463" w:rsidP="00900F5E">
            <w:pPr>
              <w:spacing w:after="0" w:line="240" w:lineRule="auto"/>
              <w:ind w:left="6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193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20127" w14:textId="77777777" w:rsidR="00950463" w:rsidRPr="00F91932" w:rsidRDefault="00950463" w:rsidP="00900F5E">
            <w:pPr>
              <w:spacing w:after="0" w:line="240" w:lineRule="auto"/>
              <w:ind w:left="6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F91932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2FE5F" w14:textId="77777777" w:rsidR="00950463" w:rsidRPr="00F91932" w:rsidRDefault="00950463" w:rsidP="00900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56E1C" w14:textId="77777777" w:rsidR="00950463" w:rsidRPr="00F91932" w:rsidRDefault="00950463" w:rsidP="00900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DFBB7" w14:textId="77777777" w:rsidR="00950463" w:rsidRPr="00F91932" w:rsidRDefault="00950463" w:rsidP="00900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E89A1" w14:textId="77777777" w:rsidR="00950463" w:rsidRPr="00F91932" w:rsidRDefault="00950463" w:rsidP="00900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2996A" w14:textId="77777777" w:rsidR="00950463" w:rsidRPr="00F91932" w:rsidRDefault="00950463" w:rsidP="00900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7B36802C" w14:textId="39155E60" w:rsidR="00950463" w:rsidRDefault="00950463" w:rsidP="00900F5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</w:p>
    <w:p w14:paraId="03D24EA3" w14:textId="0762B297" w:rsidR="00E26D34" w:rsidRDefault="00E26D34" w:rsidP="00900F5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</w:p>
    <w:p w14:paraId="706A0D04" w14:textId="77777777" w:rsidR="00FC7850" w:rsidRDefault="00FC7850" w:rsidP="00900F5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</w:p>
    <w:p w14:paraId="159BCA4E" w14:textId="2A7CA225" w:rsidR="005A07A1" w:rsidRDefault="00E56FEC" w:rsidP="00900F5E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746BCA">
        <w:rPr>
          <w:rFonts w:ascii="Calibri" w:hAnsi="Calibri" w:cs="Calibri"/>
          <w:b/>
          <w:color w:val="000000"/>
          <w:sz w:val="22"/>
          <w:szCs w:val="22"/>
        </w:rPr>
        <w:t>Pensando en temperatura corporal, ¿cómo te definirías?</w:t>
      </w:r>
    </w:p>
    <w:p w14:paraId="62837D7C" w14:textId="1539391B" w:rsidR="00E56FEC" w:rsidRPr="005A07A1" w:rsidRDefault="005A07A1" w:rsidP="00900F5E">
      <w:pPr>
        <w:spacing w:line="256" w:lineRule="auto"/>
        <w:ind w:left="284" w:firstLine="360"/>
        <w:rPr>
          <w:rFonts w:ascii="Calibri" w:hAnsi="Calibri" w:cs="Calibri"/>
          <w:i/>
          <w:iCs/>
          <w:color w:val="7030A0"/>
        </w:rPr>
      </w:pPr>
      <w:r w:rsidRPr="005A07A1">
        <w:rPr>
          <w:rFonts w:ascii="Calibri" w:hAnsi="Calibri" w:cs="Calibri"/>
          <w:i/>
          <w:iCs/>
          <w:color w:val="7030A0"/>
        </w:rPr>
        <w:t>Respuesta tipo casilla de verificación</w:t>
      </w:r>
      <w:r w:rsidR="00E56FEC" w:rsidRPr="00746BCA">
        <w:rPr>
          <w:rFonts w:ascii="Calibri" w:hAnsi="Calibri" w:cs="Calibri"/>
          <w:b/>
          <w:color w:val="000000"/>
        </w:rPr>
        <w:t xml:space="preserve"> </w:t>
      </w:r>
    </w:p>
    <w:p w14:paraId="6971DFD3" w14:textId="77777777" w:rsidR="00E56FEC" w:rsidRPr="0009651A" w:rsidRDefault="00E56FEC" w:rsidP="00900F5E">
      <w:pPr>
        <w:pStyle w:val="NormalWeb"/>
        <w:numPr>
          <w:ilvl w:val="0"/>
          <w:numId w:val="23"/>
        </w:numPr>
        <w:spacing w:before="0" w:beforeAutospacing="0" w:after="0" w:afterAutospacing="0"/>
        <w:ind w:left="1068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9651A">
        <w:rPr>
          <w:rFonts w:ascii="Calibri" w:hAnsi="Calibri" w:cs="Calibri"/>
          <w:color w:val="000000"/>
          <w:sz w:val="22"/>
          <w:szCs w:val="22"/>
        </w:rPr>
        <w:t>Caluroso/a</w:t>
      </w:r>
    </w:p>
    <w:p w14:paraId="50A4A36D" w14:textId="77777777" w:rsidR="00E56FEC" w:rsidRPr="0009651A" w:rsidRDefault="00E56FEC" w:rsidP="00900F5E">
      <w:pPr>
        <w:pStyle w:val="NormalWeb"/>
        <w:numPr>
          <w:ilvl w:val="0"/>
          <w:numId w:val="23"/>
        </w:numPr>
        <w:spacing w:before="0" w:beforeAutospacing="0" w:after="0" w:afterAutospacing="0"/>
        <w:ind w:left="1068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9651A">
        <w:rPr>
          <w:rFonts w:ascii="Calibri" w:hAnsi="Calibri" w:cs="Calibri"/>
          <w:color w:val="000000"/>
          <w:sz w:val="22"/>
          <w:szCs w:val="22"/>
        </w:rPr>
        <w:t>Friolero/a</w:t>
      </w:r>
    </w:p>
    <w:p w14:paraId="40DE1D47" w14:textId="7EB8B5C7" w:rsidR="00D03C55" w:rsidRPr="005A07A1" w:rsidRDefault="005A07A1" w:rsidP="00900F5E">
      <w:pPr>
        <w:pStyle w:val="NormalWeb"/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________________________________________________________________</w:t>
      </w:r>
    </w:p>
    <w:p w14:paraId="6CDC0F76" w14:textId="2415FD45" w:rsidR="00D03C55" w:rsidRPr="005A07A1" w:rsidRDefault="00D03C55" w:rsidP="00900F5E">
      <w:pPr>
        <w:pStyle w:val="NormalWeb"/>
        <w:spacing w:before="0" w:beforeAutospacing="0" w:after="160" w:afterAutospacing="0"/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</w:pPr>
      <w:r w:rsidRPr="005A07A1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Las siguientes preguntas están centradas en la forma de tus pies y el uso de calzado.</w:t>
      </w:r>
    </w:p>
    <w:p w14:paraId="254A3696" w14:textId="77777777" w:rsidR="00FC4AF7" w:rsidRPr="00D03C55" w:rsidRDefault="00FC4AF7" w:rsidP="00900F5E">
      <w:pPr>
        <w:pStyle w:val="NormalWeb"/>
        <w:numPr>
          <w:ilvl w:val="0"/>
          <w:numId w:val="18"/>
        </w:numPr>
        <w:tabs>
          <w:tab w:val="num" w:pos="1428"/>
        </w:tabs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D03C55">
        <w:rPr>
          <w:rFonts w:ascii="Calibri" w:hAnsi="Calibri" w:cs="Calibri"/>
          <w:b/>
          <w:color w:val="000000"/>
          <w:sz w:val="22"/>
          <w:szCs w:val="22"/>
        </w:rPr>
        <w:t xml:space="preserve">¿Qué tipo de pie tienes? </w:t>
      </w:r>
    </w:p>
    <w:p w14:paraId="2B1CD483" w14:textId="77777777" w:rsidR="00FC4AF7" w:rsidRPr="0009651A" w:rsidRDefault="00FC4AF7" w:rsidP="00900F5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7030A0"/>
          <w:sz w:val="22"/>
          <w:szCs w:val="22"/>
        </w:rPr>
      </w:pPr>
      <w:r w:rsidRPr="0009651A">
        <w:rPr>
          <w:rFonts w:ascii="Calibri" w:hAnsi="Calibri" w:cs="Calibri"/>
          <w:color w:val="7030A0"/>
          <w:sz w:val="22"/>
          <w:szCs w:val="22"/>
        </w:rPr>
        <w:t>Respuesta tipo casilla de verificación. Respuestas ordenadas de forma horizontal.</w:t>
      </w:r>
    </w:p>
    <w:p w14:paraId="0C116C07" w14:textId="77777777" w:rsidR="00FC4AF7" w:rsidRPr="0009651A" w:rsidRDefault="00FC4AF7" w:rsidP="00900F5E">
      <w:pPr>
        <w:pStyle w:val="NormalWeb"/>
        <w:numPr>
          <w:ilvl w:val="0"/>
          <w:numId w:val="23"/>
        </w:numPr>
        <w:spacing w:before="0" w:beforeAutospacing="0" w:after="0" w:afterAutospacing="0"/>
        <w:ind w:left="106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09651A">
        <w:rPr>
          <w:rFonts w:ascii="Calibri" w:hAnsi="Calibri" w:cs="Calibri"/>
          <w:color w:val="000000"/>
          <w:sz w:val="22"/>
          <w:szCs w:val="22"/>
        </w:rPr>
        <w:t>Normal</w:t>
      </w:r>
    </w:p>
    <w:p w14:paraId="1369F222" w14:textId="77777777" w:rsidR="00FC4AF7" w:rsidRPr="0009651A" w:rsidRDefault="00FC4AF7" w:rsidP="00900F5E">
      <w:pPr>
        <w:pStyle w:val="NormalWeb"/>
        <w:numPr>
          <w:ilvl w:val="0"/>
          <w:numId w:val="23"/>
        </w:numPr>
        <w:spacing w:before="0" w:beforeAutospacing="0" w:after="0" w:afterAutospacing="0"/>
        <w:ind w:left="106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09651A">
        <w:rPr>
          <w:rFonts w:ascii="Calibri" w:hAnsi="Calibri" w:cs="Calibri"/>
          <w:color w:val="000000"/>
          <w:sz w:val="22"/>
          <w:szCs w:val="22"/>
        </w:rPr>
        <w:t>Cavo</w:t>
      </w:r>
    </w:p>
    <w:p w14:paraId="627AAE8F" w14:textId="77777777" w:rsidR="00FC4AF7" w:rsidRPr="0009651A" w:rsidRDefault="00FC4AF7" w:rsidP="00900F5E">
      <w:pPr>
        <w:pStyle w:val="NormalWeb"/>
        <w:numPr>
          <w:ilvl w:val="0"/>
          <w:numId w:val="23"/>
        </w:numPr>
        <w:spacing w:before="0" w:beforeAutospacing="0" w:after="0" w:afterAutospacing="0"/>
        <w:ind w:left="106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09651A">
        <w:rPr>
          <w:rFonts w:ascii="Calibri" w:hAnsi="Calibri" w:cs="Calibri"/>
          <w:color w:val="000000"/>
          <w:sz w:val="22"/>
          <w:szCs w:val="22"/>
        </w:rPr>
        <w:lastRenderedPageBreak/>
        <w:t>Plano</w:t>
      </w:r>
    </w:p>
    <w:p w14:paraId="41D23AF7" w14:textId="2F823B34" w:rsidR="00FC4AF7" w:rsidRDefault="00FC4AF7" w:rsidP="00900F5E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32261155" w14:textId="77777777" w:rsidR="00FC7850" w:rsidRPr="0009651A" w:rsidRDefault="00FC7850" w:rsidP="00900F5E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392CFE42" w14:textId="3281A7BD" w:rsidR="00FC4AF7" w:rsidRPr="00D03C55" w:rsidRDefault="00FC4AF7" w:rsidP="00900F5E">
      <w:pPr>
        <w:pStyle w:val="NormalWeb"/>
        <w:numPr>
          <w:ilvl w:val="0"/>
          <w:numId w:val="18"/>
        </w:numPr>
        <w:tabs>
          <w:tab w:val="num" w:pos="1428"/>
        </w:tabs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D03C55">
        <w:rPr>
          <w:rFonts w:ascii="Calibri" w:hAnsi="Calibri" w:cs="Calibri"/>
          <w:b/>
          <w:color w:val="000000"/>
          <w:sz w:val="22"/>
          <w:szCs w:val="22"/>
        </w:rPr>
        <w:t xml:space="preserve">Especifica si tienes algún problema/singularidad en los pies: </w:t>
      </w:r>
    </w:p>
    <w:p w14:paraId="0E22EC5E" w14:textId="77777777" w:rsidR="00FC4AF7" w:rsidRPr="0009651A" w:rsidRDefault="00FC4AF7" w:rsidP="00900F5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7030A0"/>
          <w:sz w:val="22"/>
          <w:szCs w:val="22"/>
        </w:rPr>
      </w:pPr>
      <w:r w:rsidRPr="0009651A">
        <w:rPr>
          <w:rFonts w:ascii="Calibri" w:hAnsi="Calibri" w:cs="Calibri"/>
          <w:color w:val="7030A0"/>
          <w:sz w:val="22"/>
          <w:szCs w:val="22"/>
        </w:rPr>
        <w:t>Respuesta tipo múltiple. Ordenada</w:t>
      </w:r>
      <w:r w:rsidRPr="0009651A">
        <w:rPr>
          <w:rFonts w:ascii="Calibri" w:hAnsi="Calibri" w:cs="Calibri"/>
          <w:i/>
          <w:iCs/>
          <w:color w:val="7030A0"/>
          <w:sz w:val="22"/>
          <w:szCs w:val="22"/>
        </w:rPr>
        <w:t xml:space="preserve"> en dos columnas. Incluir</w:t>
      </w:r>
      <w:r w:rsidRPr="0009651A">
        <w:rPr>
          <w:rFonts w:ascii="Calibri" w:hAnsi="Calibri" w:cs="Calibri"/>
          <w:color w:val="7030A0"/>
          <w:sz w:val="22"/>
          <w:szCs w:val="22"/>
        </w:rPr>
        <w:t xml:space="preserve"> respuesta otros, con espacio para especificar.</w:t>
      </w:r>
    </w:p>
    <w:p w14:paraId="6CD28313" w14:textId="77777777" w:rsidR="00FC4AF7" w:rsidRPr="0009651A" w:rsidRDefault="00FC4AF7" w:rsidP="00900F5E">
      <w:pPr>
        <w:pStyle w:val="NormalWeb"/>
        <w:numPr>
          <w:ilvl w:val="0"/>
          <w:numId w:val="24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9651A">
        <w:rPr>
          <w:rFonts w:ascii="Calibri" w:hAnsi="Calibri" w:cs="Calibri"/>
          <w:color w:val="000000"/>
          <w:sz w:val="22"/>
          <w:szCs w:val="22"/>
        </w:rPr>
        <w:t>Ninguno</w:t>
      </w:r>
    </w:p>
    <w:p w14:paraId="62FB6131" w14:textId="77777777" w:rsidR="00FC4AF7" w:rsidRPr="0009651A" w:rsidRDefault="00FC4AF7" w:rsidP="00900F5E">
      <w:pPr>
        <w:pStyle w:val="NormalWeb"/>
        <w:numPr>
          <w:ilvl w:val="0"/>
          <w:numId w:val="24"/>
        </w:numPr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09651A">
        <w:rPr>
          <w:rFonts w:ascii="Calibri" w:hAnsi="Calibri" w:cs="Calibri"/>
          <w:color w:val="000000"/>
          <w:sz w:val="22"/>
          <w:szCs w:val="22"/>
        </w:rPr>
        <w:t>Juanetes</w:t>
      </w:r>
    </w:p>
    <w:p w14:paraId="60CC8737" w14:textId="77777777" w:rsidR="00FC4AF7" w:rsidRPr="0009651A" w:rsidRDefault="00FC4AF7" w:rsidP="00900F5E">
      <w:pPr>
        <w:pStyle w:val="NormalWeb"/>
        <w:numPr>
          <w:ilvl w:val="0"/>
          <w:numId w:val="24"/>
        </w:numPr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09651A">
        <w:rPr>
          <w:rFonts w:ascii="Calibri" w:hAnsi="Calibri" w:cs="Calibri"/>
          <w:color w:val="000000"/>
          <w:sz w:val="22"/>
          <w:szCs w:val="22"/>
        </w:rPr>
        <w:t>Dedos en garra</w:t>
      </w:r>
    </w:p>
    <w:p w14:paraId="216C30D5" w14:textId="77777777" w:rsidR="00FC4AF7" w:rsidRPr="0009651A" w:rsidRDefault="00FC4AF7" w:rsidP="00900F5E">
      <w:pPr>
        <w:pStyle w:val="NormalWeb"/>
        <w:numPr>
          <w:ilvl w:val="0"/>
          <w:numId w:val="24"/>
        </w:numPr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09651A">
        <w:rPr>
          <w:rFonts w:ascii="Calibri" w:hAnsi="Calibri" w:cs="Calibri"/>
          <w:color w:val="000000"/>
          <w:sz w:val="22"/>
          <w:szCs w:val="22"/>
        </w:rPr>
        <w:t>Pie valgo</w:t>
      </w:r>
    </w:p>
    <w:p w14:paraId="4E9A2BC7" w14:textId="77777777" w:rsidR="00FC4AF7" w:rsidRPr="0009651A" w:rsidRDefault="00FC4AF7" w:rsidP="00900F5E">
      <w:pPr>
        <w:pStyle w:val="NormalWeb"/>
        <w:numPr>
          <w:ilvl w:val="0"/>
          <w:numId w:val="24"/>
        </w:numPr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09651A">
        <w:rPr>
          <w:rFonts w:ascii="Calibri" w:hAnsi="Calibri" w:cs="Calibri"/>
          <w:color w:val="000000"/>
          <w:sz w:val="22"/>
          <w:szCs w:val="22"/>
        </w:rPr>
        <w:t>Otros: -------------------</w:t>
      </w:r>
    </w:p>
    <w:p w14:paraId="0B8E4750" w14:textId="77777777" w:rsidR="00FC4AF7" w:rsidRPr="0009651A" w:rsidRDefault="00FC4AF7" w:rsidP="00900F5E">
      <w:pPr>
        <w:pStyle w:val="NormalWeb"/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6C528F9E" w14:textId="77777777" w:rsidR="00FC4AF7" w:rsidRPr="00D03C55" w:rsidRDefault="00FC4AF7" w:rsidP="00900F5E">
      <w:pPr>
        <w:pStyle w:val="NormalWeb"/>
        <w:numPr>
          <w:ilvl w:val="0"/>
          <w:numId w:val="18"/>
        </w:numPr>
        <w:tabs>
          <w:tab w:val="num" w:pos="1428"/>
        </w:tabs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bookmarkStart w:id="23" w:name="_Ref109633714"/>
      <w:r w:rsidRPr="00D03C55">
        <w:rPr>
          <w:rFonts w:ascii="Calibri" w:hAnsi="Calibri" w:cs="Calibri"/>
          <w:b/>
          <w:color w:val="000000"/>
          <w:sz w:val="22"/>
          <w:szCs w:val="22"/>
        </w:rPr>
        <w:t>¿Utilizas tacón de forma habitual?</w:t>
      </w:r>
    </w:p>
    <w:p w14:paraId="365C8C25" w14:textId="0F2C521B" w:rsidR="00FC4AF7" w:rsidRPr="0009651A" w:rsidRDefault="00FC4AF7" w:rsidP="00900F5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7030A0"/>
          <w:sz w:val="22"/>
          <w:szCs w:val="22"/>
        </w:rPr>
      </w:pPr>
      <w:r w:rsidRPr="0009651A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09651A">
        <w:rPr>
          <w:rFonts w:ascii="Calibri" w:hAnsi="Calibri" w:cs="Calibri"/>
          <w:color w:val="7030A0"/>
          <w:sz w:val="22"/>
          <w:szCs w:val="22"/>
        </w:rPr>
        <w:t>Respuesta tipo casilla de verificación. Respuestas ordenadas de forma horizontal.</w:t>
      </w:r>
      <w:bookmarkEnd w:id="23"/>
      <w:r w:rsidRPr="0009651A">
        <w:rPr>
          <w:rFonts w:ascii="Calibri" w:hAnsi="Calibri" w:cs="Calibri"/>
          <w:color w:val="7030A0"/>
          <w:sz w:val="22"/>
          <w:szCs w:val="22"/>
        </w:rPr>
        <w:t>  </w:t>
      </w:r>
    </w:p>
    <w:p w14:paraId="17794913" w14:textId="77777777" w:rsidR="00FC4AF7" w:rsidRPr="0009651A" w:rsidRDefault="00FC4AF7" w:rsidP="00900F5E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09651A">
        <w:rPr>
          <w:rFonts w:ascii="Calibri" w:hAnsi="Calibri" w:cs="Calibri"/>
          <w:color w:val="000000"/>
          <w:sz w:val="22"/>
          <w:szCs w:val="22"/>
        </w:rPr>
        <w:t>Sí </w:t>
      </w:r>
    </w:p>
    <w:p w14:paraId="22F52B61" w14:textId="77777777" w:rsidR="00FC4AF7" w:rsidRPr="0009651A" w:rsidRDefault="00FC4AF7" w:rsidP="00900F5E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09651A">
        <w:rPr>
          <w:rFonts w:ascii="Calibri" w:hAnsi="Calibri" w:cs="Calibri"/>
          <w:color w:val="000000"/>
          <w:sz w:val="22"/>
          <w:szCs w:val="22"/>
        </w:rPr>
        <w:t>No </w:t>
      </w:r>
    </w:p>
    <w:p w14:paraId="328DFB09" w14:textId="77777777" w:rsidR="00FC4AF7" w:rsidRPr="0009651A" w:rsidRDefault="00FC4AF7" w:rsidP="00900F5E">
      <w:pPr>
        <w:pStyle w:val="NormalWeb"/>
        <w:spacing w:before="0" w:beforeAutospacing="0" w:after="0" w:afterAutospacing="0"/>
        <w:ind w:left="1068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0BE45719" w14:textId="77777777" w:rsidR="00FC4AF7" w:rsidRPr="00D03C55" w:rsidRDefault="00FC4AF7" w:rsidP="00900F5E">
      <w:pPr>
        <w:pStyle w:val="NormalWeb"/>
        <w:numPr>
          <w:ilvl w:val="0"/>
          <w:numId w:val="18"/>
        </w:numPr>
        <w:tabs>
          <w:tab w:val="num" w:pos="1428"/>
        </w:tabs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D03C55">
        <w:rPr>
          <w:rFonts w:ascii="Calibri" w:hAnsi="Calibri" w:cs="Calibri"/>
          <w:b/>
          <w:color w:val="000000"/>
          <w:sz w:val="22"/>
          <w:szCs w:val="22"/>
        </w:rPr>
        <w:t>¿Utilizas calzado de seguridad de forma habitual?</w:t>
      </w:r>
    </w:p>
    <w:p w14:paraId="51EE10DB" w14:textId="77777777" w:rsidR="00FC4AF7" w:rsidRPr="0009651A" w:rsidRDefault="00FC4AF7" w:rsidP="00900F5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7030A0"/>
          <w:sz w:val="22"/>
          <w:szCs w:val="22"/>
        </w:rPr>
      </w:pPr>
      <w:r w:rsidRPr="0009651A">
        <w:rPr>
          <w:rFonts w:ascii="Calibri" w:hAnsi="Calibri" w:cs="Calibri"/>
          <w:color w:val="7030A0"/>
          <w:sz w:val="22"/>
          <w:szCs w:val="22"/>
        </w:rPr>
        <w:t>Respuesta tipo casilla de verificación. Respuestas ordenadas de forma horizontal.  </w:t>
      </w:r>
    </w:p>
    <w:p w14:paraId="350972EF" w14:textId="77777777" w:rsidR="00FC4AF7" w:rsidRPr="0009651A" w:rsidRDefault="00FC4AF7" w:rsidP="00900F5E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09651A">
        <w:rPr>
          <w:rFonts w:ascii="Calibri" w:hAnsi="Calibri" w:cs="Calibri"/>
          <w:color w:val="000000"/>
          <w:sz w:val="22"/>
          <w:szCs w:val="22"/>
        </w:rPr>
        <w:t>Sí </w:t>
      </w:r>
    </w:p>
    <w:p w14:paraId="5375D4B8" w14:textId="2D3F2E5E" w:rsidR="005A07A1" w:rsidRDefault="00FC4AF7" w:rsidP="00900F5E">
      <w:pPr>
        <w:pStyle w:val="NormalWeb"/>
        <w:numPr>
          <w:ilvl w:val="0"/>
          <w:numId w:val="36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09651A">
        <w:rPr>
          <w:rFonts w:ascii="Calibri" w:hAnsi="Calibri" w:cs="Calibri"/>
          <w:color w:val="000000"/>
          <w:sz w:val="22"/>
          <w:szCs w:val="22"/>
        </w:rPr>
        <w:t>No </w:t>
      </w:r>
    </w:p>
    <w:p w14:paraId="6902DD32" w14:textId="77777777" w:rsidR="00FC7850" w:rsidRDefault="00FC7850" w:rsidP="00900F5E">
      <w:pPr>
        <w:pStyle w:val="NormalWeb"/>
        <w:spacing w:before="0" w:beforeAutospacing="0" w:after="160" w:afterAutospacing="0"/>
        <w:textAlignment w:val="baseline"/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</w:pPr>
    </w:p>
    <w:p w14:paraId="2E322429" w14:textId="7973C2BE" w:rsidR="00D03C55" w:rsidRPr="005A07A1" w:rsidRDefault="00D03C55" w:rsidP="00900F5E">
      <w:pPr>
        <w:pStyle w:val="NormalWeb"/>
        <w:spacing w:before="0" w:beforeAutospacing="0" w:after="160" w:afterAutospacing="0"/>
        <w:textAlignment w:val="baseline"/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</w:pPr>
      <w:r w:rsidRPr="005A07A1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 xml:space="preserve">A continuación, unas preguntas relacionadas con la visión. </w:t>
      </w:r>
    </w:p>
    <w:p w14:paraId="6EDD12BB" w14:textId="77777777" w:rsidR="00363EB5" w:rsidRPr="00363EB5" w:rsidRDefault="00363EB5" w:rsidP="00900F5E">
      <w:pPr>
        <w:pStyle w:val="NormalWeb"/>
        <w:numPr>
          <w:ilvl w:val="0"/>
          <w:numId w:val="18"/>
        </w:numPr>
        <w:tabs>
          <w:tab w:val="num" w:pos="1428"/>
        </w:tabs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363EB5">
        <w:rPr>
          <w:rFonts w:ascii="Calibri" w:hAnsi="Calibri" w:cs="Calibri"/>
          <w:b/>
          <w:color w:val="000000"/>
          <w:sz w:val="22"/>
          <w:szCs w:val="22"/>
        </w:rPr>
        <w:t xml:space="preserve">¿Utilizas gafas o lentillas para ver mejor? </w:t>
      </w:r>
    </w:p>
    <w:p w14:paraId="32248E30" w14:textId="77777777" w:rsidR="00363EB5" w:rsidRPr="0009651A" w:rsidRDefault="00363EB5" w:rsidP="00900F5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7030A0"/>
          <w:sz w:val="22"/>
          <w:szCs w:val="22"/>
        </w:rPr>
      </w:pPr>
      <w:r w:rsidRPr="0009651A">
        <w:rPr>
          <w:rFonts w:ascii="Calibri" w:hAnsi="Calibri" w:cs="Calibri"/>
          <w:color w:val="7030A0"/>
          <w:sz w:val="22"/>
          <w:szCs w:val="22"/>
        </w:rPr>
        <w:t>Respuesta tipo casilla de verificación. Respuestas ordenadas de forma horizontal.</w:t>
      </w:r>
    </w:p>
    <w:p w14:paraId="3F6FA3D3" w14:textId="50A85B1E" w:rsidR="00363EB5" w:rsidRPr="0009651A" w:rsidRDefault="00363EB5" w:rsidP="00900F5E">
      <w:pPr>
        <w:pStyle w:val="NormalWeb"/>
        <w:numPr>
          <w:ilvl w:val="0"/>
          <w:numId w:val="26"/>
        </w:numPr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09651A">
        <w:rPr>
          <w:rFonts w:ascii="Calibri" w:hAnsi="Calibri" w:cs="Calibri"/>
          <w:color w:val="000000"/>
          <w:sz w:val="22"/>
          <w:szCs w:val="22"/>
        </w:rPr>
        <w:t>Uso solamente gafas</w:t>
      </w:r>
      <w:r w:rsidR="00EE368E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E368E" w:rsidRPr="00EE368E">
        <w:rPr>
          <w:rFonts w:ascii="Calibri" w:hAnsi="Calibri" w:cs="Calibri"/>
          <w:color w:val="00B050"/>
          <w:sz w:val="22"/>
          <w:szCs w:val="22"/>
        </w:rPr>
        <w:t>(habilitar P.6</w:t>
      </w:r>
      <w:r w:rsidR="00A05BB0">
        <w:rPr>
          <w:rFonts w:ascii="Calibri" w:hAnsi="Calibri" w:cs="Calibri"/>
          <w:color w:val="00B050"/>
          <w:sz w:val="22"/>
          <w:szCs w:val="22"/>
        </w:rPr>
        <w:t>7</w:t>
      </w:r>
      <w:r w:rsidR="00EE368E" w:rsidRPr="00EE368E">
        <w:rPr>
          <w:rFonts w:ascii="Calibri" w:hAnsi="Calibri" w:cs="Calibri"/>
          <w:color w:val="00B050"/>
          <w:sz w:val="22"/>
          <w:szCs w:val="22"/>
        </w:rPr>
        <w:t>)</w:t>
      </w:r>
    </w:p>
    <w:p w14:paraId="38ECAE12" w14:textId="626EA408" w:rsidR="00363EB5" w:rsidRPr="0009651A" w:rsidRDefault="00363EB5" w:rsidP="00900F5E">
      <w:pPr>
        <w:pStyle w:val="NormalWeb"/>
        <w:numPr>
          <w:ilvl w:val="0"/>
          <w:numId w:val="26"/>
        </w:numPr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09651A">
        <w:rPr>
          <w:rFonts w:ascii="Calibri" w:hAnsi="Calibri" w:cs="Calibri"/>
          <w:color w:val="000000"/>
          <w:sz w:val="22"/>
          <w:szCs w:val="22"/>
        </w:rPr>
        <w:t xml:space="preserve">Uso gafas y lentillas </w:t>
      </w:r>
    </w:p>
    <w:p w14:paraId="1E4241A5" w14:textId="36A751AE" w:rsidR="00363EB5" w:rsidRDefault="00363EB5" w:rsidP="00900F5E">
      <w:pPr>
        <w:pStyle w:val="NormalWeb"/>
        <w:numPr>
          <w:ilvl w:val="0"/>
          <w:numId w:val="26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9651A">
        <w:rPr>
          <w:rFonts w:ascii="Calibri" w:hAnsi="Calibri" w:cs="Calibri"/>
          <w:color w:val="000000"/>
          <w:sz w:val="22"/>
          <w:szCs w:val="22"/>
        </w:rPr>
        <w:t>No necesito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4BF54897" w14:textId="533A5DF5" w:rsidR="00EE368E" w:rsidRDefault="00EE368E" w:rsidP="00900F5E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013371C0" w14:textId="2D9F7BE3" w:rsidR="00543119" w:rsidRDefault="00543119" w:rsidP="00900F5E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A608297" w14:textId="2DECAFD7" w:rsidR="00543119" w:rsidRDefault="00543119" w:rsidP="00900F5E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6C229B6D" w14:textId="77777777" w:rsidR="00FC7850" w:rsidRDefault="00FC7850" w:rsidP="00900F5E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984C73A" w14:textId="44EF9802" w:rsidR="00EE368E" w:rsidRPr="00EE368E" w:rsidRDefault="00EE368E" w:rsidP="00900F5E">
      <w:pPr>
        <w:pStyle w:val="NormalWeb"/>
        <w:numPr>
          <w:ilvl w:val="0"/>
          <w:numId w:val="18"/>
        </w:numPr>
        <w:tabs>
          <w:tab w:val="num" w:pos="1428"/>
        </w:tabs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EE368E">
        <w:rPr>
          <w:rFonts w:ascii="Calibri" w:hAnsi="Calibri" w:cs="Calibri"/>
          <w:b/>
          <w:color w:val="000000"/>
          <w:sz w:val="22"/>
          <w:szCs w:val="22"/>
        </w:rPr>
        <w:t>Especifica el tipo de gafas que utiliza. Si procede, puede seleccionar varias opciones.</w:t>
      </w:r>
    </w:p>
    <w:p w14:paraId="75DC081C" w14:textId="77777777" w:rsidR="00EE368E" w:rsidRPr="0009651A" w:rsidRDefault="00EE368E" w:rsidP="00900F5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9651A">
        <w:rPr>
          <w:rFonts w:ascii="Calibri" w:hAnsi="Calibri" w:cs="Calibri"/>
          <w:color w:val="7030A0"/>
          <w:sz w:val="22"/>
          <w:szCs w:val="22"/>
        </w:rPr>
        <w:t>Respuesta tipo múltiple. Ordenada en dos columnas. Incluir respuesta otros, con espacio para especificar.</w:t>
      </w:r>
      <w:r w:rsidRPr="0009651A">
        <w:rPr>
          <w:rFonts w:ascii="Calibri" w:hAnsi="Calibri" w:cs="Calibri"/>
          <w:color w:val="000000"/>
          <w:sz w:val="22"/>
          <w:szCs w:val="22"/>
        </w:rPr>
        <w:t> </w:t>
      </w:r>
    </w:p>
    <w:p w14:paraId="153006BF" w14:textId="77777777" w:rsidR="00EE368E" w:rsidRPr="0009651A" w:rsidRDefault="00EE368E" w:rsidP="00900F5E">
      <w:pPr>
        <w:pStyle w:val="NormalWeb"/>
        <w:numPr>
          <w:ilvl w:val="0"/>
          <w:numId w:val="30"/>
        </w:numPr>
        <w:tabs>
          <w:tab w:val="num" w:pos="360"/>
        </w:tabs>
        <w:spacing w:before="0" w:beforeAutospacing="0" w:after="0" w:afterAutospacing="0"/>
        <w:ind w:left="1494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9651A">
        <w:rPr>
          <w:rFonts w:ascii="Calibri" w:hAnsi="Calibri" w:cs="Calibri"/>
          <w:color w:val="000000"/>
          <w:sz w:val="22"/>
          <w:szCs w:val="22"/>
        </w:rPr>
        <w:t>Lejos</w:t>
      </w:r>
    </w:p>
    <w:p w14:paraId="6E7F8881" w14:textId="77777777" w:rsidR="00EE368E" w:rsidRPr="0009651A" w:rsidRDefault="00EE368E" w:rsidP="00900F5E">
      <w:pPr>
        <w:pStyle w:val="NormalWeb"/>
        <w:numPr>
          <w:ilvl w:val="0"/>
          <w:numId w:val="30"/>
        </w:numPr>
        <w:tabs>
          <w:tab w:val="num" w:pos="360"/>
        </w:tabs>
        <w:spacing w:before="0" w:beforeAutospacing="0" w:after="0" w:afterAutospacing="0"/>
        <w:ind w:left="1494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9651A">
        <w:rPr>
          <w:rFonts w:ascii="Calibri" w:hAnsi="Calibri" w:cs="Calibri"/>
          <w:color w:val="000000"/>
          <w:sz w:val="22"/>
          <w:szCs w:val="22"/>
        </w:rPr>
        <w:t>Cerca (solo para leer)</w:t>
      </w:r>
    </w:p>
    <w:p w14:paraId="2DA4A2C4" w14:textId="77777777" w:rsidR="00EE368E" w:rsidRPr="0009651A" w:rsidRDefault="00EE368E" w:rsidP="00900F5E">
      <w:pPr>
        <w:pStyle w:val="NormalWeb"/>
        <w:numPr>
          <w:ilvl w:val="0"/>
          <w:numId w:val="30"/>
        </w:numPr>
        <w:tabs>
          <w:tab w:val="num" w:pos="360"/>
        </w:tabs>
        <w:spacing w:before="0" w:beforeAutospacing="0" w:after="0" w:afterAutospacing="0"/>
        <w:ind w:left="1494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9651A">
        <w:rPr>
          <w:rFonts w:ascii="Calibri" w:hAnsi="Calibri" w:cs="Calibri"/>
          <w:color w:val="000000"/>
          <w:sz w:val="22"/>
          <w:szCs w:val="22"/>
        </w:rPr>
        <w:t>Bifocales</w:t>
      </w:r>
    </w:p>
    <w:p w14:paraId="2E57CDF4" w14:textId="0ED17F88" w:rsidR="00EE368E" w:rsidRPr="00EE368E" w:rsidRDefault="00EE368E" w:rsidP="00900F5E">
      <w:pPr>
        <w:pStyle w:val="NormalWeb"/>
        <w:numPr>
          <w:ilvl w:val="0"/>
          <w:numId w:val="30"/>
        </w:numPr>
        <w:tabs>
          <w:tab w:val="num" w:pos="360"/>
        </w:tabs>
        <w:spacing w:before="0" w:beforeAutospacing="0" w:after="0" w:afterAutospacing="0"/>
        <w:ind w:left="1494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9651A">
        <w:rPr>
          <w:rFonts w:ascii="Calibri" w:hAnsi="Calibri" w:cs="Calibri"/>
          <w:color w:val="000000"/>
          <w:sz w:val="22"/>
          <w:szCs w:val="22"/>
        </w:rPr>
        <w:t>Progresivas</w:t>
      </w:r>
    </w:p>
    <w:p w14:paraId="4E0C6B75" w14:textId="77777777" w:rsidR="00363EB5" w:rsidRPr="00363EB5" w:rsidRDefault="00363EB5" w:rsidP="00900F5E">
      <w:pPr>
        <w:pStyle w:val="NormalWeb"/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026EDAE" w14:textId="77777777" w:rsidR="00FC4AF7" w:rsidRPr="00D03C55" w:rsidRDefault="00FC4AF7" w:rsidP="00900F5E">
      <w:pPr>
        <w:pStyle w:val="NormalWeb"/>
        <w:numPr>
          <w:ilvl w:val="0"/>
          <w:numId w:val="18"/>
        </w:numPr>
        <w:tabs>
          <w:tab w:val="num" w:pos="1428"/>
        </w:tabs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D03C55">
        <w:rPr>
          <w:rFonts w:ascii="Calibri" w:hAnsi="Calibri" w:cs="Calibri"/>
          <w:b/>
          <w:color w:val="000000"/>
          <w:sz w:val="22"/>
          <w:szCs w:val="22"/>
        </w:rPr>
        <w:t xml:space="preserve">¿Tienes alguna patología en la visión? </w:t>
      </w:r>
    </w:p>
    <w:p w14:paraId="3DF29202" w14:textId="77777777" w:rsidR="00FC4AF7" w:rsidRPr="0009651A" w:rsidRDefault="00FC4AF7" w:rsidP="00900F5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7030A0"/>
          <w:sz w:val="22"/>
          <w:szCs w:val="22"/>
        </w:rPr>
      </w:pPr>
      <w:r w:rsidRPr="0009651A">
        <w:rPr>
          <w:rFonts w:ascii="Calibri" w:hAnsi="Calibri" w:cs="Calibri"/>
          <w:color w:val="7030A0"/>
          <w:sz w:val="22"/>
          <w:szCs w:val="22"/>
        </w:rPr>
        <w:t>Respuesta tipo casilla de verificación. Respuestas ordenadas de forma horizontal. Con regla de respuesta indicadas en texto verde al lado de la respuesta correspondiente</w:t>
      </w:r>
    </w:p>
    <w:p w14:paraId="1DD823C2" w14:textId="77777777" w:rsidR="00FC4AF7" w:rsidRPr="0009651A" w:rsidRDefault="00FC4AF7" w:rsidP="00900F5E">
      <w:pPr>
        <w:pStyle w:val="NormalWeb"/>
        <w:numPr>
          <w:ilvl w:val="0"/>
          <w:numId w:val="25"/>
        </w:numPr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09651A">
        <w:rPr>
          <w:rFonts w:ascii="Calibri" w:hAnsi="Calibri" w:cs="Calibri"/>
          <w:color w:val="000000"/>
          <w:sz w:val="22"/>
          <w:szCs w:val="22"/>
        </w:rPr>
        <w:t>Sí</w:t>
      </w:r>
    </w:p>
    <w:p w14:paraId="07E07DEE" w14:textId="2DF580A5" w:rsidR="00FC4AF7" w:rsidRPr="009D6248" w:rsidRDefault="00FC4AF7" w:rsidP="009D6248">
      <w:pPr>
        <w:pStyle w:val="NormalWeb"/>
        <w:numPr>
          <w:ilvl w:val="0"/>
          <w:numId w:val="25"/>
        </w:numPr>
        <w:spacing w:before="0" w:beforeAutospacing="0" w:after="0" w:afterAutospacing="0"/>
        <w:ind w:left="144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09651A">
        <w:rPr>
          <w:rFonts w:ascii="Calibri" w:hAnsi="Calibri" w:cs="Calibri"/>
          <w:color w:val="000000"/>
          <w:sz w:val="22"/>
          <w:szCs w:val="22"/>
        </w:rPr>
        <w:t xml:space="preserve">No </w:t>
      </w:r>
      <w:r w:rsidRPr="0009651A">
        <w:rPr>
          <w:rFonts w:ascii="Calibri" w:hAnsi="Calibri" w:cs="Calibri"/>
          <w:color w:val="00B050"/>
          <w:sz w:val="22"/>
          <w:szCs w:val="22"/>
        </w:rPr>
        <w:t>(</w:t>
      </w:r>
      <w:r w:rsidR="00D03C55">
        <w:rPr>
          <w:rFonts w:ascii="Calibri" w:hAnsi="Calibri" w:cs="Calibri"/>
          <w:color w:val="00B050"/>
          <w:sz w:val="22"/>
          <w:szCs w:val="22"/>
        </w:rPr>
        <w:t xml:space="preserve">pasa a </w:t>
      </w:r>
      <w:proofErr w:type="gramStart"/>
      <w:r w:rsidR="00363EB5">
        <w:rPr>
          <w:rFonts w:ascii="Calibri" w:hAnsi="Calibri" w:cs="Calibri"/>
          <w:color w:val="00B050"/>
          <w:sz w:val="22"/>
          <w:szCs w:val="22"/>
        </w:rPr>
        <w:t>P.</w:t>
      </w:r>
      <w:r w:rsidR="00A05BB0">
        <w:rPr>
          <w:rFonts w:ascii="Calibri" w:hAnsi="Calibri" w:cs="Calibri"/>
          <w:color w:val="00B050"/>
          <w:sz w:val="22"/>
          <w:szCs w:val="22"/>
        </w:rPr>
        <w:t>70</w:t>
      </w:r>
      <w:r w:rsidR="00363EB5">
        <w:rPr>
          <w:rFonts w:ascii="Calibri" w:hAnsi="Calibri" w:cs="Calibri"/>
          <w:color w:val="00B050"/>
          <w:sz w:val="22"/>
          <w:szCs w:val="22"/>
        </w:rPr>
        <w:t xml:space="preserve"> </w:t>
      </w:r>
      <w:r w:rsidR="00363EB5" w:rsidRPr="009D6248">
        <w:rPr>
          <w:rFonts w:ascii="Calibri" w:hAnsi="Calibri" w:cs="Calibri"/>
          <w:color w:val="00B050"/>
          <w:sz w:val="22"/>
          <w:szCs w:val="22"/>
        </w:rPr>
        <w:t>)</w:t>
      </w:r>
      <w:proofErr w:type="gramEnd"/>
    </w:p>
    <w:p w14:paraId="4A4BCCA2" w14:textId="77777777" w:rsidR="00FC4AF7" w:rsidRPr="0009651A" w:rsidRDefault="00FC4AF7" w:rsidP="00900F5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078A8E6B" w14:textId="77777777" w:rsidR="00EE4A9F" w:rsidRPr="0009651A" w:rsidRDefault="00EE4A9F" w:rsidP="00900F5E">
      <w:pPr>
        <w:pStyle w:val="NormalWeb"/>
        <w:spacing w:before="0" w:beforeAutospacing="0" w:after="0" w:afterAutospacing="0"/>
        <w:ind w:left="108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552C8B5A" w14:textId="77777777" w:rsidR="003C68AE" w:rsidRDefault="00FC4AF7" w:rsidP="00900F5E">
      <w:pPr>
        <w:pStyle w:val="NormalWeb"/>
        <w:numPr>
          <w:ilvl w:val="0"/>
          <w:numId w:val="18"/>
        </w:numPr>
        <w:tabs>
          <w:tab w:val="num" w:pos="1428"/>
        </w:tabs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363EB5">
        <w:rPr>
          <w:rFonts w:ascii="Calibri" w:hAnsi="Calibri" w:cs="Calibri"/>
          <w:b/>
          <w:color w:val="000000"/>
          <w:sz w:val="22"/>
          <w:szCs w:val="22"/>
        </w:rPr>
        <w:t xml:space="preserve">Especifica el tipo de patología en la visión. </w:t>
      </w:r>
      <w:r w:rsidR="00363EB5" w:rsidRPr="00363EB5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</w:p>
    <w:p w14:paraId="0C9479DF" w14:textId="1842C92D" w:rsidR="00FC4AF7" w:rsidRPr="003C68AE" w:rsidRDefault="00363EB5" w:rsidP="00900F5E">
      <w:pPr>
        <w:pStyle w:val="NormalWeb"/>
        <w:tabs>
          <w:tab w:val="num" w:pos="1428"/>
        </w:tabs>
        <w:spacing w:before="0" w:beforeAutospacing="0" w:after="0" w:afterAutospacing="0"/>
        <w:ind w:left="720"/>
        <w:textAlignment w:val="baseline"/>
        <w:rPr>
          <w:rFonts w:ascii="Calibri" w:hAnsi="Calibri" w:cs="Calibri"/>
          <w:i/>
          <w:color w:val="000000"/>
          <w:sz w:val="22"/>
          <w:szCs w:val="22"/>
        </w:rPr>
      </w:pPr>
      <w:r w:rsidRPr="003C68AE">
        <w:rPr>
          <w:rFonts w:ascii="Calibri" w:hAnsi="Calibri" w:cs="Calibri"/>
          <w:i/>
          <w:color w:val="000000"/>
          <w:sz w:val="22"/>
          <w:szCs w:val="22"/>
        </w:rPr>
        <w:t xml:space="preserve">Puedes seleccionar varias opciones si procede. </w:t>
      </w:r>
    </w:p>
    <w:p w14:paraId="18986FF2" w14:textId="77777777" w:rsidR="00FC4AF7" w:rsidRPr="0009651A" w:rsidRDefault="00FC4AF7" w:rsidP="00900F5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9651A">
        <w:rPr>
          <w:rFonts w:ascii="Calibri" w:hAnsi="Calibri" w:cs="Calibri"/>
          <w:color w:val="7030A0"/>
          <w:sz w:val="22"/>
          <w:szCs w:val="22"/>
        </w:rPr>
        <w:t>Respuesta tipo múltiple. Ordenada en dos columnas. Incluir respuesta otros, con espacio para especificar.</w:t>
      </w:r>
      <w:r w:rsidRPr="0009651A">
        <w:rPr>
          <w:rFonts w:ascii="Calibri" w:hAnsi="Calibri" w:cs="Calibri"/>
          <w:color w:val="000000"/>
          <w:sz w:val="22"/>
          <w:szCs w:val="22"/>
        </w:rPr>
        <w:t> </w:t>
      </w:r>
    </w:p>
    <w:p w14:paraId="2B0B5F85" w14:textId="77777777" w:rsidR="00FC4AF7" w:rsidRPr="0009651A" w:rsidRDefault="00FC4AF7" w:rsidP="00900F5E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09651A">
        <w:rPr>
          <w:rFonts w:ascii="Calibri" w:hAnsi="Calibri" w:cs="Calibri"/>
          <w:color w:val="000000"/>
          <w:sz w:val="22"/>
          <w:szCs w:val="22"/>
        </w:rPr>
        <w:lastRenderedPageBreak/>
        <w:t>Miopía</w:t>
      </w:r>
    </w:p>
    <w:p w14:paraId="6E5C4B87" w14:textId="77777777" w:rsidR="00FC4AF7" w:rsidRPr="0009651A" w:rsidRDefault="00FC4AF7" w:rsidP="00900F5E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09651A">
        <w:rPr>
          <w:rFonts w:ascii="Calibri" w:hAnsi="Calibri" w:cs="Calibri"/>
          <w:color w:val="000000"/>
          <w:sz w:val="22"/>
          <w:szCs w:val="22"/>
        </w:rPr>
        <w:t>Hipermetropía</w:t>
      </w:r>
    </w:p>
    <w:p w14:paraId="65CA6E8E" w14:textId="77777777" w:rsidR="00FC4AF7" w:rsidRPr="0009651A" w:rsidRDefault="00FC4AF7" w:rsidP="00900F5E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09651A">
        <w:rPr>
          <w:rFonts w:ascii="Calibri" w:hAnsi="Calibri" w:cs="Calibri"/>
          <w:color w:val="000000"/>
          <w:sz w:val="22"/>
          <w:szCs w:val="22"/>
        </w:rPr>
        <w:t>Astigmatismo</w:t>
      </w:r>
    </w:p>
    <w:p w14:paraId="220028CF" w14:textId="77777777" w:rsidR="00FC4AF7" w:rsidRPr="0009651A" w:rsidRDefault="00FC4AF7" w:rsidP="00900F5E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9651A">
        <w:rPr>
          <w:rFonts w:ascii="Calibri" w:hAnsi="Calibri" w:cs="Calibri"/>
          <w:color w:val="000000"/>
          <w:sz w:val="22"/>
          <w:szCs w:val="22"/>
        </w:rPr>
        <w:t>Estrabismo</w:t>
      </w:r>
    </w:p>
    <w:p w14:paraId="7B2A6443" w14:textId="77777777" w:rsidR="00FC4AF7" w:rsidRPr="0009651A" w:rsidRDefault="00FC4AF7" w:rsidP="00900F5E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9651A">
        <w:rPr>
          <w:rFonts w:ascii="Calibri" w:hAnsi="Calibri" w:cs="Calibri"/>
          <w:color w:val="000000"/>
          <w:sz w:val="22"/>
          <w:szCs w:val="22"/>
        </w:rPr>
        <w:t>Nistagmo</w:t>
      </w:r>
    </w:p>
    <w:p w14:paraId="24556117" w14:textId="77777777" w:rsidR="00FC4AF7" w:rsidRPr="0009651A" w:rsidRDefault="00FC4AF7" w:rsidP="00900F5E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9651A">
        <w:rPr>
          <w:rFonts w:ascii="Calibri" w:hAnsi="Calibri" w:cs="Calibri"/>
          <w:color w:val="000000"/>
          <w:sz w:val="22"/>
          <w:szCs w:val="22"/>
        </w:rPr>
        <w:t>Ojo Vago</w:t>
      </w:r>
    </w:p>
    <w:p w14:paraId="7A7A87D8" w14:textId="77777777" w:rsidR="00FC4AF7" w:rsidRPr="0009651A" w:rsidRDefault="00FC4AF7" w:rsidP="00900F5E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09651A">
        <w:rPr>
          <w:rFonts w:ascii="Calibri" w:hAnsi="Calibri" w:cs="Calibri"/>
          <w:color w:val="000000"/>
          <w:sz w:val="22"/>
          <w:szCs w:val="22"/>
        </w:rPr>
        <w:t>Cataras</w:t>
      </w:r>
    </w:p>
    <w:p w14:paraId="49BA572A" w14:textId="77777777" w:rsidR="00FC4AF7" w:rsidRPr="0009651A" w:rsidRDefault="00FC4AF7" w:rsidP="00900F5E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09651A">
        <w:rPr>
          <w:rFonts w:ascii="Calibri" w:hAnsi="Calibri" w:cs="Calibri"/>
          <w:color w:val="000000"/>
          <w:sz w:val="22"/>
          <w:szCs w:val="22"/>
        </w:rPr>
        <w:t>Daltonismo</w:t>
      </w:r>
    </w:p>
    <w:p w14:paraId="0CAEBD1A" w14:textId="77777777" w:rsidR="00FC4AF7" w:rsidRPr="0009651A" w:rsidRDefault="00FC4AF7" w:rsidP="00900F5E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09651A">
        <w:rPr>
          <w:rFonts w:ascii="Calibri" w:hAnsi="Calibri" w:cs="Calibri"/>
          <w:color w:val="000000"/>
          <w:sz w:val="22"/>
          <w:szCs w:val="22"/>
        </w:rPr>
        <w:t>Presbicia</w:t>
      </w:r>
    </w:p>
    <w:p w14:paraId="269955EE" w14:textId="77777777" w:rsidR="00FC4AF7" w:rsidRPr="0009651A" w:rsidRDefault="00FC4AF7" w:rsidP="00900F5E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09651A">
        <w:rPr>
          <w:rFonts w:ascii="Calibri" w:hAnsi="Calibri" w:cs="Calibri"/>
          <w:color w:val="000000"/>
          <w:sz w:val="22"/>
          <w:szCs w:val="22"/>
        </w:rPr>
        <w:t>Más del 50 % de ceguera</w:t>
      </w:r>
    </w:p>
    <w:p w14:paraId="638249E0" w14:textId="4E944663" w:rsidR="00FC4AF7" w:rsidRPr="009D6248" w:rsidRDefault="00FC4AF7" w:rsidP="00900F5E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 w:rsidRPr="0009651A">
        <w:rPr>
          <w:rFonts w:ascii="Arial" w:hAnsi="Arial" w:cs="Arial"/>
          <w:color w:val="333333"/>
          <w:sz w:val="20"/>
          <w:szCs w:val="20"/>
          <w:shd w:val="clear" w:color="auto" w:fill="FFFFFF"/>
        </w:rPr>
        <w:t>Otro (especifique)</w:t>
      </w:r>
      <w:r w:rsidRPr="0009651A">
        <w:rPr>
          <w:rFonts w:ascii="Calibri" w:hAnsi="Calibri" w:cs="Calibri"/>
          <w:color w:val="000000"/>
          <w:sz w:val="22"/>
          <w:szCs w:val="22"/>
        </w:rPr>
        <w:t xml:space="preserve"> ____________</w:t>
      </w:r>
    </w:p>
    <w:p w14:paraId="295D2898" w14:textId="75EB26E2" w:rsidR="009D6248" w:rsidRDefault="009D6248" w:rsidP="009D6248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593F99DF" w14:textId="77777777" w:rsidR="009D6248" w:rsidRPr="0009651A" w:rsidRDefault="009D6248" w:rsidP="009D6248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</w:p>
    <w:p w14:paraId="5DD90AC6" w14:textId="226FDFA1" w:rsidR="00FC4AF7" w:rsidRDefault="00FC4AF7" w:rsidP="00900F5E">
      <w:pPr>
        <w:pStyle w:val="NormalWeb"/>
        <w:numPr>
          <w:ilvl w:val="0"/>
          <w:numId w:val="18"/>
        </w:numPr>
        <w:tabs>
          <w:tab w:val="num" w:pos="1428"/>
        </w:tabs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bookmarkStart w:id="24" w:name="_Ref114135933"/>
      <w:r w:rsidRPr="00B95BBB">
        <w:rPr>
          <w:rFonts w:ascii="Calibri" w:hAnsi="Calibri" w:cs="Calibri"/>
          <w:b/>
          <w:color w:val="000000"/>
          <w:sz w:val="22"/>
          <w:szCs w:val="22"/>
        </w:rPr>
        <w:t xml:space="preserve">Tienes o has tenido algún problema de salud relacionado con las </w:t>
      </w:r>
      <w:r w:rsidR="00543119" w:rsidRPr="00543119">
        <w:rPr>
          <w:rFonts w:ascii="Calibri" w:hAnsi="Calibri" w:cs="Calibri"/>
          <w:b/>
          <w:color w:val="000000"/>
          <w:sz w:val="22"/>
          <w:szCs w:val="22"/>
          <w:u w:val="single"/>
        </w:rPr>
        <w:t>ARTICULACIONES Y/O MUSCULATURA</w:t>
      </w:r>
      <w:r w:rsidRPr="00B95BBB">
        <w:rPr>
          <w:rFonts w:ascii="Calibri" w:hAnsi="Calibri" w:cs="Calibri"/>
          <w:b/>
          <w:color w:val="000000"/>
          <w:sz w:val="22"/>
          <w:szCs w:val="22"/>
        </w:rPr>
        <w:t>; por ejemplo, un dolor de cuello. Selecciona en qué parte/s del cuerpo.</w:t>
      </w:r>
      <w:bookmarkEnd w:id="24"/>
    </w:p>
    <w:p w14:paraId="38E2E5F3" w14:textId="77777777" w:rsidR="00CE00CB" w:rsidRPr="00B95BBB" w:rsidRDefault="00CE00CB" w:rsidP="00CE00CB"/>
    <w:p w14:paraId="2FF3CAE3" w14:textId="77777777" w:rsidR="00FC4AF7" w:rsidRDefault="00FC4AF7" w:rsidP="00900F5E">
      <w:pPr>
        <w:pStyle w:val="Prrafodelista"/>
        <w:numPr>
          <w:ilvl w:val="0"/>
          <w:numId w:val="19"/>
        </w:numPr>
        <w:spacing w:line="256" w:lineRule="auto"/>
      </w:pPr>
      <w:r>
        <w:t>Cuello</w:t>
      </w:r>
    </w:p>
    <w:p w14:paraId="36BB40C1" w14:textId="77777777" w:rsidR="00FC4AF7" w:rsidRDefault="00FC4AF7" w:rsidP="00900F5E">
      <w:pPr>
        <w:pStyle w:val="Prrafodelista"/>
        <w:numPr>
          <w:ilvl w:val="0"/>
          <w:numId w:val="19"/>
        </w:numPr>
        <w:spacing w:line="256" w:lineRule="auto"/>
      </w:pPr>
      <w:r>
        <w:t>Espalda: zona dorsal</w:t>
      </w:r>
    </w:p>
    <w:p w14:paraId="48B0013B" w14:textId="77777777" w:rsidR="00FC4AF7" w:rsidRDefault="00FC4AF7" w:rsidP="00900F5E">
      <w:pPr>
        <w:pStyle w:val="Prrafodelista"/>
        <w:numPr>
          <w:ilvl w:val="0"/>
          <w:numId w:val="19"/>
        </w:numPr>
        <w:spacing w:line="256" w:lineRule="auto"/>
      </w:pPr>
      <w:r>
        <w:t>Espalda: zona lumbar</w:t>
      </w:r>
    </w:p>
    <w:p w14:paraId="232C1B76" w14:textId="77777777" w:rsidR="00FC4AF7" w:rsidRDefault="00FC4AF7" w:rsidP="00900F5E">
      <w:pPr>
        <w:pStyle w:val="Prrafodelista"/>
        <w:numPr>
          <w:ilvl w:val="0"/>
          <w:numId w:val="19"/>
        </w:numPr>
        <w:spacing w:line="256" w:lineRule="auto"/>
      </w:pPr>
      <w:r>
        <w:t>Hombro</w:t>
      </w:r>
    </w:p>
    <w:p w14:paraId="6E264E56" w14:textId="77777777" w:rsidR="00FC4AF7" w:rsidRDefault="00FC4AF7" w:rsidP="00900F5E">
      <w:pPr>
        <w:pStyle w:val="Prrafodelista"/>
        <w:numPr>
          <w:ilvl w:val="0"/>
          <w:numId w:val="19"/>
        </w:numPr>
        <w:spacing w:line="256" w:lineRule="auto"/>
      </w:pPr>
      <w:r>
        <w:t>Codo</w:t>
      </w:r>
    </w:p>
    <w:p w14:paraId="4E983C97" w14:textId="77777777" w:rsidR="00FC4AF7" w:rsidRDefault="00FC4AF7" w:rsidP="00900F5E">
      <w:pPr>
        <w:pStyle w:val="Prrafodelista"/>
        <w:numPr>
          <w:ilvl w:val="0"/>
          <w:numId w:val="19"/>
        </w:numPr>
        <w:spacing w:line="256" w:lineRule="auto"/>
      </w:pPr>
      <w:r>
        <w:t>Muñeca</w:t>
      </w:r>
    </w:p>
    <w:p w14:paraId="415956BB" w14:textId="77777777" w:rsidR="00FC4AF7" w:rsidRDefault="00FC4AF7" w:rsidP="00900F5E">
      <w:pPr>
        <w:pStyle w:val="Prrafodelista"/>
        <w:numPr>
          <w:ilvl w:val="0"/>
          <w:numId w:val="19"/>
        </w:numPr>
        <w:spacing w:line="256" w:lineRule="auto"/>
      </w:pPr>
      <w:r>
        <w:t>Mano</w:t>
      </w:r>
    </w:p>
    <w:p w14:paraId="1B6110AA" w14:textId="77777777" w:rsidR="00FC4AF7" w:rsidRDefault="00FC4AF7" w:rsidP="00900F5E">
      <w:pPr>
        <w:pStyle w:val="Prrafodelista"/>
        <w:numPr>
          <w:ilvl w:val="0"/>
          <w:numId w:val="19"/>
        </w:numPr>
        <w:spacing w:line="256" w:lineRule="auto"/>
      </w:pPr>
      <w:r>
        <w:t>Cadera</w:t>
      </w:r>
    </w:p>
    <w:p w14:paraId="75C8FD3B" w14:textId="77777777" w:rsidR="00FC4AF7" w:rsidRDefault="00FC4AF7" w:rsidP="00900F5E">
      <w:pPr>
        <w:pStyle w:val="Prrafodelista"/>
        <w:numPr>
          <w:ilvl w:val="0"/>
          <w:numId w:val="19"/>
        </w:numPr>
        <w:spacing w:line="256" w:lineRule="auto"/>
      </w:pPr>
      <w:r>
        <w:t>Rodilla</w:t>
      </w:r>
    </w:p>
    <w:p w14:paraId="3AA7B878" w14:textId="77777777" w:rsidR="00FC4AF7" w:rsidRDefault="00FC4AF7" w:rsidP="00900F5E">
      <w:pPr>
        <w:pStyle w:val="Prrafodelista"/>
        <w:numPr>
          <w:ilvl w:val="0"/>
          <w:numId w:val="19"/>
        </w:numPr>
        <w:spacing w:line="256" w:lineRule="auto"/>
      </w:pPr>
      <w:r>
        <w:t>Tobillo</w:t>
      </w:r>
    </w:p>
    <w:p w14:paraId="4F5CAD22" w14:textId="77777777" w:rsidR="00FC4AF7" w:rsidRDefault="00FC4AF7" w:rsidP="00900F5E">
      <w:pPr>
        <w:pStyle w:val="Prrafodelista"/>
        <w:numPr>
          <w:ilvl w:val="0"/>
          <w:numId w:val="19"/>
        </w:numPr>
        <w:spacing w:line="256" w:lineRule="auto"/>
      </w:pPr>
      <w:r>
        <w:t>Pie</w:t>
      </w:r>
    </w:p>
    <w:p w14:paraId="63C715F5" w14:textId="6DB1DBC5" w:rsidR="00FC4AF7" w:rsidRPr="002B421A" w:rsidRDefault="00FC4AF7" w:rsidP="00900F5E">
      <w:pPr>
        <w:pStyle w:val="Prrafodelista"/>
        <w:numPr>
          <w:ilvl w:val="0"/>
          <w:numId w:val="19"/>
        </w:numPr>
        <w:spacing w:line="256" w:lineRule="auto"/>
      </w:pPr>
      <w:r>
        <w:t xml:space="preserve">Otros: </w:t>
      </w:r>
      <w:r>
        <w:rPr>
          <w:i/>
          <w:color w:val="70AD47" w:themeColor="accent6"/>
        </w:rPr>
        <w:t>campo abierto</w:t>
      </w:r>
      <w:r w:rsidR="00B95BBB">
        <w:rPr>
          <w:i/>
          <w:color w:val="70AD47" w:themeColor="accent6"/>
        </w:rPr>
        <w:t>_______________________</w:t>
      </w:r>
    </w:p>
    <w:p w14:paraId="4C156BFB" w14:textId="6BCEFDDB" w:rsidR="00543119" w:rsidRPr="00543119" w:rsidRDefault="00A05BB0" w:rsidP="00900F5E">
      <w:pPr>
        <w:pStyle w:val="Prrafodelista"/>
        <w:numPr>
          <w:ilvl w:val="0"/>
          <w:numId w:val="19"/>
        </w:numPr>
        <w:spacing w:line="256" w:lineRule="auto"/>
      </w:pPr>
      <w:r>
        <w:t>No he tenido ningún problema de salud relacionado con articulaciones/musculatura</w:t>
      </w:r>
      <w:r w:rsidR="00981485">
        <w:t xml:space="preserve"> </w:t>
      </w:r>
      <w:r w:rsidR="00981485" w:rsidRPr="0009651A">
        <w:rPr>
          <w:rFonts w:ascii="Calibri" w:hAnsi="Calibri" w:cs="Calibri"/>
          <w:color w:val="000000"/>
        </w:rPr>
        <w:t xml:space="preserve"> </w:t>
      </w:r>
    </w:p>
    <w:p w14:paraId="2FCA096A" w14:textId="5F2CE51D" w:rsidR="00205D9E" w:rsidRDefault="00205D9E" w:rsidP="00900F5E">
      <w:pPr>
        <w:spacing w:line="256" w:lineRule="auto"/>
      </w:pPr>
    </w:p>
    <w:p w14:paraId="446B81BC" w14:textId="7EEDA973" w:rsidR="00FB5450" w:rsidRDefault="00FC4AF7" w:rsidP="00900F5E">
      <w:pPr>
        <w:pStyle w:val="NormalWeb"/>
        <w:numPr>
          <w:ilvl w:val="0"/>
          <w:numId w:val="38"/>
        </w:numPr>
        <w:tabs>
          <w:tab w:val="num" w:pos="1428"/>
        </w:tabs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bookmarkStart w:id="25" w:name="_Ref114136002"/>
      <w:r w:rsidRPr="000057FD">
        <w:rPr>
          <w:rFonts w:ascii="Calibri" w:hAnsi="Calibri" w:cs="Calibri"/>
          <w:b/>
          <w:color w:val="000000"/>
          <w:sz w:val="22"/>
          <w:szCs w:val="22"/>
        </w:rPr>
        <w:t xml:space="preserve">Tienes o has tenido algún problema de salud relacionado con el </w:t>
      </w:r>
      <w:r w:rsidR="00FB5450" w:rsidRPr="00FB5450">
        <w:rPr>
          <w:rFonts w:ascii="Calibri" w:hAnsi="Calibri" w:cs="Calibri"/>
          <w:b/>
          <w:color w:val="000000"/>
          <w:sz w:val="22"/>
          <w:szCs w:val="22"/>
          <w:u w:val="single"/>
        </w:rPr>
        <w:t>SISTEMA NERVIOSO</w:t>
      </w:r>
      <w:r w:rsidRPr="000057FD">
        <w:rPr>
          <w:rFonts w:ascii="Calibri" w:hAnsi="Calibri" w:cs="Calibri"/>
          <w:b/>
          <w:color w:val="000000"/>
          <w:sz w:val="22"/>
          <w:szCs w:val="22"/>
        </w:rPr>
        <w:t xml:space="preserve">; por ejemplo, una hemiplejia. </w:t>
      </w:r>
    </w:p>
    <w:p w14:paraId="7E8A9A62" w14:textId="77777777" w:rsidR="00BF060E" w:rsidRDefault="00BF060E" w:rsidP="005C1426"/>
    <w:bookmarkEnd w:id="25"/>
    <w:p w14:paraId="5923C1B2" w14:textId="77777777" w:rsidR="00FC4AF7" w:rsidRPr="00E61ABC" w:rsidRDefault="00FC4AF7" w:rsidP="00900F5E">
      <w:pPr>
        <w:pStyle w:val="Prrafodelista"/>
        <w:numPr>
          <w:ilvl w:val="0"/>
          <w:numId w:val="19"/>
        </w:numPr>
        <w:spacing w:line="256" w:lineRule="auto"/>
      </w:pPr>
      <w:r w:rsidRPr="00E61ABC">
        <w:t>Esclerosis Múltiple</w:t>
      </w:r>
    </w:p>
    <w:p w14:paraId="4BCAAC45" w14:textId="77777777" w:rsidR="00FC4AF7" w:rsidRPr="00E61ABC" w:rsidRDefault="00FC4AF7" w:rsidP="00900F5E">
      <w:pPr>
        <w:pStyle w:val="Prrafodelista"/>
        <w:numPr>
          <w:ilvl w:val="0"/>
          <w:numId w:val="19"/>
        </w:numPr>
        <w:spacing w:line="256" w:lineRule="auto"/>
      </w:pPr>
      <w:r w:rsidRPr="00E61ABC">
        <w:t>Epilepsia</w:t>
      </w:r>
    </w:p>
    <w:p w14:paraId="393FAE68" w14:textId="77777777" w:rsidR="00FC4AF7" w:rsidRPr="00E61ABC" w:rsidRDefault="00FC4AF7" w:rsidP="00900F5E">
      <w:pPr>
        <w:pStyle w:val="Prrafodelista"/>
        <w:numPr>
          <w:ilvl w:val="0"/>
          <w:numId w:val="19"/>
        </w:numPr>
        <w:spacing w:line="256" w:lineRule="auto"/>
      </w:pPr>
      <w:r w:rsidRPr="00E61ABC">
        <w:t>Hemiplejia</w:t>
      </w:r>
    </w:p>
    <w:p w14:paraId="5B128F5E" w14:textId="77777777" w:rsidR="00FC4AF7" w:rsidRPr="00E61ABC" w:rsidRDefault="00FC4AF7" w:rsidP="00900F5E">
      <w:pPr>
        <w:pStyle w:val="Prrafodelista"/>
        <w:numPr>
          <w:ilvl w:val="0"/>
          <w:numId w:val="19"/>
        </w:numPr>
        <w:spacing w:line="256" w:lineRule="auto"/>
      </w:pPr>
      <w:r w:rsidRPr="00E61ABC">
        <w:t>Paraplejia</w:t>
      </w:r>
    </w:p>
    <w:p w14:paraId="7212DCD7" w14:textId="77777777" w:rsidR="00FC4AF7" w:rsidRPr="00E61ABC" w:rsidRDefault="00FC4AF7" w:rsidP="00900F5E">
      <w:pPr>
        <w:pStyle w:val="Prrafodelista"/>
        <w:numPr>
          <w:ilvl w:val="0"/>
          <w:numId w:val="19"/>
        </w:numPr>
        <w:spacing w:line="256" w:lineRule="auto"/>
      </w:pPr>
      <w:r w:rsidRPr="00E61ABC">
        <w:t>Tetraplejia</w:t>
      </w:r>
    </w:p>
    <w:p w14:paraId="58AF202F" w14:textId="77777777" w:rsidR="00FC4AF7" w:rsidRPr="00E61ABC" w:rsidRDefault="00FC4AF7" w:rsidP="00900F5E">
      <w:pPr>
        <w:pStyle w:val="Prrafodelista"/>
        <w:numPr>
          <w:ilvl w:val="0"/>
          <w:numId w:val="19"/>
        </w:numPr>
        <w:spacing w:line="256" w:lineRule="auto"/>
      </w:pPr>
      <w:r w:rsidRPr="00E61ABC">
        <w:t>Neuralgias y/o atrapamientos de nervios periféricos</w:t>
      </w:r>
    </w:p>
    <w:p w14:paraId="5172A37C" w14:textId="77777777" w:rsidR="00FC4AF7" w:rsidRPr="00E61ABC" w:rsidRDefault="00FC4AF7" w:rsidP="00900F5E">
      <w:pPr>
        <w:pStyle w:val="Prrafodelista"/>
        <w:numPr>
          <w:ilvl w:val="0"/>
          <w:numId w:val="19"/>
        </w:numPr>
        <w:spacing w:line="256" w:lineRule="auto"/>
      </w:pPr>
      <w:r w:rsidRPr="00E61ABC">
        <w:t>Radiculopatías</w:t>
      </w:r>
    </w:p>
    <w:p w14:paraId="3FF4EF0F" w14:textId="482E0982" w:rsidR="00D9395D" w:rsidRPr="00981485" w:rsidRDefault="00FC4AF7" w:rsidP="00900F5E">
      <w:pPr>
        <w:pStyle w:val="Prrafodelista"/>
        <w:numPr>
          <w:ilvl w:val="0"/>
          <w:numId w:val="19"/>
        </w:numPr>
        <w:spacing w:line="256" w:lineRule="auto"/>
      </w:pPr>
      <w:r w:rsidRPr="00E61ABC">
        <w:t xml:space="preserve">Otras: </w:t>
      </w:r>
      <w:r w:rsidRPr="00E61ABC">
        <w:rPr>
          <w:i/>
          <w:color w:val="70AD47" w:themeColor="accent6"/>
        </w:rPr>
        <w:t>campo abierto</w:t>
      </w:r>
      <w:r w:rsidR="000057FD">
        <w:rPr>
          <w:i/>
          <w:color w:val="70AD47" w:themeColor="accent6"/>
        </w:rPr>
        <w:t>______________</w:t>
      </w:r>
    </w:p>
    <w:p w14:paraId="292F957F" w14:textId="056F6A3E" w:rsidR="00981485" w:rsidRPr="00D139B6" w:rsidRDefault="00981485" w:rsidP="00900F5E">
      <w:pPr>
        <w:pStyle w:val="Prrafodelista"/>
        <w:numPr>
          <w:ilvl w:val="0"/>
          <w:numId w:val="19"/>
        </w:numPr>
        <w:spacing w:line="256" w:lineRule="auto"/>
      </w:pPr>
      <w:r>
        <w:t xml:space="preserve">No he tenido ningún problema relacionado con el sistema nervioso </w:t>
      </w:r>
    </w:p>
    <w:p w14:paraId="24066EF7" w14:textId="77777777" w:rsidR="00217A41" w:rsidRDefault="00217A41" w:rsidP="00900F5E">
      <w:pPr>
        <w:pStyle w:val="NormalWeb"/>
        <w:spacing w:before="0" w:beforeAutospacing="0" w:after="0" w:afterAutospacing="0"/>
      </w:pPr>
    </w:p>
    <w:p w14:paraId="372A8822" w14:textId="58136141" w:rsidR="000057FD" w:rsidRPr="006A6C54" w:rsidRDefault="00FC4AF7" w:rsidP="00900F5E">
      <w:pPr>
        <w:pStyle w:val="NormalWeb"/>
        <w:numPr>
          <w:ilvl w:val="0"/>
          <w:numId w:val="38"/>
        </w:numPr>
        <w:tabs>
          <w:tab w:val="num" w:pos="1428"/>
        </w:tabs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6A6C54">
        <w:rPr>
          <w:rFonts w:ascii="Calibri" w:hAnsi="Calibri" w:cs="Calibri"/>
          <w:b/>
          <w:color w:val="000000"/>
          <w:sz w:val="22"/>
          <w:szCs w:val="22"/>
        </w:rPr>
        <w:t>¿Has tenido o tienes alguna de las siguientes enfermedades?</w:t>
      </w:r>
      <w:r w:rsidR="00981485">
        <w:rPr>
          <w:rFonts w:ascii="Calibri" w:hAnsi="Calibri" w:cs="Calibri"/>
          <w:b/>
          <w:color w:val="000000"/>
          <w:sz w:val="22"/>
          <w:szCs w:val="22"/>
        </w:rPr>
        <w:t xml:space="preserve"> Selecciona las opciones que correspondan. </w:t>
      </w:r>
    </w:p>
    <w:p w14:paraId="2CD3F4D7" w14:textId="6D33C87D" w:rsidR="00FC4AF7" w:rsidRPr="006A6C54" w:rsidRDefault="00FC4AF7" w:rsidP="00900F5E">
      <w:pPr>
        <w:pStyle w:val="NormalWeb"/>
        <w:spacing w:before="0" w:beforeAutospacing="0" w:after="0" w:afterAutospacing="0"/>
        <w:ind w:left="644"/>
        <w:textAlignment w:val="baseline"/>
        <w:rPr>
          <w:rFonts w:asciiTheme="minorHAnsi" w:eastAsiaTheme="minorHAnsi" w:hAnsiTheme="minorHAnsi" w:cstheme="minorBidi"/>
          <w:i/>
          <w:color w:val="7030A0"/>
          <w:sz w:val="22"/>
          <w:szCs w:val="22"/>
          <w:lang w:eastAsia="en-US"/>
        </w:rPr>
      </w:pPr>
      <w:r w:rsidRPr="006A6C54">
        <w:rPr>
          <w:rFonts w:asciiTheme="minorHAnsi" w:eastAsiaTheme="minorHAnsi" w:hAnsiTheme="minorHAnsi" w:cstheme="minorBidi"/>
          <w:i/>
          <w:color w:val="7030A0"/>
          <w:sz w:val="22"/>
          <w:szCs w:val="22"/>
          <w:lang w:eastAsia="en-US"/>
        </w:rPr>
        <w:t>Respuesta de tipo múltiple.</w:t>
      </w:r>
      <w:r w:rsidR="000057FD" w:rsidRPr="006A6C54">
        <w:rPr>
          <w:rFonts w:asciiTheme="minorHAnsi" w:eastAsiaTheme="minorHAnsi" w:hAnsiTheme="minorHAnsi" w:cstheme="minorBidi"/>
          <w:i/>
          <w:color w:val="7030A0"/>
          <w:sz w:val="22"/>
          <w:szCs w:val="22"/>
          <w:lang w:eastAsia="en-US"/>
        </w:rPr>
        <w:t xml:space="preserve"> </w:t>
      </w:r>
    </w:p>
    <w:p w14:paraId="769F5D9D" w14:textId="77777777" w:rsidR="006A6C54" w:rsidRPr="006A6C54" w:rsidRDefault="006A6C54" w:rsidP="00900F5E">
      <w:pPr>
        <w:pStyle w:val="NormalWeb"/>
        <w:spacing w:before="0" w:beforeAutospacing="0" w:after="0" w:afterAutospacing="0"/>
        <w:ind w:left="644"/>
        <w:textAlignment w:val="baseline"/>
        <w:rPr>
          <w:rFonts w:asciiTheme="minorHAnsi" w:eastAsiaTheme="minorHAnsi" w:hAnsiTheme="minorHAnsi" w:cstheme="minorBidi"/>
          <w:i/>
          <w:color w:val="7030A0"/>
          <w:sz w:val="22"/>
          <w:szCs w:val="22"/>
          <w:lang w:eastAsia="en-US"/>
        </w:rPr>
      </w:pPr>
    </w:p>
    <w:p w14:paraId="62E74AA1" w14:textId="77777777" w:rsidR="00FC4AF7" w:rsidRDefault="00FC4AF7" w:rsidP="00900F5E">
      <w:pPr>
        <w:pStyle w:val="Prrafodelista"/>
        <w:numPr>
          <w:ilvl w:val="0"/>
          <w:numId w:val="19"/>
        </w:numPr>
        <w:spacing w:line="256" w:lineRule="auto"/>
      </w:pPr>
      <w:r>
        <w:t>Enfermedad cardíaca (por ejemplo, angina, ataque cardíaco o insuficiencia cardíaca)</w:t>
      </w:r>
    </w:p>
    <w:p w14:paraId="5E26F4D4" w14:textId="77777777" w:rsidR="00FC4AF7" w:rsidRDefault="00FC4AF7" w:rsidP="00900F5E">
      <w:pPr>
        <w:pStyle w:val="Prrafodelista"/>
        <w:numPr>
          <w:ilvl w:val="0"/>
          <w:numId w:val="19"/>
        </w:numPr>
        <w:spacing w:line="256" w:lineRule="auto"/>
      </w:pPr>
      <w:r>
        <w:lastRenderedPageBreak/>
        <w:t>Presión arterial alta</w:t>
      </w:r>
    </w:p>
    <w:p w14:paraId="178B49E7" w14:textId="77777777" w:rsidR="00FC4AF7" w:rsidRDefault="00FC4AF7" w:rsidP="00900F5E">
      <w:pPr>
        <w:pStyle w:val="Prrafodelista"/>
        <w:numPr>
          <w:ilvl w:val="0"/>
          <w:numId w:val="19"/>
        </w:numPr>
        <w:spacing w:line="256" w:lineRule="auto"/>
      </w:pPr>
      <w:r>
        <w:t>Dolor en las piernas al caminar debido a la mala circulación</w:t>
      </w:r>
    </w:p>
    <w:p w14:paraId="559ED113" w14:textId="77777777" w:rsidR="00FC4AF7" w:rsidRDefault="00FC4AF7" w:rsidP="00900F5E">
      <w:pPr>
        <w:pStyle w:val="Prrafodelista"/>
        <w:numPr>
          <w:ilvl w:val="0"/>
          <w:numId w:val="19"/>
        </w:numPr>
        <w:spacing w:line="256" w:lineRule="auto"/>
      </w:pPr>
      <w:r>
        <w:t>Enfermedad pulmonar (por ejemplo, asma, bronquitis crónica o enfisema)</w:t>
      </w:r>
    </w:p>
    <w:p w14:paraId="48C79B8C" w14:textId="77777777" w:rsidR="00FC4AF7" w:rsidRDefault="00FC4AF7" w:rsidP="00900F5E">
      <w:pPr>
        <w:pStyle w:val="Prrafodelista"/>
        <w:numPr>
          <w:ilvl w:val="0"/>
          <w:numId w:val="19"/>
        </w:numPr>
        <w:spacing w:line="256" w:lineRule="auto"/>
      </w:pPr>
      <w:r>
        <w:t>Diabetes</w:t>
      </w:r>
    </w:p>
    <w:p w14:paraId="2CA714F0" w14:textId="77777777" w:rsidR="00FC4AF7" w:rsidRDefault="00FC4AF7" w:rsidP="00900F5E">
      <w:pPr>
        <w:pStyle w:val="Prrafodelista"/>
        <w:numPr>
          <w:ilvl w:val="0"/>
          <w:numId w:val="19"/>
        </w:numPr>
        <w:spacing w:line="256" w:lineRule="auto"/>
      </w:pPr>
      <w:r>
        <w:t>Enfermedad renal</w:t>
      </w:r>
    </w:p>
    <w:p w14:paraId="20DB152E" w14:textId="77777777" w:rsidR="00FC4AF7" w:rsidRDefault="00FC4AF7" w:rsidP="00900F5E">
      <w:pPr>
        <w:pStyle w:val="Prrafodelista"/>
        <w:numPr>
          <w:ilvl w:val="0"/>
          <w:numId w:val="19"/>
        </w:numPr>
        <w:spacing w:line="256" w:lineRule="auto"/>
      </w:pPr>
      <w:r>
        <w:t>Enfermedad hepática</w:t>
      </w:r>
    </w:p>
    <w:p w14:paraId="0FC83EF6" w14:textId="77777777" w:rsidR="00FC4AF7" w:rsidRDefault="00FC4AF7" w:rsidP="00900F5E">
      <w:pPr>
        <w:pStyle w:val="Prrafodelista"/>
        <w:numPr>
          <w:ilvl w:val="0"/>
          <w:numId w:val="19"/>
        </w:numPr>
        <w:spacing w:line="256" w:lineRule="auto"/>
      </w:pPr>
      <w:r>
        <w:t>Problemas causados por un derrame cerebral</w:t>
      </w:r>
    </w:p>
    <w:p w14:paraId="10240E28" w14:textId="77777777" w:rsidR="00FC4AF7" w:rsidRDefault="00FC4AF7" w:rsidP="00900F5E">
      <w:pPr>
        <w:pStyle w:val="Prrafodelista"/>
        <w:numPr>
          <w:ilvl w:val="0"/>
          <w:numId w:val="19"/>
        </w:numPr>
        <w:spacing w:line="256" w:lineRule="auto"/>
      </w:pPr>
      <w:r>
        <w:t>Enfermedad del sistema nervioso (por ejemplo, esclerosis múltiple)</w:t>
      </w:r>
    </w:p>
    <w:p w14:paraId="523FBD24" w14:textId="77777777" w:rsidR="00FC4AF7" w:rsidRDefault="00FC4AF7" w:rsidP="00900F5E">
      <w:pPr>
        <w:pStyle w:val="Prrafodelista"/>
        <w:numPr>
          <w:ilvl w:val="0"/>
          <w:numId w:val="19"/>
        </w:numPr>
        <w:spacing w:line="256" w:lineRule="auto"/>
      </w:pPr>
      <w:r>
        <w:t>Cáncer</w:t>
      </w:r>
    </w:p>
    <w:p w14:paraId="7247F926" w14:textId="77777777" w:rsidR="00FC4AF7" w:rsidRDefault="00FC4AF7" w:rsidP="00900F5E">
      <w:pPr>
        <w:pStyle w:val="Prrafodelista"/>
        <w:numPr>
          <w:ilvl w:val="0"/>
          <w:numId w:val="19"/>
        </w:numPr>
        <w:spacing w:line="256" w:lineRule="auto"/>
      </w:pPr>
      <w:r>
        <w:t>Depresión</w:t>
      </w:r>
    </w:p>
    <w:p w14:paraId="4E2E164C" w14:textId="77777777" w:rsidR="00FC4AF7" w:rsidRDefault="00FC4AF7" w:rsidP="00900F5E">
      <w:pPr>
        <w:pStyle w:val="Prrafodelista"/>
        <w:numPr>
          <w:ilvl w:val="0"/>
          <w:numId w:val="19"/>
        </w:numPr>
        <w:spacing w:line="256" w:lineRule="auto"/>
      </w:pPr>
      <w:r>
        <w:t>Artritis</w:t>
      </w:r>
    </w:p>
    <w:p w14:paraId="591A463D" w14:textId="77777777" w:rsidR="00FC4AF7" w:rsidRDefault="00FC4AF7" w:rsidP="00900F5E">
      <w:pPr>
        <w:pStyle w:val="Prrafodelista"/>
        <w:numPr>
          <w:ilvl w:val="0"/>
          <w:numId w:val="19"/>
        </w:numPr>
        <w:spacing w:line="256" w:lineRule="auto"/>
      </w:pPr>
      <w:r>
        <w:t>COVID-19</w:t>
      </w:r>
    </w:p>
    <w:p w14:paraId="600569D3" w14:textId="5D7A7523" w:rsidR="00FC4AF7" w:rsidRPr="00981485" w:rsidRDefault="00FC4AF7" w:rsidP="00900F5E">
      <w:pPr>
        <w:pStyle w:val="Prrafodelista"/>
        <w:numPr>
          <w:ilvl w:val="0"/>
          <w:numId w:val="19"/>
        </w:numPr>
        <w:spacing w:line="256" w:lineRule="auto"/>
      </w:pPr>
      <w:r>
        <w:t xml:space="preserve">Otras: </w:t>
      </w:r>
      <w:r>
        <w:rPr>
          <w:i/>
          <w:color w:val="70AD47" w:themeColor="accent6"/>
        </w:rPr>
        <w:t>campo abierto</w:t>
      </w:r>
      <w:r w:rsidR="006A6C54">
        <w:rPr>
          <w:i/>
          <w:color w:val="70AD47" w:themeColor="accent6"/>
        </w:rPr>
        <w:t>____________________________</w:t>
      </w:r>
    </w:p>
    <w:p w14:paraId="3D327B90" w14:textId="77777777" w:rsidR="00981485" w:rsidRDefault="00981485" w:rsidP="00900F5E">
      <w:pPr>
        <w:pStyle w:val="Prrafodelista"/>
        <w:numPr>
          <w:ilvl w:val="0"/>
          <w:numId w:val="19"/>
        </w:numPr>
        <w:spacing w:line="256" w:lineRule="auto"/>
      </w:pPr>
      <w:r>
        <w:t>No tengo ni he tenido enfermedades</w:t>
      </w:r>
    </w:p>
    <w:p w14:paraId="3DECB6ED" w14:textId="77777777" w:rsidR="00981485" w:rsidRPr="00B17A97" w:rsidRDefault="00981485" w:rsidP="00900F5E">
      <w:pPr>
        <w:spacing w:line="256" w:lineRule="auto"/>
      </w:pPr>
    </w:p>
    <w:p w14:paraId="7014AE17" w14:textId="77777777" w:rsidR="00B17A97" w:rsidRDefault="00B17A97" w:rsidP="00900F5E">
      <w:pPr>
        <w:pStyle w:val="Prrafodelista"/>
        <w:spacing w:line="256" w:lineRule="auto"/>
        <w:ind w:left="1440"/>
      </w:pPr>
    </w:p>
    <w:p w14:paraId="3C82E2AF" w14:textId="77777777" w:rsidR="00B17A97" w:rsidRPr="00B17A97" w:rsidRDefault="00FC4AF7" w:rsidP="00900F5E">
      <w:pPr>
        <w:pStyle w:val="NormalWeb"/>
        <w:numPr>
          <w:ilvl w:val="0"/>
          <w:numId w:val="38"/>
        </w:numPr>
        <w:tabs>
          <w:tab w:val="num" w:pos="1428"/>
        </w:tabs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B17A97">
        <w:rPr>
          <w:rFonts w:ascii="Calibri" w:hAnsi="Calibri" w:cs="Calibri"/>
          <w:b/>
          <w:color w:val="000000"/>
          <w:sz w:val="22"/>
          <w:szCs w:val="22"/>
        </w:rPr>
        <w:t xml:space="preserve">¿Tienes alguna limitación de movilidad por la que necesites utilizar alguna ayuda técnica, como una muleta o silla de ruedas? </w:t>
      </w:r>
    </w:p>
    <w:p w14:paraId="7A927277" w14:textId="64678D5B" w:rsidR="00B17A97" w:rsidRPr="00B17A97" w:rsidRDefault="00FC4AF7" w:rsidP="00900F5E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i/>
          <w:iCs/>
          <w:color w:val="7030A0"/>
          <w:sz w:val="22"/>
          <w:szCs w:val="22"/>
        </w:rPr>
      </w:pPr>
      <w:r w:rsidRPr="00B17A97">
        <w:rPr>
          <w:rFonts w:ascii="Calibri" w:hAnsi="Calibri" w:cs="Calibri"/>
          <w:i/>
          <w:iCs/>
          <w:color w:val="7030A0"/>
          <w:sz w:val="22"/>
          <w:szCs w:val="22"/>
        </w:rPr>
        <w:t>Respuesta tipo casilla de verificación. Respuestas ordenadas de forma horizontal. Con regla de respuesta indicadas en texto verde al lado de la respuesta correspondiente</w:t>
      </w:r>
    </w:p>
    <w:p w14:paraId="170341B9" w14:textId="2316A815" w:rsidR="00FC4AF7" w:rsidRDefault="00FC4AF7" w:rsidP="00900F5E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S</w:t>
      </w:r>
      <w:r w:rsidR="00981485">
        <w:rPr>
          <w:rFonts w:ascii="Calibri" w:hAnsi="Calibri" w:cs="Calibri"/>
          <w:iCs/>
          <w:sz w:val="22"/>
          <w:szCs w:val="22"/>
        </w:rPr>
        <w:t>í</w:t>
      </w:r>
      <w:r>
        <w:rPr>
          <w:rFonts w:ascii="Calibri" w:hAnsi="Calibri" w:cs="Calibri"/>
          <w:iCs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color w:val="70AD47" w:themeColor="accent6"/>
          <w:sz w:val="22"/>
          <w:szCs w:val="22"/>
        </w:rPr>
        <w:t xml:space="preserve">(pasa a pregunta </w:t>
      </w:r>
      <w:r w:rsidR="00B17A97">
        <w:rPr>
          <w:rFonts w:ascii="Calibri" w:hAnsi="Calibri" w:cs="Calibri"/>
          <w:i/>
          <w:iCs/>
          <w:color w:val="70AD47" w:themeColor="accent6"/>
          <w:sz w:val="22"/>
          <w:szCs w:val="22"/>
        </w:rPr>
        <w:t>P.</w:t>
      </w:r>
      <w:r w:rsidR="00981485">
        <w:rPr>
          <w:rFonts w:ascii="Calibri" w:hAnsi="Calibri" w:cs="Calibri"/>
          <w:i/>
          <w:iCs/>
          <w:color w:val="70AD47" w:themeColor="accent6"/>
          <w:sz w:val="22"/>
          <w:szCs w:val="22"/>
        </w:rPr>
        <w:t>74</w:t>
      </w:r>
      <w:r>
        <w:rPr>
          <w:rFonts w:ascii="Calibri" w:hAnsi="Calibri" w:cs="Calibri"/>
          <w:i/>
          <w:iCs/>
          <w:color w:val="70AD47" w:themeColor="accent6"/>
          <w:sz w:val="22"/>
          <w:szCs w:val="22"/>
        </w:rPr>
        <w:t>)</w:t>
      </w:r>
    </w:p>
    <w:p w14:paraId="72FD14FF" w14:textId="0A236142" w:rsidR="00FC4AF7" w:rsidRDefault="00FC4AF7" w:rsidP="00900F5E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No</w:t>
      </w:r>
    </w:p>
    <w:p w14:paraId="0A56C552" w14:textId="77777777" w:rsidR="00217A41" w:rsidRDefault="00217A41" w:rsidP="00900F5E">
      <w:pPr>
        <w:pStyle w:val="NormalWeb"/>
        <w:spacing w:before="0" w:beforeAutospacing="0" w:after="0" w:afterAutospacing="0"/>
        <w:rPr>
          <w:rFonts w:ascii="Calibri" w:hAnsi="Calibri" w:cs="Calibri"/>
          <w:iCs/>
          <w:sz w:val="22"/>
          <w:szCs w:val="22"/>
        </w:rPr>
      </w:pPr>
    </w:p>
    <w:p w14:paraId="05F7B61B" w14:textId="79CC93A3" w:rsidR="00B17A97" w:rsidRPr="00B839ED" w:rsidRDefault="00FC4AF7" w:rsidP="00B839ED">
      <w:pPr>
        <w:pStyle w:val="NormalWeb"/>
        <w:numPr>
          <w:ilvl w:val="0"/>
          <w:numId w:val="38"/>
        </w:numPr>
        <w:tabs>
          <w:tab w:val="num" w:pos="1428"/>
        </w:tabs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B17A97">
        <w:rPr>
          <w:rFonts w:ascii="Calibri" w:hAnsi="Calibri" w:cs="Calibri"/>
          <w:b/>
          <w:color w:val="000000"/>
          <w:sz w:val="22"/>
          <w:szCs w:val="22"/>
        </w:rPr>
        <w:t xml:space="preserve">Especifica el tipo de ayuda técnica que utilizas. </w:t>
      </w:r>
      <w:r w:rsidR="00B17A97" w:rsidRPr="00B17A97">
        <w:rPr>
          <w:rFonts w:ascii="Calibri" w:hAnsi="Calibri" w:cs="Calibri"/>
          <w:b/>
          <w:color w:val="000000"/>
          <w:sz w:val="22"/>
          <w:szCs w:val="22"/>
        </w:rPr>
        <w:t>Puedes seleccionar varias opciones si procede</w:t>
      </w:r>
      <w:r w:rsidR="00B17A97" w:rsidRPr="00B839ED">
        <w:rPr>
          <w:rFonts w:ascii="Calibri" w:hAnsi="Calibri" w:cs="Calibri"/>
          <w:b/>
          <w:color w:val="000000"/>
          <w:sz w:val="22"/>
          <w:szCs w:val="22"/>
        </w:rPr>
        <w:t>.</w:t>
      </w:r>
    </w:p>
    <w:p w14:paraId="65F25294" w14:textId="2E688246" w:rsidR="00FC4AF7" w:rsidRDefault="00FC4AF7" w:rsidP="00900F5E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i/>
          <w:iCs/>
          <w:color w:val="7030A0"/>
          <w:sz w:val="22"/>
          <w:szCs w:val="22"/>
        </w:rPr>
      </w:pPr>
      <w:r w:rsidRPr="00B17A97">
        <w:rPr>
          <w:rFonts w:ascii="Calibri" w:hAnsi="Calibri" w:cs="Calibri"/>
          <w:i/>
          <w:iCs/>
          <w:color w:val="7030A0"/>
          <w:sz w:val="22"/>
          <w:szCs w:val="22"/>
        </w:rPr>
        <w:t xml:space="preserve">Respuesta tipo múltiple. Ordenada en dos columnas. Incluir respuesta otros, con espacio para especificar. </w:t>
      </w:r>
    </w:p>
    <w:p w14:paraId="7A5A70D2" w14:textId="77777777" w:rsidR="00B17A97" w:rsidRPr="00B17A97" w:rsidRDefault="00B17A97" w:rsidP="00900F5E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i/>
          <w:iCs/>
          <w:color w:val="7030A0"/>
          <w:sz w:val="22"/>
          <w:szCs w:val="22"/>
        </w:rPr>
      </w:pPr>
    </w:p>
    <w:p w14:paraId="1C56F20D" w14:textId="77777777" w:rsidR="00FC4AF7" w:rsidRDefault="00FC4AF7" w:rsidP="00900F5E">
      <w:pPr>
        <w:pStyle w:val="Prrafodelista"/>
        <w:numPr>
          <w:ilvl w:val="0"/>
          <w:numId w:val="19"/>
        </w:numPr>
        <w:spacing w:line="256" w:lineRule="auto"/>
      </w:pPr>
      <w:r>
        <w:t>Bastón/Muleta</w:t>
      </w:r>
    </w:p>
    <w:p w14:paraId="4E90A0FB" w14:textId="77777777" w:rsidR="00FC4AF7" w:rsidRDefault="00FC4AF7" w:rsidP="00900F5E">
      <w:pPr>
        <w:pStyle w:val="Prrafodelista"/>
        <w:numPr>
          <w:ilvl w:val="0"/>
          <w:numId w:val="19"/>
        </w:numPr>
        <w:spacing w:line="256" w:lineRule="auto"/>
      </w:pPr>
      <w:r>
        <w:t>Andador</w:t>
      </w:r>
    </w:p>
    <w:p w14:paraId="1D7CA93C" w14:textId="77777777" w:rsidR="00FC4AF7" w:rsidRDefault="00FC4AF7" w:rsidP="00900F5E">
      <w:pPr>
        <w:pStyle w:val="Prrafodelista"/>
        <w:numPr>
          <w:ilvl w:val="0"/>
          <w:numId w:val="19"/>
        </w:numPr>
        <w:spacing w:line="256" w:lineRule="auto"/>
      </w:pPr>
      <w:r>
        <w:t>Sillas de ruedas eléctrica</w:t>
      </w:r>
    </w:p>
    <w:p w14:paraId="5275136D" w14:textId="77777777" w:rsidR="00FC4AF7" w:rsidRDefault="00FC4AF7" w:rsidP="00900F5E">
      <w:pPr>
        <w:pStyle w:val="Prrafodelista"/>
        <w:numPr>
          <w:ilvl w:val="0"/>
          <w:numId w:val="19"/>
        </w:numPr>
        <w:spacing w:line="256" w:lineRule="auto"/>
      </w:pPr>
      <w:r>
        <w:t>Sillas de ruedas manual</w:t>
      </w:r>
    </w:p>
    <w:p w14:paraId="70771203" w14:textId="73A6D690" w:rsidR="00FC4AF7" w:rsidRPr="00B17A97" w:rsidRDefault="00FC4AF7" w:rsidP="00900F5E">
      <w:pPr>
        <w:pStyle w:val="Prrafodelista"/>
        <w:numPr>
          <w:ilvl w:val="0"/>
          <w:numId w:val="19"/>
        </w:numPr>
        <w:spacing w:line="256" w:lineRule="auto"/>
      </w:pPr>
      <w:r w:rsidRPr="00357508">
        <w:t xml:space="preserve">Otras: </w:t>
      </w:r>
      <w:r w:rsidRPr="00357508">
        <w:rPr>
          <w:i/>
          <w:color w:val="70AD47" w:themeColor="accent6"/>
        </w:rPr>
        <w:t>campo abierto</w:t>
      </w:r>
      <w:r w:rsidR="00B17A97">
        <w:rPr>
          <w:i/>
          <w:color w:val="70AD47" w:themeColor="accent6"/>
        </w:rPr>
        <w:t>__________________</w:t>
      </w:r>
    </w:p>
    <w:p w14:paraId="628251D7" w14:textId="3DDC91F0" w:rsidR="00B17A97" w:rsidRDefault="00B17A97" w:rsidP="00900F5E">
      <w:pPr>
        <w:pStyle w:val="Prrafodelista"/>
        <w:spacing w:line="256" w:lineRule="auto"/>
        <w:ind w:left="1440"/>
      </w:pPr>
    </w:p>
    <w:p w14:paraId="51D7720A" w14:textId="513EB8E8" w:rsidR="00217A41" w:rsidRDefault="00217A41" w:rsidP="00900F5E">
      <w:pPr>
        <w:pStyle w:val="Prrafodelista"/>
        <w:spacing w:line="256" w:lineRule="auto"/>
        <w:ind w:left="1440"/>
      </w:pPr>
    </w:p>
    <w:p w14:paraId="6E487CDC" w14:textId="77777777" w:rsidR="00217A41" w:rsidRPr="00357508" w:rsidRDefault="00217A41" w:rsidP="00900F5E">
      <w:pPr>
        <w:pStyle w:val="Prrafodelista"/>
        <w:spacing w:line="256" w:lineRule="auto"/>
        <w:ind w:left="1440"/>
      </w:pPr>
    </w:p>
    <w:p w14:paraId="22FAFFFE" w14:textId="77777777" w:rsidR="00FC4AF7" w:rsidRPr="00B17A97" w:rsidRDefault="00FC4AF7" w:rsidP="00900F5E">
      <w:pPr>
        <w:pStyle w:val="NormalWeb"/>
        <w:numPr>
          <w:ilvl w:val="0"/>
          <w:numId w:val="38"/>
        </w:numPr>
        <w:tabs>
          <w:tab w:val="num" w:pos="1428"/>
        </w:tabs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B17A97">
        <w:rPr>
          <w:rFonts w:ascii="Calibri" w:hAnsi="Calibri" w:cs="Calibri"/>
          <w:b/>
          <w:color w:val="000000"/>
          <w:sz w:val="22"/>
          <w:szCs w:val="22"/>
        </w:rPr>
        <w:t xml:space="preserve">¿Tienes algún problema de movilidad en general? Si es así, cuéntanos en qué actividades o gestos tienes limitaciones. </w:t>
      </w:r>
    </w:p>
    <w:p w14:paraId="123B7357" w14:textId="09C09460" w:rsidR="00FC4AF7" w:rsidRDefault="00FC4AF7" w:rsidP="00900F5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i/>
          <w:iCs/>
          <w:color w:val="7030A0"/>
          <w:sz w:val="22"/>
          <w:szCs w:val="22"/>
        </w:rPr>
      </w:pPr>
      <w:r>
        <w:rPr>
          <w:rFonts w:ascii="Calibri" w:hAnsi="Calibri" w:cs="Calibri"/>
          <w:i/>
          <w:iCs/>
          <w:color w:val="7030A0"/>
          <w:sz w:val="22"/>
          <w:szCs w:val="22"/>
        </w:rPr>
        <w:t>Respuesta tipo texto abierto, con máximo de 100 caracteres. </w:t>
      </w:r>
    </w:p>
    <w:p w14:paraId="3C08CE5D" w14:textId="2C9A16C6" w:rsidR="00B17A97" w:rsidRDefault="00B17A97" w:rsidP="00900F5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i/>
          <w:iCs/>
          <w:color w:val="7030A0"/>
          <w:sz w:val="22"/>
          <w:szCs w:val="22"/>
        </w:rPr>
      </w:pPr>
      <w:r>
        <w:rPr>
          <w:rFonts w:ascii="Calibri" w:hAnsi="Calibri" w:cs="Calibri"/>
          <w:i/>
          <w:iCs/>
          <w:color w:val="7030A0"/>
          <w:sz w:val="22"/>
          <w:szCs w:val="22"/>
        </w:rPr>
        <w:t>__________________________________________________________________</w:t>
      </w:r>
    </w:p>
    <w:p w14:paraId="0DC48FB3" w14:textId="77777777" w:rsidR="00FC4AF7" w:rsidRDefault="00FC4AF7" w:rsidP="00900F5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i/>
          <w:iCs/>
          <w:color w:val="7030A0"/>
          <w:sz w:val="22"/>
          <w:szCs w:val="22"/>
        </w:rPr>
      </w:pPr>
    </w:p>
    <w:p w14:paraId="48C97741" w14:textId="68F0752E" w:rsidR="00FC4AF7" w:rsidRPr="00D9395D" w:rsidRDefault="00FC4AF7" w:rsidP="00900F5E">
      <w:pPr>
        <w:pStyle w:val="NormalWeb"/>
        <w:numPr>
          <w:ilvl w:val="0"/>
          <w:numId w:val="38"/>
        </w:numPr>
        <w:tabs>
          <w:tab w:val="num" w:pos="1428"/>
        </w:tabs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D9395D">
        <w:rPr>
          <w:rFonts w:ascii="Calibri" w:hAnsi="Calibri" w:cs="Calibri"/>
          <w:b/>
          <w:color w:val="000000"/>
          <w:sz w:val="22"/>
          <w:szCs w:val="22"/>
        </w:rPr>
        <w:t xml:space="preserve">¿Tienes algún problema cardíaco que influya en tu ritmo cardíaco, como una arritmia o similares? </w:t>
      </w:r>
    </w:p>
    <w:p w14:paraId="6BCC4E9C" w14:textId="0499AFAF" w:rsidR="00D9395D" w:rsidRPr="00D9395D" w:rsidRDefault="00D9395D" w:rsidP="00900F5E">
      <w:pPr>
        <w:pStyle w:val="NormalWeb"/>
        <w:spacing w:before="0" w:beforeAutospacing="0" w:after="0" w:afterAutospacing="0"/>
        <w:ind w:left="644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B17A97">
        <w:rPr>
          <w:rFonts w:ascii="Calibri" w:hAnsi="Calibri" w:cs="Calibri"/>
          <w:i/>
          <w:iCs/>
          <w:color w:val="7030A0"/>
          <w:sz w:val="22"/>
          <w:szCs w:val="22"/>
        </w:rPr>
        <w:t>Respuesta tipo casilla de verificación.</w:t>
      </w:r>
    </w:p>
    <w:p w14:paraId="73F0DF69" w14:textId="0AF80DC0" w:rsidR="00FC4AF7" w:rsidRPr="00D9395D" w:rsidRDefault="00FC4AF7" w:rsidP="00900F5E">
      <w:pPr>
        <w:pStyle w:val="Prrafodelista"/>
        <w:numPr>
          <w:ilvl w:val="0"/>
          <w:numId w:val="21"/>
        </w:numPr>
        <w:spacing w:line="256" w:lineRule="auto"/>
      </w:pPr>
      <w:r w:rsidRPr="00D9395D">
        <w:t>S</w:t>
      </w:r>
      <w:r w:rsidR="00981485">
        <w:t>í</w:t>
      </w:r>
    </w:p>
    <w:p w14:paraId="7AB7C770" w14:textId="77777777" w:rsidR="00FC4AF7" w:rsidRPr="00D9395D" w:rsidRDefault="00FC4AF7" w:rsidP="00900F5E">
      <w:pPr>
        <w:pStyle w:val="Prrafodelista"/>
        <w:numPr>
          <w:ilvl w:val="0"/>
          <w:numId w:val="21"/>
        </w:numPr>
        <w:spacing w:line="256" w:lineRule="auto"/>
      </w:pPr>
      <w:r w:rsidRPr="00D9395D">
        <w:t>No</w:t>
      </w:r>
    </w:p>
    <w:p w14:paraId="776AFD1C" w14:textId="028B2EF1" w:rsidR="00FC4AF7" w:rsidRDefault="00FC4AF7" w:rsidP="00900F5E">
      <w:pPr>
        <w:pStyle w:val="NormalWeb"/>
        <w:numPr>
          <w:ilvl w:val="0"/>
          <w:numId w:val="38"/>
        </w:numPr>
        <w:tabs>
          <w:tab w:val="num" w:pos="1428"/>
        </w:tabs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D9395D">
        <w:rPr>
          <w:rFonts w:ascii="Calibri" w:hAnsi="Calibri" w:cs="Calibri"/>
          <w:b/>
          <w:color w:val="000000"/>
          <w:sz w:val="22"/>
          <w:szCs w:val="22"/>
        </w:rPr>
        <w:t xml:space="preserve">¿Llevas algún implante o prótesis en tu cuerpo? </w:t>
      </w:r>
    </w:p>
    <w:p w14:paraId="5679C54D" w14:textId="00C2FF6B" w:rsidR="00D9395D" w:rsidRPr="00A34D73" w:rsidRDefault="00D9395D" w:rsidP="00900F5E">
      <w:pPr>
        <w:pStyle w:val="NormalWeb"/>
        <w:spacing w:before="0" w:beforeAutospacing="0" w:after="0" w:afterAutospacing="0"/>
        <w:ind w:left="644"/>
        <w:textAlignment w:val="baseline"/>
        <w:rPr>
          <w:rFonts w:ascii="Calibri" w:hAnsi="Calibri" w:cs="Calibri"/>
          <w:i/>
          <w:iCs/>
          <w:color w:val="7030A0"/>
          <w:sz w:val="22"/>
          <w:szCs w:val="22"/>
        </w:rPr>
      </w:pPr>
      <w:r w:rsidRPr="00B17A97">
        <w:rPr>
          <w:rFonts w:ascii="Calibri" w:hAnsi="Calibri" w:cs="Calibri"/>
          <w:i/>
          <w:iCs/>
          <w:color w:val="7030A0"/>
          <w:sz w:val="22"/>
          <w:szCs w:val="22"/>
        </w:rPr>
        <w:t>Respuesta tipo casilla de verificación.</w:t>
      </w:r>
    </w:p>
    <w:p w14:paraId="5E7D0AE3" w14:textId="63A0085A" w:rsidR="00FC4AF7" w:rsidRDefault="00FC4AF7" w:rsidP="00900F5E">
      <w:pPr>
        <w:pStyle w:val="Prrafodelista"/>
        <w:numPr>
          <w:ilvl w:val="0"/>
          <w:numId w:val="22"/>
        </w:numPr>
        <w:spacing w:line="256" w:lineRule="auto"/>
      </w:pPr>
      <w:r>
        <w:t>S</w:t>
      </w:r>
      <w:r w:rsidR="00981485">
        <w:t>í</w:t>
      </w:r>
      <w:r>
        <w:t xml:space="preserve"> </w:t>
      </w:r>
      <w:r>
        <w:rPr>
          <w:color w:val="70AD47" w:themeColor="accent6"/>
        </w:rPr>
        <w:t xml:space="preserve">(pasa a pregunta </w:t>
      </w:r>
      <w:r w:rsidR="00D9395D">
        <w:rPr>
          <w:color w:val="70AD47" w:themeColor="accent6"/>
        </w:rPr>
        <w:t>7</w:t>
      </w:r>
      <w:r w:rsidR="00981485">
        <w:rPr>
          <w:color w:val="70AD47" w:themeColor="accent6"/>
        </w:rPr>
        <w:t>8</w:t>
      </w:r>
      <w:r>
        <w:rPr>
          <w:color w:val="70AD47" w:themeColor="accent6"/>
        </w:rPr>
        <w:t>)</w:t>
      </w:r>
    </w:p>
    <w:p w14:paraId="7E17A012" w14:textId="6CD0685F" w:rsidR="00FC4AF7" w:rsidRDefault="00FC4AF7" w:rsidP="00900F5E">
      <w:pPr>
        <w:pStyle w:val="Prrafodelista"/>
        <w:numPr>
          <w:ilvl w:val="0"/>
          <w:numId w:val="22"/>
        </w:numPr>
        <w:spacing w:line="256" w:lineRule="auto"/>
      </w:pPr>
      <w:r>
        <w:lastRenderedPageBreak/>
        <w:t>No</w:t>
      </w:r>
      <w:r w:rsidR="00D9395D">
        <w:t xml:space="preserve"> </w:t>
      </w:r>
    </w:p>
    <w:p w14:paraId="3A14E22F" w14:textId="77777777" w:rsidR="00217A41" w:rsidRDefault="00217A41" w:rsidP="00900F5E">
      <w:pPr>
        <w:spacing w:line="256" w:lineRule="auto"/>
      </w:pPr>
      <w:bookmarkStart w:id="26" w:name="_GoBack"/>
      <w:bookmarkEnd w:id="26"/>
    </w:p>
    <w:p w14:paraId="6E91B0F9" w14:textId="01D93DC4" w:rsidR="00A34D73" w:rsidRPr="00A34D73" w:rsidRDefault="00FC4AF7" w:rsidP="00900F5E">
      <w:pPr>
        <w:pStyle w:val="NormalWeb"/>
        <w:numPr>
          <w:ilvl w:val="0"/>
          <w:numId w:val="38"/>
        </w:numPr>
        <w:tabs>
          <w:tab w:val="num" w:pos="1428"/>
        </w:tabs>
        <w:spacing w:before="0" w:beforeAutospacing="0" w:after="0" w:afterAutospacing="0" w:line="256" w:lineRule="auto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A34D73">
        <w:rPr>
          <w:rFonts w:ascii="Calibri" w:hAnsi="Calibri" w:cs="Calibri"/>
          <w:b/>
          <w:color w:val="000000"/>
          <w:sz w:val="22"/>
          <w:szCs w:val="22"/>
        </w:rPr>
        <w:t xml:space="preserve">¿Qué tipo de implante o prótesis tienes en tu cuerpo? </w:t>
      </w:r>
      <w:r w:rsidR="00A34D73">
        <w:rPr>
          <w:rFonts w:ascii="Calibri" w:hAnsi="Calibri" w:cs="Calibri"/>
          <w:b/>
          <w:color w:val="000000"/>
          <w:sz w:val="22"/>
          <w:szCs w:val="22"/>
        </w:rPr>
        <w:t>Puedes seleccionar varios si corresponde.</w:t>
      </w:r>
    </w:p>
    <w:p w14:paraId="1FFD25F9" w14:textId="4E92B8FC" w:rsidR="00A34D73" w:rsidRDefault="00A34D73" w:rsidP="00900F5E">
      <w:pPr>
        <w:pStyle w:val="NormalWeb"/>
        <w:spacing w:before="0" w:beforeAutospacing="0" w:after="0" w:afterAutospacing="0" w:line="256" w:lineRule="auto"/>
        <w:ind w:left="644"/>
        <w:textAlignment w:val="baseline"/>
      </w:pPr>
      <w:r w:rsidRPr="00B17A97">
        <w:rPr>
          <w:rFonts w:ascii="Calibri" w:hAnsi="Calibri" w:cs="Calibri"/>
          <w:i/>
          <w:iCs/>
          <w:color w:val="7030A0"/>
          <w:sz w:val="22"/>
          <w:szCs w:val="22"/>
        </w:rPr>
        <w:t>Respuesta tipo múltiple</w:t>
      </w:r>
    </w:p>
    <w:p w14:paraId="14D341E9" w14:textId="663F2862" w:rsidR="00FC4AF7" w:rsidRDefault="00FC4AF7" w:rsidP="00900F5E">
      <w:pPr>
        <w:pStyle w:val="NormalWeb"/>
        <w:numPr>
          <w:ilvl w:val="0"/>
          <w:numId w:val="31"/>
        </w:numPr>
        <w:tabs>
          <w:tab w:val="num" w:pos="360"/>
        </w:tabs>
        <w:spacing w:before="0" w:beforeAutospacing="0" w:after="0" w:afterAutospacing="0" w:line="256" w:lineRule="auto"/>
        <w:textAlignment w:val="baseline"/>
      </w:pPr>
      <w:r>
        <w:t>Electrónico (marcapasos, bomba de insulina, coclear...)</w:t>
      </w:r>
    </w:p>
    <w:p w14:paraId="079442EB" w14:textId="77777777" w:rsidR="00FC4AF7" w:rsidRDefault="00FC4AF7" w:rsidP="00900F5E">
      <w:pPr>
        <w:pStyle w:val="Prrafodelista"/>
        <w:numPr>
          <w:ilvl w:val="0"/>
          <w:numId w:val="31"/>
        </w:numPr>
        <w:tabs>
          <w:tab w:val="num" w:pos="360"/>
        </w:tabs>
        <w:spacing w:line="256" w:lineRule="auto"/>
      </w:pPr>
      <w:proofErr w:type="spellStart"/>
      <w:r>
        <w:t>Neuroestimulador</w:t>
      </w:r>
      <w:proofErr w:type="spellEnd"/>
    </w:p>
    <w:p w14:paraId="5DD7D87B" w14:textId="77777777" w:rsidR="00FC4AF7" w:rsidRDefault="00FC4AF7" w:rsidP="00900F5E">
      <w:pPr>
        <w:pStyle w:val="Prrafodelista"/>
        <w:numPr>
          <w:ilvl w:val="0"/>
          <w:numId w:val="31"/>
        </w:numPr>
        <w:tabs>
          <w:tab w:val="num" w:pos="360"/>
        </w:tabs>
        <w:spacing w:line="256" w:lineRule="auto"/>
      </w:pPr>
      <w:r>
        <w:t>Dental</w:t>
      </w:r>
    </w:p>
    <w:p w14:paraId="3C98DFD8" w14:textId="77777777" w:rsidR="00FC4AF7" w:rsidRDefault="00FC4AF7" w:rsidP="00900F5E">
      <w:pPr>
        <w:pStyle w:val="Prrafodelista"/>
        <w:numPr>
          <w:ilvl w:val="0"/>
          <w:numId w:val="31"/>
        </w:numPr>
        <w:tabs>
          <w:tab w:val="num" w:pos="360"/>
        </w:tabs>
        <w:spacing w:line="256" w:lineRule="auto"/>
      </w:pPr>
      <w:r>
        <w:t>Rodilla</w:t>
      </w:r>
    </w:p>
    <w:p w14:paraId="4FD0304B" w14:textId="77777777" w:rsidR="00FC4AF7" w:rsidRDefault="00FC4AF7" w:rsidP="00900F5E">
      <w:pPr>
        <w:pStyle w:val="Prrafodelista"/>
        <w:numPr>
          <w:ilvl w:val="0"/>
          <w:numId w:val="31"/>
        </w:numPr>
        <w:tabs>
          <w:tab w:val="num" w:pos="360"/>
        </w:tabs>
        <w:spacing w:line="256" w:lineRule="auto"/>
      </w:pPr>
      <w:r>
        <w:t>Cadera</w:t>
      </w:r>
    </w:p>
    <w:p w14:paraId="349EA2FA" w14:textId="3989CB30" w:rsidR="00FC4AF7" w:rsidRDefault="00FC4AF7" w:rsidP="00900F5E">
      <w:pPr>
        <w:pStyle w:val="Prrafodelista"/>
        <w:numPr>
          <w:ilvl w:val="0"/>
          <w:numId w:val="31"/>
        </w:numPr>
        <w:tabs>
          <w:tab w:val="num" w:pos="360"/>
        </w:tabs>
        <w:spacing w:line="256" w:lineRule="auto"/>
      </w:pPr>
      <w:r>
        <w:t xml:space="preserve">Otros: </w:t>
      </w:r>
      <w:r>
        <w:rPr>
          <w:i/>
          <w:color w:val="70AD47" w:themeColor="accent6"/>
        </w:rPr>
        <w:t>campo abierto</w:t>
      </w:r>
      <w:r w:rsidR="00A34D73">
        <w:rPr>
          <w:i/>
          <w:color w:val="70AD47" w:themeColor="accent6"/>
        </w:rPr>
        <w:t>_________________</w:t>
      </w:r>
    </w:p>
    <w:p w14:paraId="6385667B" w14:textId="77777777" w:rsidR="00B87D26" w:rsidRPr="00B87D26" w:rsidRDefault="00B87D26" w:rsidP="00900F5E">
      <w:pPr>
        <w:spacing w:line="256" w:lineRule="auto"/>
      </w:pPr>
    </w:p>
    <w:p w14:paraId="57B71C21" w14:textId="77777777" w:rsidR="00B87D26" w:rsidRPr="00B87D26" w:rsidRDefault="00B87D26" w:rsidP="00900F5E">
      <w:pPr>
        <w:spacing w:line="256" w:lineRule="auto"/>
      </w:pPr>
    </w:p>
    <w:sectPr w:rsidR="00B87D26" w:rsidRPr="00B87D26" w:rsidSect="00EA52C9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793F"/>
    <w:multiLevelType w:val="multilevel"/>
    <w:tmpl w:val="DEB4503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F0FBB"/>
    <w:multiLevelType w:val="multilevel"/>
    <w:tmpl w:val="6A32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E09DF"/>
    <w:multiLevelType w:val="multilevel"/>
    <w:tmpl w:val="DEB4503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E0266"/>
    <w:multiLevelType w:val="multilevel"/>
    <w:tmpl w:val="FBBAB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81325"/>
    <w:multiLevelType w:val="multilevel"/>
    <w:tmpl w:val="5C02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C7274"/>
    <w:multiLevelType w:val="multilevel"/>
    <w:tmpl w:val="15D0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95107"/>
    <w:multiLevelType w:val="multilevel"/>
    <w:tmpl w:val="8A4C2F54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7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</w:lvl>
    <w:lvl w:ilvl="2">
      <w:start w:val="1"/>
      <w:numFmt w:val="bullet"/>
      <w:lvlText w:val=""/>
      <w:lvlJc w:val="left"/>
      <w:pPr>
        <w:tabs>
          <w:tab w:val="num" w:pos="2868"/>
        </w:tabs>
        <w:ind w:left="2868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</w:lvl>
  </w:abstractNum>
  <w:abstractNum w:abstractNumId="7" w15:restartNumberingAfterBreak="0">
    <w:nsid w:val="1BCC16C7"/>
    <w:multiLevelType w:val="multilevel"/>
    <w:tmpl w:val="1EB8004A"/>
    <w:lvl w:ilvl="0">
      <w:start w:val="7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C452AED"/>
    <w:multiLevelType w:val="multilevel"/>
    <w:tmpl w:val="1984553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7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04" w:hanging="1440"/>
      </w:pPr>
      <w:rPr>
        <w:rFonts w:hint="default"/>
      </w:rPr>
    </w:lvl>
  </w:abstractNum>
  <w:abstractNum w:abstractNumId="9" w15:restartNumberingAfterBreak="0">
    <w:nsid w:val="1EE03685"/>
    <w:multiLevelType w:val="hybridMultilevel"/>
    <w:tmpl w:val="99FE12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66C96"/>
    <w:multiLevelType w:val="multilevel"/>
    <w:tmpl w:val="4A9006CE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27B043A"/>
    <w:multiLevelType w:val="hybridMultilevel"/>
    <w:tmpl w:val="ECBC987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E66645"/>
    <w:multiLevelType w:val="multilevel"/>
    <w:tmpl w:val="8378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5B7F86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9462403"/>
    <w:multiLevelType w:val="hybridMultilevel"/>
    <w:tmpl w:val="630AD9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22F26"/>
    <w:multiLevelType w:val="hybridMultilevel"/>
    <w:tmpl w:val="EEA84F70"/>
    <w:lvl w:ilvl="0" w:tplc="08090001">
      <w:start w:val="1"/>
      <w:numFmt w:val="bullet"/>
      <w:lvlText w:val=""/>
      <w:lvlJc w:val="left"/>
      <w:pPr>
        <w:ind w:left="1428" w:hanging="72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1444923"/>
    <w:multiLevelType w:val="multilevel"/>
    <w:tmpl w:val="1FA2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393EA8"/>
    <w:multiLevelType w:val="multilevel"/>
    <w:tmpl w:val="C3A6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040B8F"/>
    <w:multiLevelType w:val="hybridMultilevel"/>
    <w:tmpl w:val="465221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5AF3B56"/>
    <w:multiLevelType w:val="hybridMultilevel"/>
    <w:tmpl w:val="55505F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F46FCC8">
      <w:start w:val="20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7A466E"/>
    <w:multiLevelType w:val="multilevel"/>
    <w:tmpl w:val="4730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885D3B"/>
    <w:multiLevelType w:val="multilevel"/>
    <w:tmpl w:val="F68E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32563F"/>
    <w:multiLevelType w:val="hybridMultilevel"/>
    <w:tmpl w:val="5DD6675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19F3A5B"/>
    <w:multiLevelType w:val="multilevel"/>
    <w:tmpl w:val="1984553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7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04" w:hanging="1440"/>
      </w:pPr>
      <w:rPr>
        <w:rFonts w:hint="default"/>
      </w:rPr>
    </w:lvl>
  </w:abstractNum>
  <w:abstractNum w:abstractNumId="24" w15:restartNumberingAfterBreak="0">
    <w:nsid w:val="42F617CF"/>
    <w:multiLevelType w:val="multilevel"/>
    <w:tmpl w:val="48F087A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</w:lvl>
    <w:lvl w:ilvl="2">
      <w:start w:val="1"/>
      <w:numFmt w:val="bullet"/>
      <w:lvlText w:val=""/>
      <w:lvlJc w:val="left"/>
      <w:pPr>
        <w:tabs>
          <w:tab w:val="num" w:pos="2868"/>
        </w:tabs>
        <w:ind w:left="2868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</w:lvl>
  </w:abstractNum>
  <w:abstractNum w:abstractNumId="25" w15:restartNumberingAfterBreak="0">
    <w:nsid w:val="43362B9F"/>
    <w:multiLevelType w:val="hybridMultilevel"/>
    <w:tmpl w:val="3B8614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526FCE"/>
    <w:multiLevelType w:val="multilevel"/>
    <w:tmpl w:val="2962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4C1230"/>
    <w:multiLevelType w:val="multilevel"/>
    <w:tmpl w:val="DEB4503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8A6303"/>
    <w:multiLevelType w:val="multilevel"/>
    <w:tmpl w:val="5E80C77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</w:lvl>
  </w:abstractNum>
  <w:abstractNum w:abstractNumId="29" w15:restartNumberingAfterBreak="0">
    <w:nsid w:val="4C423543"/>
    <w:multiLevelType w:val="multilevel"/>
    <w:tmpl w:val="2642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0D4B14"/>
    <w:multiLevelType w:val="hybridMultilevel"/>
    <w:tmpl w:val="FEBE58C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4EF225F"/>
    <w:multiLevelType w:val="multilevel"/>
    <w:tmpl w:val="8894F844"/>
    <w:lvl w:ilvl="0">
      <w:start w:val="7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E385B39"/>
    <w:multiLevelType w:val="multilevel"/>
    <w:tmpl w:val="D3D0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8A711D"/>
    <w:multiLevelType w:val="multilevel"/>
    <w:tmpl w:val="5A0C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EB0B7C"/>
    <w:multiLevelType w:val="hybridMultilevel"/>
    <w:tmpl w:val="6CF8E1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5B3213"/>
    <w:multiLevelType w:val="multilevel"/>
    <w:tmpl w:val="8A4C2F54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7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</w:lvl>
    <w:lvl w:ilvl="2">
      <w:start w:val="1"/>
      <w:numFmt w:val="bullet"/>
      <w:lvlText w:val=""/>
      <w:lvlJc w:val="left"/>
      <w:pPr>
        <w:tabs>
          <w:tab w:val="num" w:pos="2868"/>
        </w:tabs>
        <w:ind w:left="2868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</w:lvl>
  </w:abstractNum>
  <w:abstractNum w:abstractNumId="36" w15:restartNumberingAfterBreak="0">
    <w:nsid w:val="727C3F18"/>
    <w:multiLevelType w:val="multilevel"/>
    <w:tmpl w:val="7FBE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7A0239"/>
    <w:multiLevelType w:val="hybridMultilevel"/>
    <w:tmpl w:val="DEF01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EE2329"/>
    <w:multiLevelType w:val="multilevel"/>
    <w:tmpl w:val="4B22CB30"/>
    <w:lvl w:ilvl="0">
      <w:start w:val="1"/>
      <w:numFmt w:val="bullet"/>
      <w:lvlText w:val=""/>
      <w:lvlJc w:val="left"/>
      <w:pPr>
        <w:tabs>
          <w:tab w:val="num" w:pos="1428"/>
        </w:tabs>
        <w:ind w:left="1428" w:hanging="7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</w:lvl>
  </w:abstractNum>
  <w:num w:numId="1">
    <w:abstractNumId w:val="11"/>
  </w:num>
  <w:num w:numId="2">
    <w:abstractNumId w:val="14"/>
  </w:num>
  <w:num w:numId="3">
    <w:abstractNumId w:val="19"/>
  </w:num>
  <w:num w:numId="4">
    <w:abstractNumId w:val="9"/>
  </w:num>
  <w:num w:numId="5">
    <w:abstractNumId w:val="25"/>
  </w:num>
  <w:num w:numId="6">
    <w:abstractNumId w:val="21"/>
  </w:num>
  <w:num w:numId="7">
    <w:abstractNumId w:val="20"/>
  </w:num>
  <w:num w:numId="8">
    <w:abstractNumId w:val="12"/>
  </w:num>
  <w:num w:numId="9">
    <w:abstractNumId w:val="4"/>
  </w:num>
  <w:num w:numId="10">
    <w:abstractNumId w:val="26"/>
  </w:num>
  <w:num w:numId="11">
    <w:abstractNumId w:val="33"/>
  </w:num>
  <w:num w:numId="12">
    <w:abstractNumId w:val="32"/>
  </w:num>
  <w:num w:numId="13">
    <w:abstractNumId w:val="10"/>
  </w:num>
  <w:num w:numId="14">
    <w:abstractNumId w:val="30"/>
  </w:num>
  <w:num w:numId="15">
    <w:abstractNumId w:val="22"/>
  </w:num>
  <w:num w:numId="16">
    <w:abstractNumId w:val="16"/>
  </w:num>
  <w:num w:numId="17">
    <w:abstractNumId w:val="17"/>
  </w:num>
  <w:num w:numId="18">
    <w:abstractNumId w:val="3"/>
  </w:num>
  <w:num w:numId="19">
    <w:abstractNumId w:val="36"/>
  </w:num>
  <w:num w:numId="20">
    <w:abstractNumId w:val="1"/>
  </w:num>
  <w:num w:numId="21">
    <w:abstractNumId w:val="29"/>
  </w:num>
  <w:num w:numId="22">
    <w:abstractNumId w:val="5"/>
  </w:num>
  <w:num w:numId="23">
    <w:abstractNumId w:val="37"/>
  </w:num>
  <w:num w:numId="24">
    <w:abstractNumId w:val="18"/>
  </w:num>
  <w:num w:numId="25">
    <w:abstractNumId w:val="8"/>
  </w:num>
  <w:num w:numId="26">
    <w:abstractNumId w:val="23"/>
  </w:num>
  <w:num w:numId="27">
    <w:abstractNumId w:val="0"/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8"/>
  </w:num>
  <w:num w:numId="33">
    <w:abstractNumId w:val="38"/>
  </w:num>
  <w:num w:numId="34">
    <w:abstractNumId w:val="35"/>
  </w:num>
  <w:num w:numId="35">
    <w:abstractNumId w:val="24"/>
  </w:num>
  <w:num w:numId="36">
    <w:abstractNumId w:val="15"/>
  </w:num>
  <w:num w:numId="37">
    <w:abstractNumId w:val="27"/>
  </w:num>
  <w:num w:numId="38">
    <w:abstractNumId w:val="31"/>
  </w:num>
  <w:num w:numId="39">
    <w:abstractNumId w:val="2"/>
  </w:num>
  <w:num w:numId="40">
    <w:abstractNumId w:val="13"/>
  </w:num>
  <w:num w:numId="41">
    <w:abstractNumId w:val="7"/>
  </w:num>
  <w:num w:numId="42">
    <w:abstractNumId w:val="3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E3"/>
    <w:rsid w:val="00001A63"/>
    <w:rsid w:val="00002049"/>
    <w:rsid w:val="0000260D"/>
    <w:rsid w:val="000057FD"/>
    <w:rsid w:val="0001308A"/>
    <w:rsid w:val="00041F4E"/>
    <w:rsid w:val="00063567"/>
    <w:rsid w:val="000810A8"/>
    <w:rsid w:val="0009651A"/>
    <w:rsid w:val="00097711"/>
    <w:rsid w:val="000A6C43"/>
    <w:rsid w:val="000B203B"/>
    <w:rsid w:val="000B3BFB"/>
    <w:rsid w:val="000C3EE2"/>
    <w:rsid w:val="000C41EC"/>
    <w:rsid w:val="000D165A"/>
    <w:rsid w:val="000D3424"/>
    <w:rsid w:val="000E53BB"/>
    <w:rsid w:val="000E720A"/>
    <w:rsid w:val="000F3FAE"/>
    <w:rsid w:val="001025AB"/>
    <w:rsid w:val="00106C0C"/>
    <w:rsid w:val="001306E8"/>
    <w:rsid w:val="00130852"/>
    <w:rsid w:val="001377B4"/>
    <w:rsid w:val="00144352"/>
    <w:rsid w:val="001507D7"/>
    <w:rsid w:val="001531D7"/>
    <w:rsid w:val="00160A2B"/>
    <w:rsid w:val="0017597D"/>
    <w:rsid w:val="001773B1"/>
    <w:rsid w:val="001A0121"/>
    <w:rsid w:val="001C45C3"/>
    <w:rsid w:val="001D739F"/>
    <w:rsid w:val="001E6B79"/>
    <w:rsid w:val="001E7DA9"/>
    <w:rsid w:val="001F06A2"/>
    <w:rsid w:val="002020BB"/>
    <w:rsid w:val="00205D9E"/>
    <w:rsid w:val="002067A7"/>
    <w:rsid w:val="002148FF"/>
    <w:rsid w:val="00217A41"/>
    <w:rsid w:val="0022646D"/>
    <w:rsid w:val="00242320"/>
    <w:rsid w:val="00246862"/>
    <w:rsid w:val="00252C02"/>
    <w:rsid w:val="00253706"/>
    <w:rsid w:val="00257835"/>
    <w:rsid w:val="002856FF"/>
    <w:rsid w:val="00286863"/>
    <w:rsid w:val="002A477C"/>
    <w:rsid w:val="002B169A"/>
    <w:rsid w:val="002B421A"/>
    <w:rsid w:val="002C3AC8"/>
    <w:rsid w:val="002E7F7C"/>
    <w:rsid w:val="002F20D7"/>
    <w:rsid w:val="002F5697"/>
    <w:rsid w:val="002F5B3E"/>
    <w:rsid w:val="002F7F5F"/>
    <w:rsid w:val="00302CF4"/>
    <w:rsid w:val="0030356A"/>
    <w:rsid w:val="00306BD8"/>
    <w:rsid w:val="00310221"/>
    <w:rsid w:val="0031055E"/>
    <w:rsid w:val="003305EA"/>
    <w:rsid w:val="00332C95"/>
    <w:rsid w:val="003526B8"/>
    <w:rsid w:val="00355212"/>
    <w:rsid w:val="00357508"/>
    <w:rsid w:val="00363EB5"/>
    <w:rsid w:val="00367215"/>
    <w:rsid w:val="00372A6B"/>
    <w:rsid w:val="0037345A"/>
    <w:rsid w:val="00374BFE"/>
    <w:rsid w:val="00376214"/>
    <w:rsid w:val="00386CDB"/>
    <w:rsid w:val="003B56CC"/>
    <w:rsid w:val="003B5CA8"/>
    <w:rsid w:val="003C68AE"/>
    <w:rsid w:val="003E5A0E"/>
    <w:rsid w:val="003E6729"/>
    <w:rsid w:val="003F12C8"/>
    <w:rsid w:val="003F331F"/>
    <w:rsid w:val="003F7645"/>
    <w:rsid w:val="004015A5"/>
    <w:rsid w:val="00401827"/>
    <w:rsid w:val="004053A5"/>
    <w:rsid w:val="00416CBC"/>
    <w:rsid w:val="00416D51"/>
    <w:rsid w:val="00422275"/>
    <w:rsid w:val="00423A3D"/>
    <w:rsid w:val="004301A8"/>
    <w:rsid w:val="0043633D"/>
    <w:rsid w:val="004413A5"/>
    <w:rsid w:val="00452ECF"/>
    <w:rsid w:val="004535EF"/>
    <w:rsid w:val="00470837"/>
    <w:rsid w:val="00471362"/>
    <w:rsid w:val="00473D21"/>
    <w:rsid w:val="00477B5E"/>
    <w:rsid w:val="004A2924"/>
    <w:rsid w:val="004C664D"/>
    <w:rsid w:val="004C70FE"/>
    <w:rsid w:val="004E7A4C"/>
    <w:rsid w:val="00512D81"/>
    <w:rsid w:val="0052460F"/>
    <w:rsid w:val="00542C88"/>
    <w:rsid w:val="00543119"/>
    <w:rsid w:val="0055334B"/>
    <w:rsid w:val="00556F99"/>
    <w:rsid w:val="0056083A"/>
    <w:rsid w:val="00562035"/>
    <w:rsid w:val="005631CF"/>
    <w:rsid w:val="00570F93"/>
    <w:rsid w:val="00573811"/>
    <w:rsid w:val="005A07A1"/>
    <w:rsid w:val="005B4AF5"/>
    <w:rsid w:val="005C1426"/>
    <w:rsid w:val="005C59DD"/>
    <w:rsid w:val="005D338A"/>
    <w:rsid w:val="005E15A8"/>
    <w:rsid w:val="005F1319"/>
    <w:rsid w:val="00600E95"/>
    <w:rsid w:val="00603610"/>
    <w:rsid w:val="00611FE4"/>
    <w:rsid w:val="006200DA"/>
    <w:rsid w:val="006224E7"/>
    <w:rsid w:val="00622C3B"/>
    <w:rsid w:val="006322E2"/>
    <w:rsid w:val="00637BDD"/>
    <w:rsid w:val="0064096D"/>
    <w:rsid w:val="006426A3"/>
    <w:rsid w:val="00642BAF"/>
    <w:rsid w:val="006462FC"/>
    <w:rsid w:val="0065283B"/>
    <w:rsid w:val="00654664"/>
    <w:rsid w:val="0065703D"/>
    <w:rsid w:val="00662344"/>
    <w:rsid w:val="0068423B"/>
    <w:rsid w:val="00685BA8"/>
    <w:rsid w:val="006A6C54"/>
    <w:rsid w:val="006B781E"/>
    <w:rsid w:val="006C21AB"/>
    <w:rsid w:val="006E0B2F"/>
    <w:rsid w:val="006E15B8"/>
    <w:rsid w:val="00700ACD"/>
    <w:rsid w:val="00713D86"/>
    <w:rsid w:val="00715EBF"/>
    <w:rsid w:val="00721D17"/>
    <w:rsid w:val="00725161"/>
    <w:rsid w:val="00731B43"/>
    <w:rsid w:val="00732463"/>
    <w:rsid w:val="00741773"/>
    <w:rsid w:val="00746BCA"/>
    <w:rsid w:val="007576ED"/>
    <w:rsid w:val="00765A42"/>
    <w:rsid w:val="007756DF"/>
    <w:rsid w:val="007856E9"/>
    <w:rsid w:val="007931FC"/>
    <w:rsid w:val="007B02B9"/>
    <w:rsid w:val="007D09B5"/>
    <w:rsid w:val="007E6889"/>
    <w:rsid w:val="008015C3"/>
    <w:rsid w:val="00813798"/>
    <w:rsid w:val="00813DEB"/>
    <w:rsid w:val="00823366"/>
    <w:rsid w:val="00824BBB"/>
    <w:rsid w:val="0082530A"/>
    <w:rsid w:val="00832920"/>
    <w:rsid w:val="00836CDD"/>
    <w:rsid w:val="00843B8A"/>
    <w:rsid w:val="008A0D8C"/>
    <w:rsid w:val="008A2545"/>
    <w:rsid w:val="008A7CE8"/>
    <w:rsid w:val="008B4F2E"/>
    <w:rsid w:val="008B5266"/>
    <w:rsid w:val="008B72BF"/>
    <w:rsid w:val="008D0A67"/>
    <w:rsid w:val="008F5EBB"/>
    <w:rsid w:val="00900F5E"/>
    <w:rsid w:val="009052F8"/>
    <w:rsid w:val="00923CD0"/>
    <w:rsid w:val="00924BBE"/>
    <w:rsid w:val="009304CC"/>
    <w:rsid w:val="00933029"/>
    <w:rsid w:val="00933CA1"/>
    <w:rsid w:val="00950463"/>
    <w:rsid w:val="00955946"/>
    <w:rsid w:val="009561A6"/>
    <w:rsid w:val="00970348"/>
    <w:rsid w:val="00975FD8"/>
    <w:rsid w:val="00977D35"/>
    <w:rsid w:val="00980DB2"/>
    <w:rsid w:val="009812F8"/>
    <w:rsid w:val="00981485"/>
    <w:rsid w:val="0099131C"/>
    <w:rsid w:val="009924AB"/>
    <w:rsid w:val="009B1FC0"/>
    <w:rsid w:val="009D5E40"/>
    <w:rsid w:val="009D6248"/>
    <w:rsid w:val="009E7C67"/>
    <w:rsid w:val="009F0F44"/>
    <w:rsid w:val="009F7F49"/>
    <w:rsid w:val="00A011E8"/>
    <w:rsid w:val="00A05BB0"/>
    <w:rsid w:val="00A07EDF"/>
    <w:rsid w:val="00A13E22"/>
    <w:rsid w:val="00A15407"/>
    <w:rsid w:val="00A17FC3"/>
    <w:rsid w:val="00A204E8"/>
    <w:rsid w:val="00A21E44"/>
    <w:rsid w:val="00A22550"/>
    <w:rsid w:val="00A22902"/>
    <w:rsid w:val="00A22E0D"/>
    <w:rsid w:val="00A30959"/>
    <w:rsid w:val="00A33745"/>
    <w:rsid w:val="00A33B90"/>
    <w:rsid w:val="00A34D73"/>
    <w:rsid w:val="00A368C5"/>
    <w:rsid w:val="00A40E6E"/>
    <w:rsid w:val="00A46B81"/>
    <w:rsid w:val="00A47DBA"/>
    <w:rsid w:val="00A52EE2"/>
    <w:rsid w:val="00A700BC"/>
    <w:rsid w:val="00A71B54"/>
    <w:rsid w:val="00A728FB"/>
    <w:rsid w:val="00A73D64"/>
    <w:rsid w:val="00A73DA1"/>
    <w:rsid w:val="00A7521D"/>
    <w:rsid w:val="00A832FC"/>
    <w:rsid w:val="00A87140"/>
    <w:rsid w:val="00A930AB"/>
    <w:rsid w:val="00A93C80"/>
    <w:rsid w:val="00A946DC"/>
    <w:rsid w:val="00AA53F1"/>
    <w:rsid w:val="00AA63C0"/>
    <w:rsid w:val="00AC0DF1"/>
    <w:rsid w:val="00AC2778"/>
    <w:rsid w:val="00AD104B"/>
    <w:rsid w:val="00AD4A7B"/>
    <w:rsid w:val="00AD7CB1"/>
    <w:rsid w:val="00AE02D4"/>
    <w:rsid w:val="00AE64B6"/>
    <w:rsid w:val="00AF109B"/>
    <w:rsid w:val="00AF17A1"/>
    <w:rsid w:val="00B04D16"/>
    <w:rsid w:val="00B077E3"/>
    <w:rsid w:val="00B100B0"/>
    <w:rsid w:val="00B17A97"/>
    <w:rsid w:val="00B2724B"/>
    <w:rsid w:val="00B34289"/>
    <w:rsid w:val="00B41BB3"/>
    <w:rsid w:val="00B428F6"/>
    <w:rsid w:val="00B5661D"/>
    <w:rsid w:val="00B713F1"/>
    <w:rsid w:val="00B839ED"/>
    <w:rsid w:val="00B87D26"/>
    <w:rsid w:val="00B9011F"/>
    <w:rsid w:val="00B91A6F"/>
    <w:rsid w:val="00B95BBB"/>
    <w:rsid w:val="00BA04B7"/>
    <w:rsid w:val="00BB2484"/>
    <w:rsid w:val="00BB4B37"/>
    <w:rsid w:val="00BB6FE2"/>
    <w:rsid w:val="00BC127D"/>
    <w:rsid w:val="00BE0D33"/>
    <w:rsid w:val="00BF060E"/>
    <w:rsid w:val="00BF1CAA"/>
    <w:rsid w:val="00BF365A"/>
    <w:rsid w:val="00C053FB"/>
    <w:rsid w:val="00C105AD"/>
    <w:rsid w:val="00C109F9"/>
    <w:rsid w:val="00C17D2E"/>
    <w:rsid w:val="00C45E82"/>
    <w:rsid w:val="00C476E8"/>
    <w:rsid w:val="00C50539"/>
    <w:rsid w:val="00C566FF"/>
    <w:rsid w:val="00C70A80"/>
    <w:rsid w:val="00C766B1"/>
    <w:rsid w:val="00C8347C"/>
    <w:rsid w:val="00C86A9D"/>
    <w:rsid w:val="00C924A9"/>
    <w:rsid w:val="00C930EF"/>
    <w:rsid w:val="00C95543"/>
    <w:rsid w:val="00C97A72"/>
    <w:rsid w:val="00CA2655"/>
    <w:rsid w:val="00CA2AF1"/>
    <w:rsid w:val="00CB1FE7"/>
    <w:rsid w:val="00CC4073"/>
    <w:rsid w:val="00CD15DE"/>
    <w:rsid w:val="00CE00CB"/>
    <w:rsid w:val="00CE203B"/>
    <w:rsid w:val="00CE742F"/>
    <w:rsid w:val="00D023B8"/>
    <w:rsid w:val="00D03C55"/>
    <w:rsid w:val="00D139B6"/>
    <w:rsid w:val="00D247D2"/>
    <w:rsid w:val="00D25A65"/>
    <w:rsid w:val="00D508D5"/>
    <w:rsid w:val="00D51173"/>
    <w:rsid w:val="00D52E5D"/>
    <w:rsid w:val="00D60FFC"/>
    <w:rsid w:val="00D662B3"/>
    <w:rsid w:val="00D70375"/>
    <w:rsid w:val="00D70BC3"/>
    <w:rsid w:val="00D7393D"/>
    <w:rsid w:val="00D73D35"/>
    <w:rsid w:val="00D9395D"/>
    <w:rsid w:val="00DA6214"/>
    <w:rsid w:val="00DB3C9A"/>
    <w:rsid w:val="00DD2843"/>
    <w:rsid w:val="00DD36A2"/>
    <w:rsid w:val="00DD3756"/>
    <w:rsid w:val="00DD51B4"/>
    <w:rsid w:val="00DD59B6"/>
    <w:rsid w:val="00DD672B"/>
    <w:rsid w:val="00DE0752"/>
    <w:rsid w:val="00DE0843"/>
    <w:rsid w:val="00DE216D"/>
    <w:rsid w:val="00DF2D83"/>
    <w:rsid w:val="00E069F7"/>
    <w:rsid w:val="00E26D34"/>
    <w:rsid w:val="00E34A32"/>
    <w:rsid w:val="00E56FEC"/>
    <w:rsid w:val="00E6036F"/>
    <w:rsid w:val="00E61ABC"/>
    <w:rsid w:val="00E728A5"/>
    <w:rsid w:val="00E76040"/>
    <w:rsid w:val="00E8072D"/>
    <w:rsid w:val="00EA52C9"/>
    <w:rsid w:val="00EB21A0"/>
    <w:rsid w:val="00EC2EF0"/>
    <w:rsid w:val="00EE2679"/>
    <w:rsid w:val="00EE368E"/>
    <w:rsid w:val="00EE4A9F"/>
    <w:rsid w:val="00EF2724"/>
    <w:rsid w:val="00F01777"/>
    <w:rsid w:val="00F04510"/>
    <w:rsid w:val="00F06706"/>
    <w:rsid w:val="00F06E4F"/>
    <w:rsid w:val="00F13471"/>
    <w:rsid w:val="00F24E4E"/>
    <w:rsid w:val="00F35CAE"/>
    <w:rsid w:val="00F655BD"/>
    <w:rsid w:val="00F71C1A"/>
    <w:rsid w:val="00F7238C"/>
    <w:rsid w:val="00F76698"/>
    <w:rsid w:val="00F813D4"/>
    <w:rsid w:val="00F83621"/>
    <w:rsid w:val="00F8530C"/>
    <w:rsid w:val="00F91932"/>
    <w:rsid w:val="00F976F8"/>
    <w:rsid w:val="00FB5450"/>
    <w:rsid w:val="00FC19AF"/>
    <w:rsid w:val="00FC1AA5"/>
    <w:rsid w:val="00FC4AF7"/>
    <w:rsid w:val="00FC7850"/>
    <w:rsid w:val="00FE3D5C"/>
    <w:rsid w:val="00FE4A63"/>
    <w:rsid w:val="00FF02C3"/>
    <w:rsid w:val="00FF155C"/>
    <w:rsid w:val="00FF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18207"/>
  <w15:chartTrackingRefBased/>
  <w15:docId w15:val="{34AE9485-E549-4F61-AE07-A96C3FC5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2049"/>
  </w:style>
  <w:style w:type="paragraph" w:styleId="Ttulo1">
    <w:name w:val="heading 1"/>
    <w:basedOn w:val="Normal"/>
    <w:next w:val="Normal"/>
    <w:link w:val="Ttulo1Car"/>
    <w:uiPriority w:val="9"/>
    <w:qFormat/>
    <w:rsid w:val="00C8347C"/>
    <w:pPr>
      <w:keepNext/>
      <w:keepLines/>
      <w:numPr>
        <w:numId w:val="40"/>
      </w:numPr>
      <w:spacing w:before="240" w:after="0"/>
      <w:outlineLvl w:val="0"/>
    </w:pPr>
    <w:rPr>
      <w:rFonts w:asciiTheme="majorHAnsi" w:eastAsiaTheme="majorEastAsia" w:hAnsiTheme="majorHAnsi" w:cstheme="majorBidi"/>
      <w:b/>
      <w:i/>
      <w:smallCap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1A9D"/>
    <w:pPr>
      <w:keepNext/>
      <w:keepLines/>
      <w:numPr>
        <w:ilvl w:val="1"/>
        <w:numId w:val="4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6C43"/>
    <w:pPr>
      <w:keepNext/>
      <w:keepLines/>
      <w:numPr>
        <w:ilvl w:val="2"/>
        <w:numId w:val="4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6C43"/>
    <w:pPr>
      <w:keepNext/>
      <w:keepLines/>
      <w:numPr>
        <w:ilvl w:val="3"/>
        <w:numId w:val="4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6C43"/>
    <w:pPr>
      <w:keepNext/>
      <w:keepLines/>
      <w:numPr>
        <w:ilvl w:val="4"/>
        <w:numId w:val="4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6C43"/>
    <w:pPr>
      <w:keepNext/>
      <w:keepLines/>
      <w:numPr>
        <w:ilvl w:val="5"/>
        <w:numId w:val="4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6C43"/>
    <w:pPr>
      <w:keepNext/>
      <w:keepLines/>
      <w:numPr>
        <w:ilvl w:val="6"/>
        <w:numId w:val="4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6C43"/>
    <w:pPr>
      <w:keepNext/>
      <w:keepLines/>
      <w:numPr>
        <w:ilvl w:val="7"/>
        <w:numId w:val="4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6C43"/>
    <w:pPr>
      <w:keepNext/>
      <w:keepLines/>
      <w:numPr>
        <w:ilvl w:val="8"/>
        <w:numId w:val="4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0121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301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0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8347C"/>
    <w:rPr>
      <w:rFonts w:asciiTheme="majorHAnsi" w:eastAsiaTheme="majorEastAsia" w:hAnsiTheme="majorHAnsi" w:cstheme="majorBidi"/>
      <w:b/>
      <w:i/>
      <w:smallCaps/>
      <w:sz w:val="32"/>
      <w:szCs w:val="32"/>
    </w:rPr>
  </w:style>
  <w:style w:type="character" w:styleId="Refdecomentario">
    <w:name w:val="annotation reference"/>
    <w:basedOn w:val="Fuentedeprrafopredeter"/>
    <w:uiPriority w:val="99"/>
    <w:semiHidden/>
    <w:unhideWhenUsed/>
    <w:rsid w:val="00CE203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E203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E203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E203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E203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2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203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2F5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F1A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tab-span">
    <w:name w:val="apple-tab-span"/>
    <w:basedOn w:val="Fuentedeprrafopredeter"/>
    <w:rsid w:val="00FF1A9D"/>
  </w:style>
  <w:style w:type="paragraph" w:styleId="TtuloTDC">
    <w:name w:val="TOC Heading"/>
    <w:basedOn w:val="Ttulo1"/>
    <w:next w:val="Normal"/>
    <w:uiPriority w:val="39"/>
    <w:unhideWhenUsed/>
    <w:qFormat/>
    <w:rsid w:val="008015C3"/>
    <w:pPr>
      <w:numPr>
        <w:numId w:val="0"/>
      </w:num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015C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015C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FF0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0A6C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6C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6C4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6C4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6C4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6C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6C4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escripcin">
    <w:name w:val="caption"/>
    <w:basedOn w:val="Normal"/>
    <w:next w:val="Normal"/>
    <w:uiPriority w:val="35"/>
    <w:unhideWhenUsed/>
    <w:qFormat/>
    <w:rsid w:val="00C476E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4A2EF-719D-4799-98CA-70E4C1825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29E3552D.dotm</Template>
  <TotalTime>21</TotalTime>
  <Pages>17</Pages>
  <Words>3755</Words>
  <Characters>20654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Valero Martínez</dc:creator>
  <cp:keywords/>
  <dc:description/>
  <cp:lastModifiedBy>Juan Vicente Durá Gil</cp:lastModifiedBy>
  <cp:revision>12</cp:revision>
  <dcterms:created xsi:type="dcterms:W3CDTF">2023-05-29T08:01:00Z</dcterms:created>
  <dcterms:modified xsi:type="dcterms:W3CDTF">2023-05-29T08:29:00Z</dcterms:modified>
</cp:coreProperties>
</file>